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0B35" w14:textId="77777777" w:rsidR="00A80CD5" w:rsidRDefault="00A80CD5" w:rsidP="00A80CD5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STŘEDOŠKOLSKÁ ODBORNÁ ČINNOST</w:t>
      </w:r>
    </w:p>
    <w:p w14:paraId="4458C23A" w14:textId="77777777" w:rsidR="00A80CD5" w:rsidRDefault="00A80CD5" w:rsidP="00A80CD5">
      <w:pPr>
        <w:pStyle w:val="Default"/>
        <w:rPr>
          <w:b/>
          <w:bCs/>
          <w:color w:val="auto"/>
          <w:sz w:val="23"/>
          <w:szCs w:val="23"/>
        </w:rPr>
      </w:pPr>
    </w:p>
    <w:p w14:paraId="1C1FF9F9" w14:textId="77777777" w:rsidR="00A80CD5" w:rsidRPr="006B19F5" w:rsidRDefault="00A80CD5" w:rsidP="00A80CD5">
      <w:pPr>
        <w:pStyle w:val="Default"/>
        <w:jc w:val="center"/>
        <w:rPr>
          <w:b/>
          <w:color w:val="auto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</w:t>
      </w:r>
      <w:r w:rsidRPr="00F1243D">
        <w:rPr>
          <w:b/>
          <w:bCs/>
          <w:color w:val="auto"/>
          <w:sz w:val="28"/>
          <w:szCs w:val="28"/>
        </w:rPr>
        <w:t xml:space="preserve">č. 18: </w:t>
      </w:r>
      <w:r>
        <w:rPr>
          <w:b/>
          <w:bCs/>
          <w:color w:val="auto"/>
          <w:sz w:val="28"/>
          <w:szCs w:val="28"/>
        </w:rPr>
        <w:t>I</w:t>
      </w:r>
      <w:r w:rsidRPr="00F1243D">
        <w:rPr>
          <w:b/>
          <w:bCs/>
          <w:color w:val="auto"/>
          <w:sz w:val="28"/>
          <w:szCs w:val="28"/>
        </w:rPr>
        <w:t>nformatika</w:t>
      </w:r>
    </w:p>
    <w:p w14:paraId="11C58333" w14:textId="77777777" w:rsidR="00A80CD5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14708C7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D289E8B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A573C0D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FA77473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62B1C51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EEA46A2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CA4B4C1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8B644A">
        <w:rPr>
          <w:b/>
          <w:bCs/>
          <w:color w:val="auto"/>
          <w:sz w:val="40"/>
          <w:szCs w:val="40"/>
        </w:rPr>
        <w:t>REST API APLIKACE RENTALS</w:t>
      </w:r>
    </w:p>
    <w:p w14:paraId="45B72C5A" w14:textId="77777777" w:rsidR="00A80CD5" w:rsidRPr="008B644A" w:rsidRDefault="00A80CD5" w:rsidP="00A80CD5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8B644A">
        <w:rPr>
          <w:b/>
          <w:bCs/>
          <w:color w:val="auto"/>
          <w:sz w:val="40"/>
          <w:szCs w:val="40"/>
        </w:rPr>
        <w:t>REST API APPLICATION RENTALS</w:t>
      </w:r>
    </w:p>
    <w:p w14:paraId="1F2D432D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2676DDF4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392DB3DB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2959A6B6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6F5D58E6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6B286604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07DE880A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7F15A05A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7BB589CA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7E73F633" w14:textId="77777777" w:rsidR="00A80CD5" w:rsidRPr="008B644A" w:rsidRDefault="00A80CD5" w:rsidP="00A80CD5">
      <w:pPr>
        <w:pStyle w:val="Default"/>
        <w:rPr>
          <w:b/>
          <w:bCs/>
          <w:color w:val="auto"/>
          <w:sz w:val="32"/>
          <w:szCs w:val="32"/>
        </w:rPr>
      </w:pPr>
    </w:p>
    <w:p w14:paraId="41B9116A" w14:textId="77777777" w:rsidR="00A80CD5" w:rsidRPr="008B644A" w:rsidRDefault="00A80CD5" w:rsidP="00A80CD5">
      <w:pPr>
        <w:pStyle w:val="Default"/>
        <w:rPr>
          <w:bCs/>
          <w:color w:val="auto"/>
          <w:sz w:val="32"/>
          <w:szCs w:val="32"/>
        </w:rPr>
      </w:pPr>
      <w:r w:rsidRPr="008B644A">
        <w:rPr>
          <w:b/>
          <w:bCs/>
          <w:color w:val="auto"/>
          <w:sz w:val="32"/>
          <w:szCs w:val="32"/>
        </w:rPr>
        <w:t xml:space="preserve">Autoři: </w:t>
      </w:r>
      <w:r w:rsidRPr="008B644A">
        <w:rPr>
          <w:bCs/>
          <w:color w:val="auto"/>
          <w:sz w:val="32"/>
          <w:szCs w:val="32"/>
        </w:rPr>
        <w:t>Kateřina Daňková</w:t>
      </w:r>
    </w:p>
    <w:p w14:paraId="73DDF854" w14:textId="77777777" w:rsidR="00A80CD5" w:rsidRPr="008B644A" w:rsidRDefault="00A80CD5" w:rsidP="00A80CD5">
      <w:pPr>
        <w:pStyle w:val="Default"/>
        <w:rPr>
          <w:rFonts w:ascii="Calibri" w:eastAsia="Times New Roman" w:hAnsi="Calibri" w:cs="Arial"/>
          <w:bCs/>
          <w:color w:val="auto"/>
          <w:kern w:val="32"/>
          <w:sz w:val="32"/>
          <w:lang w:eastAsia="cs-CZ"/>
        </w:rPr>
      </w:pPr>
      <w:r w:rsidRPr="008B644A">
        <w:rPr>
          <w:b/>
          <w:bCs/>
          <w:color w:val="auto"/>
          <w:sz w:val="32"/>
          <w:szCs w:val="32"/>
        </w:rPr>
        <w:t xml:space="preserve">Škola: </w:t>
      </w:r>
      <w:r w:rsidRPr="008B644A">
        <w:rPr>
          <w:bCs/>
          <w:color w:val="auto"/>
          <w:sz w:val="32"/>
          <w:szCs w:val="32"/>
        </w:rPr>
        <w:t>Střední průmyslová škola strojní a elektrotechnická a Vyšší odborná škola, Liberec 1, Masarykova 3, příspěvková organizace; Masarykova 3, 460 01 Liberec 1</w:t>
      </w:r>
    </w:p>
    <w:p w14:paraId="258CB324" w14:textId="77777777" w:rsidR="00A80CD5" w:rsidRPr="008B644A" w:rsidRDefault="00A80CD5" w:rsidP="00A80CD5">
      <w:pPr>
        <w:pStyle w:val="Default"/>
        <w:rPr>
          <w:bCs/>
          <w:color w:val="auto"/>
          <w:sz w:val="32"/>
          <w:szCs w:val="32"/>
        </w:rPr>
      </w:pPr>
      <w:r w:rsidRPr="008B644A">
        <w:rPr>
          <w:b/>
          <w:bCs/>
          <w:color w:val="auto"/>
          <w:sz w:val="32"/>
          <w:szCs w:val="32"/>
        </w:rPr>
        <w:t xml:space="preserve">Kraj: </w:t>
      </w:r>
      <w:r w:rsidRPr="008B644A">
        <w:rPr>
          <w:bCs/>
          <w:color w:val="auto"/>
          <w:sz w:val="32"/>
          <w:szCs w:val="32"/>
        </w:rPr>
        <w:t>Liberecký kraj</w:t>
      </w:r>
    </w:p>
    <w:p w14:paraId="21C1330A" w14:textId="77777777" w:rsidR="00A80CD5" w:rsidRPr="008B644A" w:rsidRDefault="00A80CD5" w:rsidP="00A80CD5">
      <w:pPr>
        <w:pStyle w:val="Default"/>
        <w:rPr>
          <w:color w:val="auto"/>
        </w:rPr>
      </w:pPr>
      <w:r w:rsidRPr="008B644A">
        <w:rPr>
          <w:b/>
          <w:bCs/>
          <w:color w:val="auto"/>
          <w:sz w:val="32"/>
          <w:szCs w:val="32"/>
        </w:rPr>
        <w:t xml:space="preserve">Konzultant: </w:t>
      </w:r>
      <w:r w:rsidRPr="008B644A">
        <w:rPr>
          <w:bCs/>
          <w:color w:val="auto"/>
          <w:sz w:val="32"/>
          <w:szCs w:val="32"/>
        </w:rPr>
        <w:t xml:space="preserve">Ing. Tomáš KAZDA, </w:t>
      </w:r>
      <w:proofErr w:type="spellStart"/>
      <w:r w:rsidRPr="008B644A">
        <w:rPr>
          <w:bCs/>
          <w:color w:val="auto"/>
          <w:sz w:val="32"/>
          <w:szCs w:val="32"/>
        </w:rPr>
        <w:t>DiS</w:t>
      </w:r>
      <w:proofErr w:type="spellEnd"/>
      <w:r w:rsidRPr="008B644A">
        <w:rPr>
          <w:bCs/>
          <w:color w:val="auto"/>
          <w:sz w:val="32"/>
          <w:szCs w:val="32"/>
        </w:rPr>
        <w:t>.</w:t>
      </w:r>
    </w:p>
    <w:p w14:paraId="0BCFBAA3" w14:textId="77777777" w:rsidR="00A80CD5" w:rsidRPr="00DB5C9F" w:rsidRDefault="00A80CD5" w:rsidP="00A80CD5">
      <w:r>
        <w:t>Liberec</w:t>
      </w:r>
      <w:r w:rsidRPr="00DB5C9F">
        <w:t xml:space="preserve"> </w:t>
      </w:r>
      <w:r>
        <w:t>2022</w:t>
      </w:r>
    </w:p>
    <w:p w14:paraId="3B37B4F0" w14:textId="77777777" w:rsidR="00A80CD5" w:rsidRDefault="00A80CD5" w:rsidP="00A80CD5">
      <w:pPr>
        <w:sectPr w:rsidR="00A80CD5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63253E17" w14:textId="77777777" w:rsidR="00A80CD5" w:rsidRDefault="00A80CD5" w:rsidP="00A80CD5">
      <w:pPr>
        <w:pStyle w:val="Default"/>
        <w:spacing w:after="360"/>
        <w:rPr>
          <w:b/>
          <w:bCs/>
          <w:sz w:val="36"/>
          <w:szCs w:val="36"/>
        </w:rPr>
      </w:pPr>
    </w:p>
    <w:p w14:paraId="26CBEF91" w14:textId="77777777" w:rsidR="00A80CD5" w:rsidRDefault="00A80CD5" w:rsidP="00A80CD5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Prohlášení </w:t>
      </w:r>
    </w:p>
    <w:p w14:paraId="78B26723" w14:textId="77777777" w:rsidR="00A80CD5" w:rsidRPr="00EE6C6D" w:rsidRDefault="00A80CD5" w:rsidP="00A80CD5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6F2BA545" w14:textId="77777777" w:rsidR="00A80CD5" w:rsidRPr="00EE6C6D" w:rsidRDefault="00A80CD5" w:rsidP="00A80CD5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78703622" w14:textId="77777777" w:rsidR="00A80CD5" w:rsidRDefault="00A80CD5" w:rsidP="00A80CD5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03D9B01D" w14:textId="77777777" w:rsidR="00A80CD5" w:rsidRDefault="00A80CD5" w:rsidP="00A80CD5">
      <w:pPr>
        <w:pStyle w:val="Default"/>
        <w:rPr>
          <w:iCs/>
        </w:rPr>
      </w:pPr>
    </w:p>
    <w:p w14:paraId="51460274" w14:textId="77777777" w:rsidR="00A80CD5" w:rsidRDefault="00A80CD5" w:rsidP="00A80CD5">
      <w:pPr>
        <w:pStyle w:val="Default"/>
        <w:rPr>
          <w:iCs/>
        </w:rPr>
      </w:pPr>
    </w:p>
    <w:p w14:paraId="05D905A5" w14:textId="77777777" w:rsidR="00A80CD5" w:rsidRDefault="00A80CD5" w:rsidP="00A80CD5">
      <w:pPr>
        <w:pStyle w:val="Default"/>
        <w:rPr>
          <w:iCs/>
        </w:rPr>
      </w:pPr>
    </w:p>
    <w:p w14:paraId="71BA34D3" w14:textId="77777777" w:rsidR="00A80CD5" w:rsidRDefault="00A80CD5" w:rsidP="00A80CD5">
      <w:pPr>
        <w:pStyle w:val="Default"/>
        <w:rPr>
          <w:iCs/>
        </w:rPr>
      </w:pPr>
      <w:r>
        <w:rPr>
          <w:iCs/>
        </w:rPr>
        <w:t xml:space="preserve">V </w:t>
      </w:r>
      <w:r w:rsidRPr="0049011B">
        <w:rPr>
          <w:iCs/>
          <w:color w:val="000000" w:themeColor="text1"/>
        </w:rPr>
        <w:t xml:space="preserve">Liberci dne 15. 3. </w:t>
      </w:r>
      <w:proofErr w:type="gramStart"/>
      <w:r w:rsidRPr="0049011B">
        <w:rPr>
          <w:iCs/>
          <w:color w:val="000000" w:themeColor="text1"/>
        </w:rPr>
        <w:t xml:space="preserve">2022  </w:t>
      </w:r>
      <w:r w:rsidRPr="00DB5C9F">
        <w:rPr>
          <w:iCs/>
        </w:rPr>
        <w:t>…</w:t>
      </w:r>
      <w:proofErr w:type="gramEnd"/>
      <w:r w:rsidRPr="00DB5C9F">
        <w:rPr>
          <w:iCs/>
        </w:rPr>
        <w:t>……………………………………………</w:t>
      </w:r>
    </w:p>
    <w:p w14:paraId="0F89711A" w14:textId="77777777" w:rsidR="00A80CD5" w:rsidRPr="00DB5C9F" w:rsidRDefault="00A80CD5" w:rsidP="00A80CD5">
      <w:pPr>
        <w:pStyle w:val="Default"/>
        <w:jc w:val="center"/>
        <w:rPr>
          <w:color w:val="FF0000"/>
        </w:rPr>
      </w:pPr>
      <w:r w:rsidRPr="008B644A">
        <w:rPr>
          <w:iCs/>
          <w:color w:val="auto"/>
        </w:rPr>
        <w:t>Kateřina Daňková</w:t>
      </w:r>
    </w:p>
    <w:p w14:paraId="26C49C08" w14:textId="77777777" w:rsidR="00A80CD5" w:rsidRDefault="00A80CD5" w:rsidP="00A80CD5">
      <w:pPr>
        <w:pStyle w:val="Default"/>
        <w:spacing w:after="360"/>
        <w:rPr>
          <w:b/>
          <w:bCs/>
          <w:sz w:val="36"/>
          <w:szCs w:val="36"/>
        </w:rPr>
      </w:pPr>
    </w:p>
    <w:p w14:paraId="5FA2B17A" w14:textId="77777777" w:rsidR="00A80CD5" w:rsidRDefault="00A80CD5" w:rsidP="00A80CD5">
      <w:pPr>
        <w:spacing w:before="0"/>
        <w:jc w:val="left"/>
        <w:rPr>
          <w:rFonts w:ascii="Times New Roman" w:eastAsia="Calibri" w:hAnsi="Times New Roman"/>
          <w:b/>
          <w:bCs/>
          <w:color w:val="000000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F7F759A" w14:textId="77777777" w:rsidR="00A80CD5" w:rsidRDefault="00A80CD5" w:rsidP="00A80CD5">
      <w:pPr>
        <w:pStyle w:val="Default"/>
        <w:spacing w:after="360"/>
        <w:rPr>
          <w:b/>
          <w:bCs/>
          <w:sz w:val="36"/>
          <w:szCs w:val="36"/>
        </w:rPr>
      </w:pPr>
    </w:p>
    <w:p w14:paraId="57CF7E71" w14:textId="77777777" w:rsidR="00A80CD5" w:rsidRPr="00E11182" w:rsidRDefault="00A80CD5" w:rsidP="00A80CD5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4E32ABA9" w14:textId="77777777" w:rsidR="00A80CD5" w:rsidRPr="00E11182" w:rsidRDefault="00A80CD5" w:rsidP="00A80CD5">
      <w:pPr>
        <w:pStyle w:val="Default"/>
        <w:spacing w:after="360"/>
        <w:rPr>
          <w:sz w:val="36"/>
          <w:szCs w:val="36"/>
        </w:rPr>
      </w:pPr>
      <w:r w:rsidRPr="00324518">
        <w:rPr>
          <w:rFonts w:ascii="Cambria" w:eastAsia="Times New Roman" w:hAnsi="Cambria"/>
          <w:color w:val="auto"/>
          <w:lang w:eastAsia="cs-CZ"/>
        </w:rPr>
        <w:t xml:space="preserve">Má práce vychází ze původního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backendu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aplikace Rentals pro správu výpůjček ze školního ateliéru SPŠSE a VOŠ Liberec. Práce se zabývá vytvořením nové databáze, REST API, a povýšením na framework .NET 6, který vyšel v průběhu vývoje.</w:t>
      </w:r>
      <w:r>
        <w:rPr>
          <w:rFonts w:ascii="Cambria" w:eastAsia="Times New Roman" w:hAnsi="Cambria"/>
          <w:color w:val="auto"/>
          <w:lang w:eastAsia="cs-CZ"/>
        </w:rPr>
        <w:br/>
      </w:r>
      <w:r>
        <w:rPr>
          <w:b/>
          <w:bCs/>
          <w:sz w:val="36"/>
          <w:szCs w:val="36"/>
        </w:rPr>
        <w:t>Klíčová slova</w:t>
      </w:r>
    </w:p>
    <w:p w14:paraId="08F060D8" w14:textId="77777777" w:rsidR="00A80CD5" w:rsidRPr="00DB5C9F" w:rsidRDefault="00A80CD5" w:rsidP="00A80CD5">
      <w:r>
        <w:t xml:space="preserve">REST </w:t>
      </w:r>
      <w:proofErr w:type="spellStart"/>
      <w:proofErr w:type="gramStart"/>
      <w:r>
        <w:t>API;databáze</w:t>
      </w:r>
      <w:proofErr w:type="gramEnd"/>
      <w:r>
        <w:t>;backend</w:t>
      </w:r>
      <w:proofErr w:type="spellEnd"/>
    </w:p>
    <w:p w14:paraId="08BFE7E8" w14:textId="77777777" w:rsidR="00A80CD5" w:rsidRPr="00E11182" w:rsidRDefault="00A80CD5" w:rsidP="00A80CD5">
      <w:pPr>
        <w:pStyle w:val="Default"/>
        <w:spacing w:after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Annotation</w:t>
      </w:r>
      <w:proofErr w:type="spellEnd"/>
    </w:p>
    <w:p w14:paraId="453073EA" w14:textId="77777777" w:rsidR="00A80CD5" w:rsidRPr="00E11182" w:rsidRDefault="00A80CD5" w:rsidP="00A80CD5">
      <w:pPr>
        <w:pStyle w:val="Default"/>
        <w:spacing w:after="360"/>
        <w:rPr>
          <w:sz w:val="36"/>
          <w:szCs w:val="36"/>
        </w:rPr>
      </w:pPr>
      <w:r w:rsidRPr="00324518">
        <w:rPr>
          <w:rFonts w:ascii="Cambria" w:eastAsia="Times New Roman" w:hAnsi="Cambria"/>
          <w:color w:val="auto"/>
          <w:lang w:eastAsia="cs-CZ"/>
        </w:rPr>
        <w:t xml:space="preserve">My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work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is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based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on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original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backend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of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Rentals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application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for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management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of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rentals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from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school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studio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of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SPŠSE Liberec.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thesis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deals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with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creation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of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a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new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database, REST API, and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promotion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to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.NET 6 framework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that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came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out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</w:t>
      </w:r>
      <w:proofErr w:type="spellStart"/>
      <w:r w:rsidRPr="00324518">
        <w:rPr>
          <w:rFonts w:ascii="Cambria" w:eastAsia="Times New Roman" w:hAnsi="Cambria"/>
          <w:color w:val="auto"/>
          <w:lang w:eastAsia="cs-CZ"/>
        </w:rPr>
        <w:t>during</w:t>
      </w:r>
      <w:proofErr w:type="spellEnd"/>
      <w:r w:rsidRPr="00324518">
        <w:rPr>
          <w:rFonts w:ascii="Cambria" w:eastAsia="Times New Roman" w:hAnsi="Cambria"/>
          <w:color w:val="auto"/>
          <w:lang w:eastAsia="cs-CZ"/>
        </w:rPr>
        <w:t xml:space="preserve"> development.</w:t>
      </w:r>
      <w:r>
        <w:rPr>
          <w:rFonts w:ascii="Cambria" w:eastAsia="Times New Roman" w:hAnsi="Cambria"/>
          <w:color w:val="auto"/>
          <w:lang w:eastAsia="cs-CZ"/>
        </w:rPr>
        <w:br/>
      </w:r>
      <w:proofErr w:type="spellStart"/>
      <w:r>
        <w:rPr>
          <w:b/>
          <w:bCs/>
          <w:sz w:val="36"/>
          <w:szCs w:val="36"/>
        </w:rPr>
        <w:t>Keywords</w:t>
      </w:r>
      <w:proofErr w:type="spellEnd"/>
    </w:p>
    <w:p w14:paraId="6EDBC088" w14:textId="77777777" w:rsidR="00A80CD5" w:rsidRDefault="00A80CD5" w:rsidP="00A80CD5">
      <w:pPr>
        <w:pStyle w:val="Default"/>
        <w:spacing w:after="360"/>
        <w:rPr>
          <w:b/>
          <w:bCs/>
          <w:sz w:val="36"/>
          <w:szCs w:val="36"/>
        </w:rPr>
      </w:pPr>
      <w:r w:rsidRPr="00324518">
        <w:rPr>
          <w:rFonts w:ascii="Cambria" w:eastAsia="Times New Roman" w:hAnsi="Cambria"/>
          <w:color w:val="auto"/>
          <w:lang w:eastAsia="cs-CZ"/>
        </w:rPr>
        <w:t xml:space="preserve">REST </w:t>
      </w:r>
      <w:proofErr w:type="spellStart"/>
      <w:proofErr w:type="gramStart"/>
      <w:r w:rsidRPr="00324518">
        <w:rPr>
          <w:rFonts w:ascii="Cambria" w:eastAsia="Times New Roman" w:hAnsi="Cambria"/>
          <w:color w:val="auto"/>
          <w:lang w:eastAsia="cs-CZ"/>
        </w:rPr>
        <w:t>API;database</w:t>
      </w:r>
      <w:proofErr w:type="gramEnd"/>
      <w:r w:rsidRPr="00324518">
        <w:rPr>
          <w:rFonts w:ascii="Cambria" w:eastAsia="Times New Roman" w:hAnsi="Cambria"/>
          <w:color w:val="auto"/>
          <w:lang w:eastAsia="cs-CZ"/>
        </w:rPr>
        <w:t>;backend</w:t>
      </w:r>
      <w:proofErr w:type="spellEnd"/>
    </w:p>
    <w:p w14:paraId="7F760A27" w14:textId="77777777" w:rsidR="00A80CD5" w:rsidRPr="008B644A" w:rsidRDefault="00A80CD5" w:rsidP="00A80CD5">
      <w:pPr>
        <w:spacing w:before="0"/>
        <w:jc w:val="left"/>
        <w:rPr>
          <w:rFonts w:ascii="Times New Roman" w:eastAsia="Calibri" w:hAnsi="Times New Roman"/>
          <w:b/>
          <w:bCs/>
          <w:color w:val="000000"/>
          <w:sz w:val="36"/>
          <w:szCs w:val="36"/>
        </w:rPr>
      </w:pPr>
    </w:p>
    <w:p w14:paraId="2BEF7465" w14:textId="77777777" w:rsidR="00341B93" w:rsidRDefault="00341B93" w:rsidP="002570DC">
      <w:pPr>
        <w:pStyle w:val="Jmnopodpodpisovmdkem"/>
        <w:sectPr w:rsidR="00341B93" w:rsidSect="00D43E0C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C510B54" w14:textId="77777777" w:rsidR="00236BCF" w:rsidRDefault="00236BCF">
          <w:pPr>
            <w:pStyle w:val="Nadpisobsahu"/>
          </w:pPr>
          <w:r>
            <w:t>Obsah</w:t>
          </w:r>
        </w:p>
        <w:p w14:paraId="5B6EECF0" w14:textId="062B1EDD" w:rsidR="00D43E0C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90432" w:history="1">
            <w:r w:rsidR="00D43E0C" w:rsidRPr="00777471">
              <w:rPr>
                <w:rStyle w:val="Hypertextovodkaz"/>
                <w:noProof/>
              </w:rPr>
              <w:t>Úvod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9848F93" w14:textId="58DAEE3B" w:rsidR="00D43E0C" w:rsidRDefault="007F0C11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7890433" w:history="1">
            <w:r w:rsidR="00D43E0C" w:rsidRPr="00777471">
              <w:rPr>
                <w:rStyle w:val="Hypertextovodkaz"/>
                <w:noProof/>
              </w:rPr>
              <w:t>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Analýza navrženého prostředí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5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D84D2D0" w14:textId="25998EE9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34" w:history="1">
            <w:r w:rsidR="00D43E0C" w:rsidRPr="00777471">
              <w:rPr>
                <w:rStyle w:val="Hypertextovodkaz"/>
                <w:noProof/>
              </w:rPr>
              <w:t>1.1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Změny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5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B9882A6" w14:textId="62D953B1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35" w:history="1">
            <w:r w:rsidR="00D43E0C" w:rsidRPr="00777471">
              <w:rPr>
                <w:rStyle w:val="Hypertextovodkaz"/>
                <w:noProof/>
              </w:rPr>
              <w:t>1.2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Knihovna tus.io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6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4D91BB4" w14:textId="4C61038F" w:rsidR="00D43E0C" w:rsidRDefault="007F0C11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7890436" w:history="1">
            <w:r w:rsidR="00D43E0C" w:rsidRPr="00777471">
              <w:rPr>
                <w:rStyle w:val="Hypertextovodkaz"/>
                <w:noProof/>
              </w:rPr>
              <w:t>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Databáze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808BCE8" w14:textId="645F9C76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37" w:history="1">
            <w:r w:rsidR="00D43E0C" w:rsidRPr="00777471">
              <w:rPr>
                <w:rStyle w:val="Hypertextovodkaz"/>
                <w:noProof/>
              </w:rPr>
              <w:t>2.1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Relační databáze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243D510" w14:textId="4BF3D8A4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38" w:history="1">
            <w:r w:rsidR="00D43E0C" w:rsidRPr="00777471">
              <w:rPr>
                <w:rStyle w:val="Hypertextovodkaz"/>
                <w:noProof/>
              </w:rPr>
              <w:t>2.2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Návrh databáze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F51BD47" w14:textId="59AFEA6F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39" w:history="1">
            <w:r w:rsidR="00D43E0C" w:rsidRPr="00777471">
              <w:rPr>
                <w:rStyle w:val="Hypertextovodkaz"/>
                <w:noProof/>
              </w:rPr>
              <w:t>2.2.1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Items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_Toc97890439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DD70703" w14:textId="38E08299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40" w:history="1">
            <w:r w:rsidR="00D43E0C" w:rsidRPr="00777471">
              <w:rPr>
                <w:rStyle w:val="Hypertextovodkaz"/>
                <w:noProof/>
              </w:rPr>
              <w:t>2.2.2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Categories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_Toc97890440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D34DD19" w14:textId="2DA9D51D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41" w:history="1">
            <w:r w:rsidR="00D43E0C" w:rsidRPr="00777471">
              <w:rPr>
                <w:rStyle w:val="Hypertextovodkaz"/>
                <w:noProof/>
              </w:rPr>
              <w:t>2.2.3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Files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_Toc97890441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012EE36" w14:textId="238DF080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42" w:history="1">
            <w:r w:rsidR="00D43E0C" w:rsidRPr="00777471">
              <w:rPr>
                <w:rStyle w:val="Hypertextovodkaz"/>
                <w:noProof/>
              </w:rPr>
              <w:t>2.2.4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Rentings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1495746" w14:textId="780D5BA0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43" w:history="1">
            <w:r w:rsidR="00D43E0C" w:rsidRPr="00777471">
              <w:rPr>
                <w:rStyle w:val="Hypertextovodkaz"/>
                <w:noProof/>
              </w:rPr>
              <w:t>2.2.5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Users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5A5E11C" w14:textId="75758E1C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44" w:history="1">
            <w:r w:rsidR="00D43E0C" w:rsidRPr="00777471">
              <w:rPr>
                <w:rStyle w:val="Hypertextovodkaz"/>
                <w:noProof/>
              </w:rPr>
              <w:t>2.3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Data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7B9D05C" w14:textId="6FC6E0A0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45" w:history="1">
            <w:r w:rsidR="00D43E0C" w:rsidRPr="00777471">
              <w:rPr>
                <w:rStyle w:val="Hypertextovodkaz"/>
                <w:noProof/>
              </w:rPr>
              <w:t>2.3.1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Kategorie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E7AFD16" w14:textId="2AEDBD0E" w:rsidR="00D43E0C" w:rsidRDefault="007F0C11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7890446" w:history="1">
            <w:r w:rsidR="00D43E0C" w:rsidRPr="00777471">
              <w:rPr>
                <w:rStyle w:val="Hypertextovodkaz"/>
                <w:noProof/>
              </w:rPr>
              <w:t>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REST API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F4C2084" w14:textId="617ADEC3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47" w:history="1">
            <w:r w:rsidR="00D43E0C" w:rsidRPr="00777471">
              <w:rPr>
                <w:rStyle w:val="Hypertextovodkaz"/>
                <w:noProof/>
              </w:rPr>
              <w:t>3.1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CRUD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3688349B" w14:textId="1CD25659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48" w:history="1">
            <w:r w:rsidR="00D43E0C" w:rsidRPr="00777471">
              <w:rPr>
                <w:rStyle w:val="Hypertextovodkaz"/>
                <w:noProof/>
              </w:rPr>
              <w:t>3.1.1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Create – POST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256F12E" w14:textId="6578236C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49" w:history="1">
            <w:r w:rsidR="00D43E0C" w:rsidRPr="00777471">
              <w:rPr>
                <w:rStyle w:val="Hypertextovodkaz"/>
                <w:noProof/>
              </w:rPr>
              <w:t>3.1.2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Read – GET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_Toc97890449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12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C6F4780" w14:textId="3FB49836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0" w:history="1">
            <w:r w:rsidR="00D43E0C" w:rsidRPr="00777471">
              <w:rPr>
                <w:rStyle w:val="Hypertextovodkaz"/>
                <w:noProof/>
              </w:rPr>
              <w:t>3.1.3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Update – PUT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_Toc97890450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12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416F8E1" w14:textId="4CFC50C3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1" w:history="1">
            <w:r w:rsidR="00D43E0C" w:rsidRPr="00777471">
              <w:rPr>
                <w:rStyle w:val="Hypertextovodkaz"/>
                <w:noProof/>
              </w:rPr>
              <w:t>3.1.4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Delete – DELETE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_Toc97890451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13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056A17D" w14:textId="24B5D750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52" w:history="1">
            <w:r w:rsidR="00D43E0C" w:rsidRPr="00777471">
              <w:rPr>
                <w:rStyle w:val="Hypertextovodkaz"/>
                <w:noProof/>
              </w:rPr>
              <w:t>3.2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Další metody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13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67DF267" w14:textId="1966B70C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3" w:history="1">
            <w:r w:rsidR="00D43E0C" w:rsidRPr="00777471">
              <w:rPr>
                <w:rStyle w:val="Hypertextovodkaz"/>
                <w:noProof/>
              </w:rPr>
              <w:t>3.2.1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PATCH API pro úpravu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13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8C949E4" w14:textId="69309133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4" w:history="1">
            <w:r w:rsidR="00D43E0C" w:rsidRPr="00777471">
              <w:rPr>
                <w:rStyle w:val="Hypertextovodkaz"/>
                <w:noProof/>
              </w:rPr>
              <w:t>3.2.2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Ostatní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D245598" w14:textId="22AB0A8E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55" w:history="1">
            <w:r w:rsidR="00D43E0C" w:rsidRPr="00777471">
              <w:rPr>
                <w:rStyle w:val="Hypertextovodkaz"/>
                <w:noProof/>
              </w:rPr>
              <w:t>3.3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Stavové kódy HTTP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5F470AC" w14:textId="7BAE82EC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6" w:history="1">
            <w:r w:rsidR="00D43E0C" w:rsidRPr="00777471">
              <w:rPr>
                <w:rStyle w:val="Hypertextovodkaz"/>
                <w:noProof/>
              </w:rPr>
              <w:t>3.3.1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1xx – Informační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D93691F" w14:textId="18B9ED82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7" w:history="1">
            <w:r w:rsidR="00D43E0C" w:rsidRPr="00777471">
              <w:rPr>
                <w:rStyle w:val="Hypertextovodkaz"/>
                <w:noProof/>
              </w:rPr>
              <w:t>3.3.2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2xx – Úspěch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B34C704" w14:textId="3E52CE0B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8" w:history="1">
            <w:r w:rsidR="00D43E0C" w:rsidRPr="00777471">
              <w:rPr>
                <w:rStyle w:val="Hypertextovodkaz"/>
                <w:noProof/>
              </w:rPr>
              <w:t>3.3.3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3xx – Přesměrování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2C3CEED" w14:textId="5B47AEB0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59" w:history="1">
            <w:r w:rsidR="00D43E0C" w:rsidRPr="00777471">
              <w:rPr>
                <w:rStyle w:val="Hypertextovodkaz"/>
                <w:noProof/>
              </w:rPr>
              <w:t>3.3.4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4xx – Chyba klienta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_Toc97890459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15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CE63835" w14:textId="3347BAD8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0" w:history="1">
            <w:r w:rsidR="00D43E0C" w:rsidRPr="00777471">
              <w:rPr>
                <w:rStyle w:val="Hypertextovodkaz"/>
                <w:noProof/>
              </w:rPr>
              <w:t>3.3.5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5xx – Chyba serveru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_Toc97890460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15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707287D" w14:textId="2FAF7C68" w:rsidR="00D43E0C" w:rsidRDefault="007F0C11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7890461" w:history="1">
            <w:r w:rsidR="00D43E0C" w:rsidRPr="00777471">
              <w:rPr>
                <w:rStyle w:val="Hypertextovodkaz"/>
                <w:noProof/>
              </w:rPr>
              <w:t>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Dokumentace API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_Toc97890461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16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8A91827" w14:textId="2CC0BD0B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62" w:history="1">
            <w:r w:rsidR="00D43E0C" w:rsidRPr="00777471">
              <w:rPr>
                <w:rStyle w:val="Hypertextovodkaz"/>
                <w:noProof/>
              </w:rPr>
              <w:t>4.1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Kontrolér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16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A107AB8" w14:textId="068A7E0A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3" w:history="1">
            <w:r w:rsidR="00D43E0C" w:rsidRPr="00777471">
              <w:rPr>
                <w:rStyle w:val="Hypertextovodkaz"/>
                <w:noProof/>
              </w:rPr>
              <w:t>4.1.1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Kontrola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16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540A390" w14:textId="7134DA52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4" w:history="1">
            <w:r w:rsidR="00D43E0C" w:rsidRPr="00777471">
              <w:rPr>
                <w:rStyle w:val="Hypertextovodkaz"/>
                <w:noProof/>
              </w:rPr>
              <w:t>4.1.2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Košík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16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BCF8011" w14:textId="3F92E913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5" w:history="1">
            <w:r w:rsidR="00D43E0C" w:rsidRPr="00777471">
              <w:rPr>
                <w:rStyle w:val="Hypertextovodkaz"/>
                <w:noProof/>
              </w:rPr>
              <w:t>4.1.3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Přidání do košíku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16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270BADC" w14:textId="7C843BBC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6" w:history="1">
            <w:r w:rsidR="00D43E0C" w:rsidRPr="00777471">
              <w:rPr>
                <w:rStyle w:val="Hypertextovodkaz"/>
                <w:noProof/>
              </w:rPr>
              <w:t>4.1.4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Odebrání z košíku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16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39BD439E" w14:textId="7C5D9900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7" w:history="1">
            <w:r w:rsidR="00D43E0C" w:rsidRPr="00777471">
              <w:rPr>
                <w:rStyle w:val="Hypertextovodkaz"/>
                <w:noProof/>
              </w:rPr>
              <w:t>4.1.5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oblíbených předmětů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CD7D8FF" w14:textId="40711DF8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8" w:history="1">
            <w:r w:rsidR="00D43E0C" w:rsidRPr="00777471">
              <w:rPr>
                <w:rStyle w:val="Hypertextovodkaz"/>
                <w:noProof/>
              </w:rPr>
              <w:t>4.1.6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Přidání do oblíbených předmětů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FAC7BE3" w14:textId="272BDCD1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69" w:history="1">
            <w:r w:rsidR="00D43E0C" w:rsidRPr="00777471">
              <w:rPr>
                <w:rStyle w:val="Hypertextovodkaz"/>
                <w:noProof/>
              </w:rPr>
              <w:t>4.1.7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Odebrání z košíku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_Toc97890469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71997B8" w14:textId="4D1AC6E7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0" w:history="1">
            <w:r w:rsidR="00D43E0C" w:rsidRPr="00777471">
              <w:rPr>
                <w:rStyle w:val="Hypertextovodkaz"/>
                <w:noProof/>
              </w:rPr>
              <w:t>4.1.8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všech uživatelů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_Toc97890470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3BDE492F" w14:textId="11CC580E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1" w:history="1">
            <w:r w:rsidR="00D43E0C" w:rsidRPr="00777471">
              <w:rPr>
                <w:rStyle w:val="Hypertextovodkaz"/>
                <w:noProof/>
              </w:rPr>
              <w:t>4.1.9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předmětů v inventáři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_Toc97890471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9AA53A9" w14:textId="1F284604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72" w:history="1">
            <w:r w:rsidR="00D43E0C" w:rsidRPr="00777471">
              <w:rPr>
                <w:rStyle w:val="Hypertextovodkaz"/>
                <w:noProof/>
              </w:rPr>
              <w:t>4.2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Kontrolér výpůjčky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6584E16" w14:textId="547A6F8E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3" w:history="1">
            <w:r w:rsidR="00D43E0C" w:rsidRPr="00777471">
              <w:rPr>
                <w:rStyle w:val="Hypertextovodkaz"/>
                <w:noProof/>
              </w:rPr>
              <w:t>4.2.1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Vytvoření nové výpůjčky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34B89E13" w14:textId="11776005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4" w:history="1">
            <w:r w:rsidR="00D43E0C" w:rsidRPr="00777471">
              <w:rPr>
                <w:rStyle w:val="Hypertextovodkaz"/>
                <w:noProof/>
              </w:rPr>
              <w:t>4.2.2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Vrácení předmětů výpůjčky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99510F3" w14:textId="6A5BCB3D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5" w:history="1">
            <w:r w:rsidR="00D43E0C" w:rsidRPr="00777471">
              <w:rPr>
                <w:rStyle w:val="Hypertextovodkaz"/>
                <w:noProof/>
              </w:rPr>
              <w:t>4.2.3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Zrušení neuskutečněné výpůjčky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6B81025" w14:textId="74C8D6FA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6" w:history="1">
            <w:r w:rsidR="00D43E0C" w:rsidRPr="00777471">
              <w:rPr>
                <w:rStyle w:val="Hypertextovodkaz"/>
                <w:noProof/>
              </w:rPr>
              <w:t>4.2.4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všech výpůjček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E503B6C" w14:textId="17EF64A4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7" w:history="1">
            <w:r w:rsidR="00D43E0C" w:rsidRPr="00777471">
              <w:rPr>
                <w:rStyle w:val="Hypertextovodkaz"/>
                <w:noProof/>
              </w:rPr>
              <w:t>4.2.5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výpůjček dle uživatele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704923A" w14:textId="26AD7A13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8" w:history="1">
            <w:r w:rsidR="00D43E0C" w:rsidRPr="00777471">
              <w:rPr>
                <w:rStyle w:val="Hypertextovodkaz"/>
                <w:noProof/>
              </w:rPr>
              <w:t>4.2.6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Aktivace výpůjčky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56A7571" w14:textId="39A9F48D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79" w:history="1">
            <w:r w:rsidR="00D43E0C" w:rsidRPr="00777471">
              <w:rPr>
                <w:rStyle w:val="Hypertextovodkaz"/>
                <w:noProof/>
              </w:rPr>
              <w:t>4.2.7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dat (od kdy do kdy) všech výpůjček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_Toc97890479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02836A3" w14:textId="4E0FD10B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0" w:history="1">
            <w:r w:rsidR="00D43E0C" w:rsidRPr="00777471">
              <w:rPr>
                <w:rStyle w:val="Hypertextovodkaz"/>
                <w:noProof/>
              </w:rPr>
              <w:t>4.2.8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Detail výpůjčky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_Toc97890480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1C4C2BD" w14:textId="7DDAB5B6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481" w:history="1">
            <w:r w:rsidR="00D43E0C" w:rsidRPr="00777471">
              <w:rPr>
                <w:rStyle w:val="Hypertextovodkaz"/>
                <w:noProof/>
              </w:rPr>
              <w:t>4.3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Kontrolér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_Toc97890481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46F96FE" w14:textId="46130AFD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2" w:history="1">
            <w:r w:rsidR="00D43E0C" w:rsidRPr="00777471">
              <w:rPr>
                <w:rStyle w:val="Hypertextovodkaz"/>
                <w:noProof/>
              </w:rPr>
              <w:t>4.3.1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Vytvoření nového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8005755" w14:textId="0D6E791C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3" w:history="1">
            <w:r w:rsidR="00D43E0C" w:rsidRPr="00777471">
              <w:rPr>
                <w:rStyle w:val="Hypertextovodkaz"/>
                <w:noProof/>
              </w:rPr>
              <w:t>4.3.2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Úprava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0230F2D" w14:textId="5375CE31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4" w:history="1">
            <w:r w:rsidR="00D43E0C" w:rsidRPr="00777471">
              <w:rPr>
                <w:rStyle w:val="Hypertextovodkaz"/>
                <w:noProof/>
              </w:rPr>
              <w:t>4.3.3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„Smazání“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3C0A0D23" w14:textId="261070D3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5" w:history="1">
            <w:r w:rsidR="00D43E0C" w:rsidRPr="00777471">
              <w:rPr>
                <w:rStyle w:val="Hypertextovodkaz"/>
                <w:noProof/>
              </w:rPr>
              <w:t>4.3.4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„smazaných“ předmětů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19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68A6BEBF" w14:textId="2905A314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6" w:history="1">
            <w:r w:rsidR="00D43E0C" w:rsidRPr="00777471">
              <w:rPr>
                <w:rStyle w:val="Hypertextovodkaz"/>
                <w:noProof/>
              </w:rPr>
              <w:t>4.3.5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Navrácení „smazaného“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FF086B8" w14:textId="41ECFA19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7" w:history="1">
            <w:r w:rsidR="00D43E0C" w:rsidRPr="00777471">
              <w:rPr>
                <w:rStyle w:val="Hypertextovodkaz"/>
                <w:noProof/>
              </w:rPr>
              <w:t>4.3.6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detailu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96D18D0" w14:textId="24B18E2D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8" w:history="1">
            <w:r w:rsidR="00D43E0C" w:rsidRPr="00777471">
              <w:rPr>
                <w:rStyle w:val="Hypertextovodkaz"/>
                <w:noProof/>
              </w:rPr>
              <w:t>4.3.7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Získání obrázku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95DA07A" w14:textId="2CFE8748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89" w:history="1">
            <w:r w:rsidR="00D43E0C" w:rsidRPr="00777471">
              <w:rPr>
                <w:rStyle w:val="Hypertextovodkaz"/>
                <w:noProof/>
              </w:rPr>
              <w:t>4.3.8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všech předmětů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_Toc97890489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7E25C02" w14:textId="67AFCA26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0" w:history="1">
            <w:r w:rsidR="00D43E0C" w:rsidRPr="00777471">
              <w:rPr>
                <w:rStyle w:val="Hypertextovodkaz"/>
                <w:noProof/>
              </w:rPr>
              <w:t>4.3.9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příslušenství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_Toc97890490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1F0A3F3" w14:textId="1AFEA9D8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1" w:history="1">
            <w:r w:rsidR="00D43E0C" w:rsidRPr="00777471">
              <w:rPr>
                <w:rStyle w:val="Hypertextovodkaz"/>
                <w:noProof/>
              </w:rPr>
              <w:t>4.3.10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Změna příslušenství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_Toc97890491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47CE786B" w14:textId="7B20A1CB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2" w:history="1">
            <w:r w:rsidR="00D43E0C" w:rsidRPr="00777471">
              <w:rPr>
                <w:rStyle w:val="Hypertextovodkaz"/>
                <w:noProof/>
              </w:rPr>
              <w:t>4.3.11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Kontrola oblíbenosti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6EE843A" w14:textId="4C353C8B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3" w:history="1">
            <w:r w:rsidR="00D43E0C" w:rsidRPr="00777471">
              <w:rPr>
                <w:rStyle w:val="Hypertextovodkaz"/>
                <w:noProof/>
              </w:rPr>
              <w:t>4.3.12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dat, kdy je předmět výpůjček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753795E" w14:textId="5B453DCE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4" w:history="1">
            <w:r w:rsidR="00D43E0C" w:rsidRPr="00777471">
              <w:rPr>
                <w:rStyle w:val="Hypertextovodkaz"/>
                <w:noProof/>
              </w:rPr>
              <w:t>4.3.13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Změna kategorií předmětu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863CBE2" w14:textId="41C15B64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5" w:history="1">
            <w:r w:rsidR="00D43E0C" w:rsidRPr="00777471">
              <w:rPr>
                <w:rStyle w:val="Hypertextovodkaz"/>
                <w:noProof/>
              </w:rPr>
              <w:t>4.3.14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Vypsání všech kategorií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7919AE8" w14:textId="5B441C2E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6" w:history="1">
            <w:r w:rsidR="00D43E0C" w:rsidRPr="00777471">
              <w:rPr>
                <w:rStyle w:val="Hypertextovodkaz"/>
                <w:noProof/>
              </w:rPr>
              <w:t>4.3.15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Vytvoření nové kategorie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17F08F39" w14:textId="37C43112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7" w:history="1">
            <w:r w:rsidR="00D43E0C" w:rsidRPr="00777471">
              <w:rPr>
                <w:rStyle w:val="Hypertextovodkaz"/>
                <w:noProof/>
              </w:rPr>
              <w:t>4.3.16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Úprava kategorie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2B3487D" w14:textId="7016C085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498" w:history="1">
            <w:r w:rsidR="00D43E0C" w:rsidRPr="00777471">
              <w:rPr>
                <w:rStyle w:val="Hypertextovodkaz"/>
                <w:noProof/>
              </w:rPr>
              <w:t>4.3.17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Smazání kategorie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32F0A187" w14:textId="6278EA91" w:rsidR="00D43E0C" w:rsidRDefault="007F0C11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7890499" w:history="1">
            <w:r w:rsidR="00D43E0C" w:rsidRPr="00777471">
              <w:rPr>
                <w:rStyle w:val="Hypertextovodkaz"/>
                <w:noProof/>
              </w:rPr>
              <w:t>5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Zabezpečení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_Toc97890499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22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47181C6" w14:textId="48DAC3C4" w:rsidR="00D43E0C" w:rsidRDefault="007F0C11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7890500" w:history="1">
            <w:r w:rsidR="00D43E0C" w:rsidRPr="00777471">
              <w:rPr>
                <w:rStyle w:val="Hypertextovodkaz"/>
                <w:noProof/>
              </w:rPr>
              <w:t>6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Testování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_Toc97890500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18C6F95" w14:textId="7013ED7C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501" w:history="1">
            <w:r w:rsidR="00D43E0C" w:rsidRPr="00777471">
              <w:rPr>
                <w:rStyle w:val="Hypertextovodkaz"/>
                <w:noProof/>
              </w:rPr>
              <w:t>6.1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Swagger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_Toc97890501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3A17B20" w14:textId="2D460AB1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502" w:history="1">
            <w:r w:rsidR="00D43E0C" w:rsidRPr="00777471">
              <w:rPr>
                <w:rStyle w:val="Hypertextovodkaz"/>
                <w:noProof/>
              </w:rPr>
              <w:t>6.1.1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Konfigurace Swaggeru v C#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_Toc97890502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24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4FD45DB" w14:textId="06A42067" w:rsidR="00D43E0C" w:rsidRDefault="007F0C11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97890503" w:history="1">
            <w:r w:rsidR="00D43E0C" w:rsidRPr="00777471">
              <w:rPr>
                <w:rStyle w:val="Hypertextovodkaz"/>
                <w:noProof/>
              </w:rPr>
              <w:t>6.1.2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Použití Swaggeru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_Toc97890503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25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36DA420" w14:textId="63DF5DA3" w:rsidR="00D43E0C" w:rsidRDefault="007F0C1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97890504" w:history="1">
            <w:r w:rsidR="00D43E0C" w:rsidRPr="00777471">
              <w:rPr>
                <w:rStyle w:val="Hypertextovodkaz"/>
                <w:noProof/>
              </w:rPr>
              <w:t>6.2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Samotné testování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_Toc97890504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27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203E10A1" w14:textId="38D010DB" w:rsidR="00D43E0C" w:rsidRDefault="007F0C1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7890505" w:history="1">
            <w:r w:rsidR="00D43E0C" w:rsidRPr="00777471">
              <w:rPr>
                <w:rStyle w:val="Hypertextovodkaz"/>
                <w:noProof/>
              </w:rPr>
              <w:t>Závěr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_Toc97890505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28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810C263" w14:textId="6A4FFD91" w:rsidR="00D43E0C" w:rsidRDefault="007F0C1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7890506" w:history="1">
            <w:r w:rsidR="00D43E0C" w:rsidRPr="00777471">
              <w:rPr>
                <w:rStyle w:val="Hypertextovodkaz"/>
                <w:noProof/>
              </w:rPr>
              <w:t>Seznam zkratek a odborných výrazů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_Toc97890506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29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05FE17E6" w14:textId="675DC7A6" w:rsidR="00D43E0C" w:rsidRDefault="007F0C1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7890507" w:history="1">
            <w:r w:rsidR="00D43E0C" w:rsidRPr="00777471">
              <w:rPr>
                <w:rStyle w:val="Hypertextovodkaz"/>
                <w:noProof/>
              </w:rPr>
              <w:t>Seznam obrázků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_Toc97890507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30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FE7946A" w14:textId="74B4ABA3" w:rsidR="00D43E0C" w:rsidRDefault="007F0C1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97890508" w:history="1">
            <w:r w:rsidR="00D43E0C" w:rsidRPr="00777471">
              <w:rPr>
                <w:rStyle w:val="Hypertextovodkaz"/>
                <w:noProof/>
              </w:rPr>
              <w:t>Použité zdroje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_Toc97890508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31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723599BF" w14:textId="1DAF459F" w:rsidR="00D43E0C" w:rsidRDefault="007F0C11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97890509" w:history="1">
            <w:r w:rsidR="00D43E0C" w:rsidRPr="00777471">
              <w:rPr>
                <w:rStyle w:val="Hypertextovodkaz"/>
                <w:noProof/>
              </w:rPr>
              <w:t>A.</w:t>
            </w:r>
            <w:r w:rsidR="00D43E0C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43E0C" w:rsidRPr="00777471">
              <w:rPr>
                <w:rStyle w:val="Hypertextovodkaz"/>
                <w:noProof/>
              </w:rPr>
              <w:t>Seznam přiložených souborů</w:t>
            </w:r>
            <w:r w:rsidR="00D43E0C">
              <w:rPr>
                <w:noProof/>
                <w:webHidden/>
              </w:rPr>
              <w:tab/>
            </w:r>
            <w:r w:rsidR="00D43E0C">
              <w:rPr>
                <w:noProof/>
                <w:webHidden/>
              </w:rPr>
              <w:fldChar w:fldCharType="begin"/>
            </w:r>
            <w:r w:rsidR="00D43E0C">
              <w:rPr>
                <w:noProof/>
                <w:webHidden/>
              </w:rPr>
              <w:instrText xml:space="preserve"> PAGEREF _Toc97890509 \h </w:instrText>
            </w:r>
            <w:r w:rsidR="00D43E0C">
              <w:rPr>
                <w:noProof/>
                <w:webHidden/>
              </w:rPr>
            </w:r>
            <w:r w:rsidR="00D43E0C">
              <w:rPr>
                <w:noProof/>
                <w:webHidden/>
              </w:rPr>
              <w:fldChar w:fldCharType="separate"/>
            </w:r>
            <w:r w:rsidR="001C6E7C">
              <w:rPr>
                <w:noProof/>
                <w:webHidden/>
              </w:rPr>
              <w:t>I</w:t>
            </w:r>
            <w:r w:rsidR="00D43E0C">
              <w:rPr>
                <w:noProof/>
                <w:webHidden/>
              </w:rPr>
              <w:fldChar w:fldCharType="end"/>
            </w:r>
          </w:hyperlink>
        </w:p>
        <w:p w14:paraId="560A4403" w14:textId="50BF716B" w:rsidR="00236BCF" w:rsidRDefault="00236BCF" w:rsidP="00F9532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86DA6AA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97890432"/>
      <w:r w:rsidRPr="00B06BFF">
        <w:lastRenderedPageBreak/>
        <w:t>Úvod</w:t>
      </w:r>
      <w:bookmarkEnd w:id="0"/>
      <w:bookmarkEnd w:id="1"/>
      <w:bookmarkEnd w:id="2"/>
    </w:p>
    <w:p w14:paraId="173007F4" w14:textId="116F7116" w:rsidR="007E0E5B" w:rsidRDefault="002F1279" w:rsidP="007E0E5B">
      <w:r>
        <w:t xml:space="preserve">Mým cílem bylo vytvořit přehlednou a pro práci jednoduchou databázi výpůjček, předmětů a všeho co k tomu patří. </w:t>
      </w:r>
      <w:r w:rsidR="007E0E5B">
        <w:t xml:space="preserve">K tomu jsem použila Entity Framework </w:t>
      </w:r>
      <w:proofErr w:type="spellStart"/>
      <w:r w:rsidR="007E0E5B">
        <w:t>Core</w:t>
      </w:r>
      <w:proofErr w:type="spellEnd"/>
      <w:r w:rsidR="007E0E5B">
        <w:t xml:space="preserve"> pro</w:t>
      </w:r>
      <w:r w:rsidR="00180C65">
        <w:t> </w:t>
      </w:r>
      <w:r w:rsidR="007E0E5B">
        <w:t xml:space="preserve">relační databáze. </w:t>
      </w:r>
      <w:r w:rsidR="0099030C">
        <w:t xml:space="preserve">Vytvořit API odpovídající navrženému </w:t>
      </w:r>
      <w:proofErr w:type="spellStart"/>
      <w:r w:rsidR="0099030C">
        <w:t>wireframu</w:t>
      </w:r>
      <w:proofErr w:type="spellEnd"/>
      <w:r w:rsidR="0099030C">
        <w:t xml:space="preserve"> za pomocí ASP.NET Web API, které je konkrétně REST API.</w:t>
      </w:r>
    </w:p>
    <w:p w14:paraId="449D77D1" w14:textId="5ACCEF23" w:rsidR="00ED5236" w:rsidRPr="00ED5236" w:rsidRDefault="0078395F" w:rsidP="008C793E">
      <w:r>
        <w:t xml:space="preserve">Tuto </w:t>
      </w:r>
      <w:r w:rsidR="002A222C">
        <w:t xml:space="preserve">práci jsem si vybrala </w:t>
      </w:r>
      <w:r w:rsidR="001D2D6D">
        <w:t>pravděpodobně proto</w:t>
      </w:r>
      <w:r w:rsidR="002A222C">
        <w:t xml:space="preserve">, že jsem si během </w:t>
      </w:r>
      <w:r w:rsidR="001D2D6D">
        <w:t xml:space="preserve">druhé poloviny ročníku, kdy jsme byli nuceni zůstat doma, musela zvyknout na to se učit sama. </w:t>
      </w:r>
      <w:r w:rsidR="00FA37E6" w:rsidRPr="00FA37E6">
        <w:t xml:space="preserve">Mnohdy jsme se při dlouhodobějších projektech </w:t>
      </w:r>
      <w:r w:rsidR="005C7E57">
        <w:t>z webů nebo</w:t>
      </w:r>
      <w:r w:rsidR="00FA37E6" w:rsidRPr="00FA37E6">
        <w:t xml:space="preserve"> programování museli sami vypořádat s řešením</w:t>
      </w:r>
      <w:r w:rsidR="001D2D6D">
        <w:t>.</w:t>
      </w:r>
      <w:r w:rsidR="00063CED">
        <w:t xml:space="preserve"> V tu dobu se změnil můj pohled na</w:t>
      </w:r>
      <w:r w:rsidR="00180C65">
        <w:t> </w:t>
      </w:r>
      <w:r w:rsidR="00063CED">
        <w:t xml:space="preserve">programování, a od té doby se nebojím věcí, které vidím poprvé. </w:t>
      </w:r>
      <w:r w:rsidR="00E50344">
        <w:t xml:space="preserve"> Začali </w:t>
      </w:r>
      <w:r w:rsidR="00063CED">
        <w:t>jsme probíra</w:t>
      </w:r>
      <w:r w:rsidR="00E50344">
        <w:t>t</w:t>
      </w:r>
      <w:r w:rsidR="00063CED">
        <w:t xml:space="preserve"> ER modely a framework .NET,</w:t>
      </w:r>
      <w:r w:rsidR="00E50344">
        <w:t xml:space="preserve"> a</w:t>
      </w:r>
      <w:r w:rsidR="00770783">
        <w:t> </w:t>
      </w:r>
      <w:r w:rsidR="00063CED">
        <w:t>možná</w:t>
      </w:r>
      <w:r w:rsidR="00E50344">
        <w:t xml:space="preserve"> právě</w:t>
      </w:r>
      <w:r w:rsidR="00063CED">
        <w:t xml:space="preserve"> proto</w:t>
      </w:r>
      <w:r w:rsidR="00E50344">
        <w:t>,</w:t>
      </w:r>
      <w:r w:rsidR="00063CED">
        <w:t xml:space="preserve"> že to byla první věc, co jsem s tímto přístupem zvládla, jsem s</w:t>
      </w:r>
      <w:r w:rsidR="009A6C1F">
        <w:t>e</w:t>
      </w:r>
      <w:r w:rsidR="00770783">
        <w:t> </w:t>
      </w:r>
      <w:r w:rsidR="009A6C1F">
        <w:t>rozhodla</w:t>
      </w:r>
      <w:r w:rsidR="00063CED">
        <w:t xml:space="preserve"> databáz</w:t>
      </w:r>
      <w:r w:rsidR="009A6C1F">
        <w:t>ím</w:t>
      </w:r>
      <w:r w:rsidR="00063CED">
        <w:t xml:space="preserve"> a tvorb</w:t>
      </w:r>
      <w:r w:rsidR="009A6C1F">
        <w:t>ě</w:t>
      </w:r>
      <w:r w:rsidR="00063CED">
        <w:t xml:space="preserve"> API</w:t>
      </w:r>
      <w:r w:rsidR="009A6C1F">
        <w:t xml:space="preserve"> více věnovat</w:t>
      </w:r>
      <w:r w:rsidR="00063CED">
        <w:t>. Tudíž jsem si</w:t>
      </w:r>
      <w:r w:rsidR="00180C65">
        <w:t> </w:t>
      </w:r>
      <w:r w:rsidR="00063CED">
        <w:t xml:space="preserve">chtěla vyzkoušet tvorbu databáze a API </w:t>
      </w:r>
      <w:r w:rsidR="00E50344">
        <w:t>v praxi a získat tak více zkušeností.</w:t>
      </w:r>
    </w:p>
    <w:p w14:paraId="697EFBCF" w14:textId="314A5158" w:rsidR="00A758D8" w:rsidRDefault="004A49BC" w:rsidP="001860A3">
      <w:pPr>
        <w:pStyle w:val="Nadpis1"/>
      </w:pPr>
      <w:bookmarkStart w:id="3" w:name="_Toc97890433"/>
      <w:r>
        <w:lastRenderedPageBreak/>
        <w:t>Analýza navrženého prostředí</w:t>
      </w:r>
      <w:bookmarkEnd w:id="3"/>
    </w:p>
    <w:p w14:paraId="2BAD1E90" w14:textId="7FB738ED" w:rsidR="00862362" w:rsidRDefault="0096322D" w:rsidP="00BB4927">
      <w:r>
        <w:t xml:space="preserve">Za použití </w:t>
      </w:r>
      <w:proofErr w:type="spellStart"/>
      <w:r w:rsidR="007C12F8">
        <w:t>wireframu</w:t>
      </w:r>
      <w:proofErr w:type="spellEnd"/>
      <w:r w:rsidR="007C12F8">
        <w:t xml:space="preserve"> navrženého </w:t>
      </w:r>
      <w:r w:rsidR="001D111C">
        <w:t>jako MP v </w:t>
      </w:r>
      <w:proofErr w:type="spellStart"/>
      <w:r w:rsidR="001D111C">
        <w:t>repozitáři</w:t>
      </w:r>
      <w:proofErr w:type="spellEnd"/>
      <w:r w:rsidR="001D111C">
        <w:t xml:space="preserve"> </w:t>
      </w:r>
      <w:hyperlink r:id="rId10" w:history="1">
        <w:r w:rsidR="001D111C" w:rsidRPr="00A35D77">
          <w:rPr>
            <w:rStyle w:val="Hypertextovodkaz"/>
            <w:color w:val="auto"/>
          </w:rPr>
          <w:t>pslib-cz/MP2021-JulieSanetrnikova-Redesign-UI-UX-aplikace-Rentals</w:t>
        </w:r>
      </w:hyperlink>
      <w:r w:rsidR="00616BE7">
        <w:t xml:space="preserve"> a</w:t>
      </w:r>
      <w:r w:rsidR="001D111C">
        <w:t xml:space="preserve"> dostupné</w:t>
      </w:r>
      <w:r w:rsidR="00616BE7">
        <w:t xml:space="preserve"> databáze</w:t>
      </w:r>
      <w:r>
        <w:t xml:space="preserve"> Rentals </w:t>
      </w:r>
      <w:r w:rsidR="00F31F87">
        <w:t>jsem analyzovala</w:t>
      </w:r>
      <w:r w:rsidR="00F47259">
        <w:t xml:space="preserve">, jak by měla vypadat struktura databáze a </w:t>
      </w:r>
      <w:proofErr w:type="spellStart"/>
      <w:r w:rsidR="00F47259">
        <w:t>endpointy</w:t>
      </w:r>
      <w:proofErr w:type="spellEnd"/>
      <w:r w:rsidR="00F47259">
        <w:t xml:space="preserve"> v REST API. </w:t>
      </w:r>
      <w:bookmarkStart w:id="4" w:name="_Toc86047594"/>
      <w:bookmarkStart w:id="5" w:name="_Toc86055201"/>
    </w:p>
    <w:p w14:paraId="25C06943" w14:textId="4F708BB9" w:rsidR="00BB4927" w:rsidRDefault="00BB4927" w:rsidP="00BB4927">
      <w:r>
        <w:t xml:space="preserve">Rentals aplikace byla navržená jako e-shop, což pro výpůjčky ze školního ateliéru, kdy se jeden předmět opakuje maximálně pětkrát, je zbytečně složité řešení. Také předmět v databázi byl rozdělen do dvou tabulek, a to </w:t>
      </w:r>
      <w:r w:rsidRPr="009448A3">
        <w:rPr>
          <w:i/>
          <w:iCs/>
        </w:rPr>
        <w:t>Typ předmětu</w:t>
      </w:r>
      <w:r>
        <w:t xml:space="preserve"> (např. kamera) a poté ve druhé tabulce byla tato kamera na dvou řádcích jako </w:t>
      </w:r>
      <w:r w:rsidRPr="009448A3">
        <w:rPr>
          <w:i/>
          <w:iCs/>
        </w:rPr>
        <w:t xml:space="preserve">Kamera_1 </w:t>
      </w:r>
      <w:r w:rsidRPr="009448A3">
        <w:t>a</w:t>
      </w:r>
      <w:r w:rsidRPr="009448A3">
        <w:rPr>
          <w:i/>
          <w:iCs/>
        </w:rPr>
        <w:t xml:space="preserve"> Kamera_2</w:t>
      </w:r>
      <w:r>
        <w:rPr>
          <w:i/>
          <w:iCs/>
        </w:rPr>
        <w:t xml:space="preserve">. </w:t>
      </w:r>
      <w:r>
        <w:t>V mé práci jsou obě kamery v tabulce předmětu každá jako vlastní záznam s téměř identickými vlastnostmi (popis se může lišit).</w:t>
      </w:r>
    </w:p>
    <w:p w14:paraId="6192EF8D" w14:textId="4F969673" w:rsidR="00BB4927" w:rsidRDefault="00BB4927" w:rsidP="00BB4927">
      <w:r>
        <w:t>Databáze byla odlehčena o tabulku míst, ze kterých se dá půjčovat, jelikož jde o</w:t>
      </w:r>
      <w:r w:rsidR="00180C65">
        <w:t> </w:t>
      </w:r>
      <w:r>
        <w:t>vypůjčovaní věcí pouze z ateliéru naší školy, a naopak se nově přidaly kategorie předmětů, podle kterých se dá v aplikaci lépe vyhledávat. Také byly místa, kde databáze nesplňovala ani první normální formu</w:t>
      </w:r>
      <w:r w:rsidR="00277C4F">
        <w:t xml:space="preserve"> – v tabulce uživatele, byl jeho košík zapsán jako textový atribut, kde byly čárkami odděleny předměty, které obsahuje</w:t>
      </w:r>
      <w:r>
        <w:t>.</w:t>
      </w:r>
    </w:p>
    <w:p w14:paraId="31B2B0E7" w14:textId="77777777" w:rsidR="00277C4F" w:rsidRDefault="00277C4F" w:rsidP="00277C4F">
      <w:pPr>
        <w:pStyle w:val="ObrzekvMP"/>
        <w:keepNext/>
      </w:pPr>
      <w:r w:rsidRPr="00277C4F">
        <w:rPr>
          <w:noProof/>
        </w:rPr>
        <w:drawing>
          <wp:inline distT="0" distB="0" distL="0" distR="0" wp14:anchorId="41843ACB" wp14:editId="1F7DD2FD">
            <wp:extent cx="5760720" cy="1405255"/>
            <wp:effectExtent l="0" t="0" r="0" b="444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B468" w14:textId="4D742CAB" w:rsidR="00277C4F" w:rsidRDefault="00277C4F" w:rsidP="00277C4F">
      <w:pPr>
        <w:pStyle w:val="Titulek"/>
      </w:pPr>
      <w:bookmarkStart w:id="6" w:name="_Toc97889453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1</w:t>
      </w:r>
      <w:r w:rsidR="007F0C11">
        <w:rPr>
          <w:noProof/>
        </w:rPr>
        <w:fldChar w:fldCharType="end"/>
      </w:r>
      <w:r>
        <w:t xml:space="preserve"> Ukázka porušení 1. normální formy (1NF)</w:t>
      </w:r>
      <w:bookmarkEnd w:id="6"/>
    </w:p>
    <w:p w14:paraId="5681663C" w14:textId="2EBB9C87" w:rsidR="00862362" w:rsidRDefault="00862362" w:rsidP="00862362">
      <w:pPr>
        <w:pStyle w:val="Nadpis2"/>
        <w:numPr>
          <w:ilvl w:val="1"/>
          <w:numId w:val="3"/>
        </w:numPr>
      </w:pPr>
      <w:bookmarkStart w:id="7" w:name="_Toc97890434"/>
      <w:bookmarkEnd w:id="4"/>
      <w:bookmarkEnd w:id="5"/>
      <w:r>
        <w:t>Změny</w:t>
      </w:r>
      <w:bookmarkEnd w:id="7"/>
    </w:p>
    <w:p w14:paraId="3D3BE75C" w14:textId="03406282" w:rsidR="00862362" w:rsidRDefault="00862362" w:rsidP="00862362">
      <w:r>
        <w:t xml:space="preserve">Nově se pro správu uživatelů používá školní autorizační server </w:t>
      </w:r>
      <w:proofErr w:type="spellStart"/>
      <w:proofErr w:type="gramStart"/>
      <w:r w:rsidRPr="00E17F44">
        <w:rPr>
          <w:i/>
          <w:iCs/>
        </w:rPr>
        <w:t>oauth.pslib</w:t>
      </w:r>
      <w:proofErr w:type="gramEnd"/>
      <w:r w:rsidRPr="00E17F44">
        <w:rPr>
          <w:i/>
          <w:iCs/>
        </w:rPr>
        <w:t>.cloud</w:t>
      </w:r>
      <w:proofErr w:type="spellEnd"/>
      <w:r>
        <w:t>, díky čemuž se v databázi o uživateli vyskytují pouze potřebné a ověřené informace, které se získávají z </w:t>
      </w:r>
      <w:proofErr w:type="spellStart"/>
      <w:r>
        <w:t>oauth.pslib.cloud</w:t>
      </w:r>
      <w:proofErr w:type="spellEnd"/>
      <w:r>
        <w:t xml:space="preserve"> pomocí </w:t>
      </w:r>
      <w:proofErr w:type="spellStart"/>
      <w:r>
        <w:t>Bearer</w:t>
      </w:r>
      <w:proofErr w:type="spellEnd"/>
      <w:r>
        <w:t xml:space="preserve"> tokenu. Došlo také k přechodu .NET 6 a</w:t>
      </w:r>
      <w:r w:rsidR="00180C65">
        <w:t> </w:t>
      </w:r>
      <w:r>
        <w:t xml:space="preserve">přidání knihovny </w:t>
      </w:r>
      <w:proofErr w:type="spellStart"/>
      <w:r>
        <w:t>tus</w:t>
      </w:r>
      <w:proofErr w:type="spellEnd"/>
      <w:r>
        <w:t xml:space="preserve"> pro nahrávání obrázků.</w:t>
      </w:r>
    </w:p>
    <w:p w14:paraId="14ECDE24" w14:textId="77777777" w:rsidR="00484CAF" w:rsidRDefault="00484CAF" w:rsidP="00484CAF">
      <w:pPr>
        <w:pStyle w:val="Nadpis2"/>
        <w:numPr>
          <w:ilvl w:val="1"/>
          <w:numId w:val="3"/>
        </w:numPr>
      </w:pPr>
      <w:bookmarkStart w:id="8" w:name="_Toc97890435"/>
      <w:r>
        <w:lastRenderedPageBreak/>
        <w:t>Knihovna tus.io</w:t>
      </w:r>
      <w:bookmarkEnd w:id="8"/>
    </w:p>
    <w:p w14:paraId="5E12C479" w14:textId="365AFDEC" w:rsidR="00484CAF" w:rsidRDefault="00484CAF" w:rsidP="00484CAF">
      <w:r>
        <w:t>Tato knihovna se stará o nahrávání obrázků tak, že ho rozdělí na několik menších částí a ty postupně nahrává. Bez použití knihovny se mohlo stát, že když uživatel nahrál příliš velký</w:t>
      </w:r>
      <w:r w:rsidR="001A3EBE">
        <w:t xml:space="preserve"> </w:t>
      </w:r>
      <w:r>
        <w:t>soubor</w:t>
      </w:r>
      <w:r w:rsidR="001A3EBE">
        <w:t xml:space="preserve"> na méně výkonném zařízení,</w:t>
      </w:r>
      <w:r>
        <w:t xml:space="preserve"> tak celá aplikace zamrzla a muselo se</w:t>
      </w:r>
      <w:r w:rsidR="00180C65">
        <w:t> </w:t>
      </w:r>
      <w:r>
        <w:t xml:space="preserve">počkat několik sekund, než se obrázek kompletně nahraje. Další výhodou této knihovny je, že se dá nahrávání pozastavit. Zároveň je jednoduše </w:t>
      </w:r>
      <w:proofErr w:type="spellStart"/>
      <w:r>
        <w:t>nakonfigurovatelná</w:t>
      </w:r>
      <w:proofErr w:type="spellEnd"/>
      <w:r>
        <w:t xml:space="preserve"> jak na</w:t>
      </w:r>
      <w:r w:rsidR="00180C65">
        <w:t> </w:t>
      </w:r>
      <w:proofErr w:type="spellStart"/>
      <w:r>
        <w:t>backendu</w:t>
      </w:r>
      <w:proofErr w:type="spellEnd"/>
      <w:r>
        <w:t xml:space="preserve"> a </w:t>
      </w:r>
      <w:proofErr w:type="spellStart"/>
      <w:r>
        <w:t>frontend</w:t>
      </w:r>
      <w:r w:rsidR="00950D62">
        <w:t>u</w:t>
      </w:r>
      <w:proofErr w:type="spellEnd"/>
      <w:r w:rsidR="00950D62">
        <w:t xml:space="preserve">. Na </w:t>
      </w:r>
      <w:proofErr w:type="spellStart"/>
      <w:r w:rsidR="00950D62">
        <w:t>frontendu</w:t>
      </w:r>
      <w:proofErr w:type="spellEnd"/>
      <w:r w:rsidR="00950D62">
        <w:t xml:space="preserve"> nám také během nahrávání umožňuje ukazovat progres.</w:t>
      </w:r>
    </w:p>
    <w:p w14:paraId="4BE3DFC7" w14:textId="77777777" w:rsidR="0047185D" w:rsidRDefault="00484CAF" w:rsidP="0047185D">
      <w:pPr>
        <w:pStyle w:val="ObrzekvMP"/>
        <w:keepNext/>
      </w:pPr>
      <w:r w:rsidRPr="00BD7F6F">
        <w:rPr>
          <w:noProof/>
        </w:rPr>
        <w:drawing>
          <wp:inline distT="0" distB="0" distL="0" distR="0" wp14:anchorId="0D00A465" wp14:editId="6CAF78C7">
            <wp:extent cx="5760720" cy="1614805"/>
            <wp:effectExtent l="0" t="0" r="0" b="4445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74A6" w14:textId="5275D18D" w:rsidR="0047185D" w:rsidRDefault="0047185D" w:rsidP="0047185D">
      <w:pPr>
        <w:pStyle w:val="Titulek"/>
      </w:pPr>
      <w:bookmarkStart w:id="9" w:name="_Toc97889454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2</w:t>
      </w:r>
      <w:r w:rsidR="007F0C11">
        <w:rPr>
          <w:noProof/>
        </w:rPr>
        <w:fldChar w:fldCharType="end"/>
      </w:r>
      <w:r>
        <w:t xml:space="preserve"> </w:t>
      </w:r>
      <w:r w:rsidRPr="00E46F20">
        <w:t xml:space="preserve">Základní konfigurace knihovny </w:t>
      </w:r>
      <w:proofErr w:type="spellStart"/>
      <w:r w:rsidRPr="00E46F20">
        <w:t>tus</w:t>
      </w:r>
      <w:proofErr w:type="spellEnd"/>
      <w:r w:rsidRPr="00E46F20">
        <w:t xml:space="preserve"> v .NET 6</w:t>
      </w:r>
      <w:bookmarkEnd w:id="9"/>
    </w:p>
    <w:p w14:paraId="57C3D42A" w14:textId="57C5CFF1" w:rsidR="00566029" w:rsidRDefault="00F47259" w:rsidP="00A15ADF">
      <w:pPr>
        <w:pStyle w:val="Nadpis1"/>
        <w:numPr>
          <w:ilvl w:val="0"/>
          <w:numId w:val="3"/>
        </w:numPr>
      </w:pPr>
      <w:bookmarkStart w:id="10" w:name="_Toc97890436"/>
      <w:r>
        <w:lastRenderedPageBreak/>
        <w:t>Databáze</w:t>
      </w:r>
      <w:bookmarkEnd w:id="10"/>
    </w:p>
    <w:p w14:paraId="5AC727C4" w14:textId="602EA0F4" w:rsidR="00402E71" w:rsidRDefault="00402E71" w:rsidP="00402E71">
      <w:pPr>
        <w:pStyle w:val="Citovanodstavec"/>
      </w:pPr>
      <w:r w:rsidRPr="00402E71">
        <w:t>Databáze je systém souborů s pevnou strukturou záznamů. Tyto soubory jsou mezi sebou navzájem propojeny pomocí klíčů. V širším smyslu jsou součástí databáze i softwarové prostředky, které umožňují manipulaci s uloženými daty a přístup k nim.</w:t>
      </w:r>
      <w:sdt>
        <w:sdtPr>
          <w:id w:val="-849173750"/>
          <w:citation/>
        </w:sdtPr>
        <w:sdtEndPr/>
        <w:sdtContent>
          <w:r>
            <w:fldChar w:fldCharType="begin"/>
          </w:r>
          <w:r>
            <w:instrText xml:space="preserve"> CITATION Wik22 \l 1029 </w:instrText>
          </w:r>
          <w:r>
            <w:fldChar w:fldCharType="separate"/>
          </w:r>
          <w:r w:rsidR="007C4D77">
            <w:rPr>
              <w:noProof/>
            </w:rPr>
            <w:t xml:space="preserve"> (1)</w:t>
          </w:r>
          <w:r>
            <w:fldChar w:fldCharType="end"/>
          </w:r>
        </w:sdtContent>
      </w:sdt>
    </w:p>
    <w:p w14:paraId="5DBA22AA" w14:textId="776EAB24" w:rsidR="008F44D1" w:rsidRDefault="00087EF3" w:rsidP="008F44D1">
      <w:r>
        <w:t xml:space="preserve">Existuje několik druhů databází, v tomto případě </w:t>
      </w:r>
      <w:r w:rsidR="000B435A">
        <w:t xml:space="preserve">jsem </w:t>
      </w:r>
      <w:r>
        <w:t>použ</w:t>
      </w:r>
      <w:r w:rsidR="000B435A">
        <w:t>ila</w:t>
      </w:r>
      <w:r>
        <w:t xml:space="preserve"> relační</w:t>
      </w:r>
      <w:r w:rsidR="000B435A">
        <w:t xml:space="preserve"> databázi </w:t>
      </w:r>
      <w:r w:rsidR="008F44D1">
        <w:t>hlavně z důvodu přehlednosti a také zkušeností ze školy</w:t>
      </w:r>
      <w:r w:rsidR="00BA3558">
        <w:t xml:space="preserve">. </w:t>
      </w:r>
    </w:p>
    <w:p w14:paraId="422989F8" w14:textId="1D881A07" w:rsidR="008F44D1" w:rsidRDefault="008F44D1" w:rsidP="008F44D1">
      <w:pPr>
        <w:pStyle w:val="Nadpis2"/>
      </w:pPr>
      <w:bookmarkStart w:id="11" w:name="_Toc97890437"/>
      <w:r>
        <w:t>Relační databáze</w:t>
      </w:r>
      <w:bookmarkEnd w:id="11"/>
    </w:p>
    <w:p w14:paraId="02F93F4C" w14:textId="232E9BF8" w:rsidR="008F44D1" w:rsidRDefault="00BA3558" w:rsidP="0008675A">
      <w:r>
        <w:t>Relační databáze se skládá z tabulek, které se obsahují záhlaví a tělo s daty. Sloupce v tabulkách se nazývají atributy, každý atribut má svůj datový typ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float</w:t>
      </w:r>
      <w:proofErr w:type="spellEnd"/>
      <w:r>
        <w:t>, …). Záznamy, nebo také řádky se nazývají entity.</w:t>
      </w:r>
    </w:p>
    <w:p w14:paraId="58343722" w14:textId="77777777" w:rsidR="00B6796F" w:rsidRDefault="00F9133C" w:rsidP="00B6796F">
      <w:pPr>
        <w:pStyle w:val="ObrzekvMP"/>
        <w:keepNext/>
      </w:pPr>
      <w:r w:rsidRPr="00F9133C">
        <w:rPr>
          <w:noProof/>
        </w:rPr>
        <w:drawing>
          <wp:inline distT="0" distB="0" distL="0" distR="0" wp14:anchorId="479E069D" wp14:editId="478942B7">
            <wp:extent cx="3210373" cy="809738"/>
            <wp:effectExtent l="19050" t="19050" r="28575" b="28575"/>
            <wp:docPr id="25" name="Obrázek 2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 descr="Obsah obrázku stůl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24F09" w14:textId="07D1B160" w:rsidR="00F9133C" w:rsidRDefault="00B6796F" w:rsidP="00B6796F">
      <w:pPr>
        <w:pStyle w:val="Titulek"/>
      </w:pPr>
      <w:bookmarkStart w:id="12" w:name="_Toc97889455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3</w:t>
      </w:r>
      <w:r w:rsidR="007F0C11">
        <w:rPr>
          <w:noProof/>
        </w:rPr>
        <w:fldChar w:fldCharType="end"/>
      </w:r>
      <w:r>
        <w:t xml:space="preserve"> Tabulka nahraných souborů</w:t>
      </w:r>
      <w:bookmarkEnd w:id="12"/>
    </w:p>
    <w:p w14:paraId="006CFFA4" w14:textId="27144E10" w:rsidR="001858FB" w:rsidRPr="001858FB" w:rsidRDefault="001858FB" w:rsidP="001858FB">
      <w:pPr>
        <w:pStyle w:val="Nadpis2"/>
      </w:pPr>
      <w:bookmarkStart w:id="13" w:name="_Toc97890438"/>
      <w:r>
        <w:lastRenderedPageBreak/>
        <w:t>Návrh databáze</w:t>
      </w:r>
      <w:bookmarkEnd w:id="13"/>
    </w:p>
    <w:p w14:paraId="2ABA82A0" w14:textId="3B2375A7" w:rsidR="000C5FB8" w:rsidRDefault="00E416CA" w:rsidP="000C5FB8">
      <w:pPr>
        <w:pStyle w:val="ObrzekvMP"/>
        <w:keepNext/>
      </w:pPr>
      <w:r w:rsidRPr="00E416CA">
        <w:rPr>
          <w:noProof/>
        </w:rPr>
        <w:drawing>
          <wp:inline distT="0" distB="0" distL="0" distR="0" wp14:anchorId="5A656B06" wp14:editId="225F0FB2">
            <wp:extent cx="5760720" cy="44831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0FD3" w14:textId="286BB597" w:rsidR="00AD7EF3" w:rsidRPr="000C5FB8" w:rsidRDefault="000C5FB8" w:rsidP="000C5FB8">
      <w:pPr>
        <w:pStyle w:val="Titulek"/>
      </w:pPr>
      <w:bookmarkStart w:id="14" w:name="_Toc97889456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4</w:t>
      </w:r>
      <w:r w:rsidR="007F0C11">
        <w:rPr>
          <w:noProof/>
        </w:rPr>
        <w:fldChar w:fldCharType="end"/>
      </w:r>
      <w:r>
        <w:t xml:space="preserve"> E</w:t>
      </w:r>
      <w:r w:rsidR="00CF6CC0">
        <w:t>-</w:t>
      </w:r>
      <w:r>
        <w:t>R model nové databáze</w:t>
      </w:r>
      <w:bookmarkEnd w:id="14"/>
    </w:p>
    <w:p w14:paraId="0E0C2A74" w14:textId="21C6F4F1" w:rsidR="00862362" w:rsidRPr="00862362" w:rsidRDefault="00862362" w:rsidP="001858FB">
      <w:pPr>
        <w:pStyle w:val="Nadpis3"/>
      </w:pPr>
      <w:bookmarkStart w:id="15" w:name="_Toc97890439"/>
      <w:proofErr w:type="spellStart"/>
      <w:r>
        <w:t>Items</w:t>
      </w:r>
      <w:bookmarkEnd w:id="15"/>
      <w:proofErr w:type="spellEnd"/>
    </w:p>
    <w:p w14:paraId="637B3409" w14:textId="063284B8" w:rsidR="00BB4927" w:rsidRDefault="00BB4927" w:rsidP="00BB4927">
      <w:r>
        <w:t xml:space="preserve">Tabulka předmětů </w:t>
      </w:r>
      <w:r w:rsidR="00862362">
        <w:t xml:space="preserve">obsahuje název předmětu, popis, poznámku (např. zda byl poškozen, nebo něco chybí), </w:t>
      </w:r>
      <w:r w:rsidR="00E416CA">
        <w:t>cizí klíč ID nahraného obrázku</w:t>
      </w:r>
      <w:r w:rsidR="00862362">
        <w:t>.</w:t>
      </w:r>
      <w:r w:rsidR="000D5547">
        <w:t xml:space="preserve"> Obsahuje také cizí klíč ID kategorie, do které patří, každý předmět spadá pouze do jedné kategorie.</w:t>
      </w:r>
      <w:r w:rsidR="00C60AED">
        <w:t xml:space="preserve"> Dále má výčtový typ stav, který může být buď dostupný, vypůjčený, nebo nedostupný. Jako poslední má předmět vlastnost, zda je smazán. Z bezpečnostních důvodů se data v aplikaci skutečně nemažou a pouze </w:t>
      </w:r>
      <w:r w:rsidR="00A15ADF">
        <w:t>skrývají,</w:t>
      </w:r>
      <w:r w:rsidR="00C60AED">
        <w:t xml:space="preserve"> aby nedošlo k jejich ztrátě.</w:t>
      </w:r>
    </w:p>
    <w:p w14:paraId="0574CFD7" w14:textId="71D87FED" w:rsidR="00C60AED" w:rsidRDefault="00C60AED" w:rsidP="001858FB">
      <w:pPr>
        <w:pStyle w:val="Nadpis4"/>
      </w:pPr>
      <w:proofErr w:type="spellStart"/>
      <w:r>
        <w:t>AccesoryItems</w:t>
      </w:r>
      <w:proofErr w:type="spellEnd"/>
    </w:p>
    <w:p w14:paraId="19B09B77" w14:textId="1012913E" w:rsidR="00C60AED" w:rsidRDefault="00C60AED" w:rsidP="00C60AED">
      <w:r>
        <w:t xml:space="preserve">Jedná se o vazbu mezi příslušenstvím a předmětem. Jelikož je </w:t>
      </w:r>
      <w:r w:rsidR="00BF4EDE">
        <w:t xml:space="preserve">příslušenství předmět, vzniká zde vazba </w:t>
      </w:r>
      <w:proofErr w:type="gramStart"/>
      <w:r w:rsidR="00BF4EDE">
        <w:t>M:N</w:t>
      </w:r>
      <w:proofErr w:type="gramEnd"/>
      <w:r w:rsidR="00BF4EDE">
        <w:t xml:space="preserve"> mezi předmětem a předmětem, protože předmět může být příslušenstvím pro mnoho předmětu a zároveň předmět může mít mnoho </w:t>
      </w:r>
      <w:r w:rsidR="00BF4EDE">
        <w:lastRenderedPageBreak/>
        <w:t>příslušenství. Tato vazba by se od verze .NET 5 měla vytvářet automaticky, ale pro přehlednost je vždy vytvářím.</w:t>
      </w:r>
    </w:p>
    <w:p w14:paraId="335ABABD" w14:textId="4590F802" w:rsidR="00BF4EDE" w:rsidRDefault="00BF4EDE" w:rsidP="001858FB">
      <w:pPr>
        <w:pStyle w:val="Nadpis3"/>
      </w:pPr>
      <w:bookmarkStart w:id="16" w:name="_Toc97890440"/>
      <w:proofErr w:type="spellStart"/>
      <w:r>
        <w:t>Categories</w:t>
      </w:r>
      <w:bookmarkEnd w:id="16"/>
      <w:proofErr w:type="spellEnd"/>
    </w:p>
    <w:p w14:paraId="658731FA" w14:textId="33B20B10" w:rsidR="00BF4EDE" w:rsidRDefault="00BF4EDE" w:rsidP="00BF4EDE">
      <w:r>
        <w:t xml:space="preserve">Definuje jednoduchou tabulku pro </w:t>
      </w:r>
      <w:r w:rsidR="00154DC5">
        <w:t>kategorii, která obsahuje jen své jméno.</w:t>
      </w:r>
    </w:p>
    <w:p w14:paraId="1868A9A4" w14:textId="77777777" w:rsidR="00410C1E" w:rsidRDefault="00410C1E" w:rsidP="00410C1E">
      <w:pPr>
        <w:pStyle w:val="Nadpis3"/>
      </w:pPr>
      <w:bookmarkStart w:id="17" w:name="_Toc97890441"/>
      <w:proofErr w:type="spellStart"/>
      <w:r>
        <w:t>Files</w:t>
      </w:r>
      <w:bookmarkEnd w:id="17"/>
      <w:proofErr w:type="spellEnd"/>
    </w:p>
    <w:p w14:paraId="5F30F168" w14:textId="0A1F623D" w:rsidR="00410C1E" w:rsidRDefault="00410C1E" w:rsidP="00410C1E">
      <w:r>
        <w:t>Tabulka pro nahrané obrázky předmětů. Ukládá zatím pouze jejich původní název. Jejich ID je název fyzického souboru.</w:t>
      </w:r>
    </w:p>
    <w:p w14:paraId="430E3580" w14:textId="2B7C6B66" w:rsidR="00154DC5" w:rsidRDefault="00154DC5" w:rsidP="00410C1E">
      <w:pPr>
        <w:pStyle w:val="Nadpis3"/>
      </w:pPr>
      <w:bookmarkStart w:id="18" w:name="_Toc97890442"/>
      <w:proofErr w:type="spellStart"/>
      <w:r>
        <w:t>Rentings</w:t>
      </w:r>
      <w:bookmarkEnd w:id="18"/>
      <w:proofErr w:type="spellEnd"/>
    </w:p>
    <w:p w14:paraId="48C67F09" w14:textId="72C9F454" w:rsidR="00154DC5" w:rsidRDefault="00154DC5" w:rsidP="00154DC5">
      <w:r>
        <w:t>Výpůjčka se skládá z </w:t>
      </w:r>
      <w:r w:rsidR="00DF27BA">
        <w:t>datumů,</w:t>
      </w:r>
      <w:r>
        <w:t xml:space="preserve"> kdy by měla začínat a končit</w:t>
      </w:r>
      <w:r w:rsidR="00DF27BA">
        <w:t xml:space="preserve"> a</w:t>
      </w:r>
      <w:r>
        <w:t xml:space="preserve"> dodatečné poznámky</w:t>
      </w:r>
      <w:r w:rsidR="00DF27BA">
        <w:t>. Má vlastníka a osobu, která výpůjčku schválí</w:t>
      </w:r>
      <w:r w:rsidR="00770783">
        <w:t>. V</w:t>
      </w:r>
      <w:r w:rsidR="00DF27BA">
        <w:t xml:space="preserve">ýčtový typ </w:t>
      </w:r>
      <w:r w:rsidR="00770783" w:rsidRPr="00770783">
        <w:rPr>
          <w:i/>
        </w:rPr>
        <w:t>S</w:t>
      </w:r>
      <w:r w:rsidR="00DF27BA" w:rsidRPr="00770783">
        <w:rPr>
          <w:i/>
        </w:rPr>
        <w:t>tav</w:t>
      </w:r>
      <w:r w:rsidR="00DF27BA">
        <w:t xml:space="preserve">, který může být </w:t>
      </w:r>
      <w:r w:rsidR="00DF27BA" w:rsidRPr="00770783">
        <w:rPr>
          <w:i/>
        </w:rPr>
        <w:t>začne, probíhá, ukončená, zrušená</w:t>
      </w:r>
      <w:r w:rsidR="00DF27BA">
        <w:t>.</w:t>
      </w:r>
    </w:p>
    <w:p w14:paraId="4D02E1EB" w14:textId="1BE07D59" w:rsidR="00DF27BA" w:rsidRDefault="00DF27BA" w:rsidP="001858FB">
      <w:pPr>
        <w:pStyle w:val="Nadpis4"/>
      </w:pPr>
      <w:proofErr w:type="spellStart"/>
      <w:r>
        <w:t>RentingItems</w:t>
      </w:r>
      <w:proofErr w:type="spellEnd"/>
    </w:p>
    <w:p w14:paraId="0E3579B4" w14:textId="1D1BD03E" w:rsidR="00DF27BA" w:rsidRDefault="00DF27BA" w:rsidP="00DF27BA">
      <w:r>
        <w:t>Vazba mezi výpůjčkou a předmětem navíc obsahuje, jestli byl už v dané výpůjčce předmět navrácen.</w:t>
      </w:r>
    </w:p>
    <w:p w14:paraId="4F10A467" w14:textId="177D9DDD" w:rsidR="00B94D55" w:rsidRDefault="00B94D55" w:rsidP="001858FB">
      <w:pPr>
        <w:pStyle w:val="Nadpis4"/>
      </w:pPr>
      <w:proofErr w:type="spellStart"/>
      <w:r>
        <w:t>RentingHistoryLog</w:t>
      </w:r>
      <w:proofErr w:type="spellEnd"/>
    </w:p>
    <w:p w14:paraId="491DF36A" w14:textId="5251D05B" w:rsidR="00B94D55" w:rsidRPr="00B94D55" w:rsidRDefault="00B94D55" w:rsidP="00B94D55">
      <w:r>
        <w:t xml:space="preserve">Tabulka pro historii úprav předmětu, kam se při každé změně výpůjčky </w:t>
      </w:r>
      <w:r w:rsidR="00AF484F">
        <w:t>zaznamená,</w:t>
      </w:r>
      <w:r>
        <w:t xml:space="preserve"> kdo provedl změnu, na jaké výpůjčce, o jakou akci se jednalo a kdy ke změně došlo.</w:t>
      </w:r>
    </w:p>
    <w:p w14:paraId="24B9221E" w14:textId="3995DBA0" w:rsidR="00DF27BA" w:rsidRDefault="00DF27BA" w:rsidP="001858FB">
      <w:pPr>
        <w:pStyle w:val="Nadpis3"/>
      </w:pPr>
      <w:bookmarkStart w:id="19" w:name="_Toc97890443"/>
      <w:proofErr w:type="spellStart"/>
      <w:r>
        <w:t>Users</w:t>
      </w:r>
      <w:bookmarkEnd w:id="19"/>
      <w:proofErr w:type="spellEnd"/>
    </w:p>
    <w:p w14:paraId="4517576D" w14:textId="7B781F9C" w:rsidR="00DF27BA" w:rsidRDefault="00DF27BA" w:rsidP="00DF27BA">
      <w:r>
        <w:t xml:space="preserve">Tabulka uživatelů vychází z dat oauth.pslib.cz, proto </w:t>
      </w:r>
      <w:r w:rsidR="00AF33EE">
        <w:t>obsahuje jen informace jako je ID z </w:t>
      </w:r>
      <w:proofErr w:type="spellStart"/>
      <w:r w:rsidR="00AF33EE">
        <w:t>Oauthu</w:t>
      </w:r>
      <w:proofErr w:type="spellEnd"/>
      <w:r w:rsidR="00AF33EE">
        <w:t xml:space="preserve">, křestní jméno, příjmení a uživatelské jméno, kterým je e-mail. Veškeré ostatní informace se dají získat z tokenu na </w:t>
      </w:r>
      <w:proofErr w:type="spellStart"/>
      <w:r w:rsidR="00AF33EE">
        <w:t>frontendu</w:t>
      </w:r>
      <w:proofErr w:type="spellEnd"/>
      <w:r w:rsidR="00AF33EE">
        <w:t xml:space="preserve"> aplikace.</w:t>
      </w:r>
    </w:p>
    <w:p w14:paraId="4A61AF90" w14:textId="4BA670DF" w:rsidR="00B94D55" w:rsidRDefault="00B94D55" w:rsidP="001858FB">
      <w:pPr>
        <w:pStyle w:val="Nadpis4"/>
      </w:pPr>
      <w:proofErr w:type="spellStart"/>
      <w:r>
        <w:t>FavouriteItems</w:t>
      </w:r>
      <w:proofErr w:type="spellEnd"/>
      <w:r>
        <w:t xml:space="preserve">, </w:t>
      </w:r>
      <w:proofErr w:type="spellStart"/>
      <w:r>
        <w:t>CartItems</w:t>
      </w:r>
      <w:proofErr w:type="spellEnd"/>
      <w:r>
        <w:t xml:space="preserve">, </w:t>
      </w:r>
      <w:proofErr w:type="spellStart"/>
      <w:r>
        <w:t>InventoryItems</w:t>
      </w:r>
      <w:proofErr w:type="spellEnd"/>
    </w:p>
    <w:p w14:paraId="564540F2" w14:textId="643A6B51" w:rsidR="00C52532" w:rsidRDefault="00B94D55" w:rsidP="00B94D55">
      <w:r>
        <w:t>Tyto tři vázací tabulky mezi uživatelem a předmětem, které slouží pro oblíbené předměty, košík a inventář uživatele, jsou naprosto stejné.</w:t>
      </w:r>
      <w:r w:rsidR="00AF484F">
        <w:t xml:space="preserve"> </w:t>
      </w:r>
      <w:r w:rsidR="00C52532">
        <w:t xml:space="preserve">Každý předmět tu má vlastní </w:t>
      </w:r>
      <w:r w:rsidR="00C52532">
        <w:lastRenderedPageBreak/>
        <w:t>záznam, kdežto v původní databázi byl například inventář jako textová vlastnost uživatele, což nesplňuje 1. normalizační normu databáze.</w:t>
      </w:r>
    </w:p>
    <w:p w14:paraId="1862CFF3" w14:textId="148C6C4B" w:rsidR="00F11B16" w:rsidRDefault="00F11B16" w:rsidP="00F11B16">
      <w:pPr>
        <w:pStyle w:val="Nadpis2"/>
      </w:pPr>
      <w:bookmarkStart w:id="20" w:name="_Toc97890444"/>
      <w:r>
        <w:t>Data</w:t>
      </w:r>
      <w:bookmarkEnd w:id="20"/>
    </w:p>
    <w:p w14:paraId="6A234752" w14:textId="3FF9655C" w:rsidR="00F5249B" w:rsidRDefault="00F5249B" w:rsidP="00F5249B">
      <w:r>
        <w:t>Do databáze bylo potřeba předdefinovat data předmětů</w:t>
      </w:r>
      <w:r w:rsidR="001F540B">
        <w:t xml:space="preserve"> a </w:t>
      </w:r>
      <w:r w:rsidR="00506CCA">
        <w:t>jejich příslušenství a</w:t>
      </w:r>
      <w:r w:rsidR="00180C65">
        <w:t> </w:t>
      </w:r>
      <w:r w:rsidR="00506CCA">
        <w:t>kategorií.</w:t>
      </w:r>
      <w:r w:rsidR="00EC39C3">
        <w:t xml:space="preserve"> </w:t>
      </w:r>
      <w:r w:rsidR="00647F66">
        <w:t xml:space="preserve">Pro přepsání předmětů jsem musela vycházet z původní tabulky </w:t>
      </w:r>
      <w:proofErr w:type="spellStart"/>
      <w:r w:rsidR="00647F66">
        <w:t>ItemTypes</w:t>
      </w:r>
      <w:proofErr w:type="spellEnd"/>
      <w:r w:rsidR="00464ADD">
        <w:t xml:space="preserve"> kde bylo jméno, popis a zda je předmět smazán</w:t>
      </w:r>
      <w:r w:rsidR="005903D4">
        <w:t>. Z této tabulky jsem musela vzít</w:t>
      </w:r>
      <w:r w:rsidR="00464ADD">
        <w:t xml:space="preserve"> ID předmětu do další tabulky</w:t>
      </w:r>
      <w:r w:rsidR="005903D4">
        <w:t xml:space="preserve">, kde jsem zjistila, který obrázek se k nim váže a spočítala si, kolikrát se má předmět v databázi nacházet, a získala ke každému konkrétnímu kusu poznámku. </w:t>
      </w:r>
    </w:p>
    <w:p w14:paraId="05C77ACF" w14:textId="444E02E2" w:rsidR="00EC39C3" w:rsidRDefault="00EC39C3" w:rsidP="00F5249B">
      <w:r>
        <w:t>S příslušenstvím to bylo o něco jednodušší, tam už mi stačilo pouze ID z jedné tabulky, ale i přesto se orientovat mezi ID předmětu, ID příslušenství a ID mého předmětu a ID mého příslušenství, bylo celkem obtížné na udržení pozornosti.</w:t>
      </w:r>
    </w:p>
    <w:p w14:paraId="7FD173CF" w14:textId="004BD527" w:rsidR="00654769" w:rsidRDefault="00654769" w:rsidP="00F5249B">
      <w:r>
        <w:t xml:space="preserve">Kategorie zde byly přidány nově, tudíž jsem pouze od </w:t>
      </w:r>
      <w:r w:rsidR="00770783">
        <w:t>vedoucího práce</w:t>
      </w:r>
      <w:r>
        <w:t xml:space="preserve"> zjistila, jaké kategorie by se zde měly vyskytovat, a podle názvu předmětu jsem je rozřadila. Prvotní myšlenka byla, že předmět může mít více kategorií, a tak byla mezi nimi vazba </w:t>
      </w:r>
      <w:proofErr w:type="gramStart"/>
      <w:r>
        <w:t>M:N.</w:t>
      </w:r>
      <w:proofErr w:type="gramEnd"/>
      <w:r>
        <w:t xml:space="preserve"> Když jsem poprvé přiřazovala předměty ke kategoriím, sledovala jsem tedy ID předmětu a ID </w:t>
      </w:r>
      <w:r w:rsidR="00D62976">
        <w:t>kategorie,</w:t>
      </w:r>
      <w:r>
        <w:t xml:space="preserve"> kam patří, podobně jako u příslušenství, jen méně obtížněji. </w:t>
      </w:r>
      <w:r w:rsidR="00D62976">
        <w:t>Až</w:t>
      </w:r>
      <w:r w:rsidR="00770783">
        <w:t> </w:t>
      </w:r>
      <w:r w:rsidR="00D62976">
        <w:t xml:space="preserve">díky testování na </w:t>
      </w:r>
      <w:proofErr w:type="spellStart"/>
      <w:r w:rsidR="00D62976">
        <w:t>frontendu</w:t>
      </w:r>
      <w:proofErr w:type="spellEnd"/>
      <w:r w:rsidR="00D62976">
        <w:t xml:space="preserve"> jsem si uvědomila, že kategorie jsou už udělané jako </w:t>
      </w:r>
      <w:proofErr w:type="gramStart"/>
      <w:r w:rsidR="00D62976">
        <w:t>1:N</w:t>
      </w:r>
      <w:proofErr w:type="gramEnd"/>
      <w:r w:rsidR="00D62976">
        <w:t>, ale toto přepsání mi zabralo tak 5 minut.</w:t>
      </w:r>
    </w:p>
    <w:p w14:paraId="3C3B7691" w14:textId="06679576" w:rsidR="00D62976" w:rsidRDefault="00D62976" w:rsidP="00F5249B">
      <w:r>
        <w:t xml:space="preserve">Z důvodu zmatených tabulek u předmětu jsem se rozhodla všechny záznamy psát kompletně </w:t>
      </w:r>
      <w:r w:rsidR="006236B3">
        <w:t>ručně,</w:t>
      </w:r>
      <w:r>
        <w:t xml:space="preserve"> a i když jsem si mohla alespoň trochu ulehčit práci tím, že ponechám původní ID předmětů, </w:t>
      </w:r>
      <w:r w:rsidR="00770783">
        <w:t>přišlo mi lepší,</w:t>
      </w:r>
      <w:r>
        <w:t xml:space="preserve"> když ID půjdou popořadě od 1 do 100.</w:t>
      </w:r>
    </w:p>
    <w:p w14:paraId="412CA592" w14:textId="5D200DD6" w:rsidR="006236B3" w:rsidRDefault="006236B3" w:rsidP="006236B3">
      <w:pPr>
        <w:pStyle w:val="Nadpis3"/>
      </w:pPr>
      <w:bookmarkStart w:id="21" w:name="_Toc97890445"/>
      <w:r>
        <w:t>Kategorie</w:t>
      </w:r>
      <w:bookmarkEnd w:id="21"/>
    </w:p>
    <w:p w14:paraId="2421D1B8" w14:textId="57AF2013" w:rsidR="006236B3" w:rsidRDefault="006236B3" w:rsidP="006236B3">
      <w:pPr>
        <w:pStyle w:val="Odstavecseseznamem"/>
        <w:numPr>
          <w:ilvl w:val="0"/>
          <w:numId w:val="33"/>
        </w:numPr>
      </w:pPr>
      <w:r>
        <w:t>přístroje (to jako fotoaparáty a videokamery)</w:t>
      </w:r>
    </w:p>
    <w:p w14:paraId="3ACA2200" w14:textId="746E641F" w:rsidR="006236B3" w:rsidRDefault="006236B3" w:rsidP="006236B3">
      <w:pPr>
        <w:pStyle w:val="Odstavecseseznamem"/>
        <w:numPr>
          <w:ilvl w:val="0"/>
          <w:numId w:val="33"/>
        </w:numPr>
      </w:pPr>
      <w:r>
        <w:t>objektivy</w:t>
      </w:r>
    </w:p>
    <w:p w14:paraId="1901EF19" w14:textId="4A03F6B1" w:rsidR="006236B3" w:rsidRDefault="006236B3" w:rsidP="006236B3">
      <w:pPr>
        <w:pStyle w:val="Odstavecseseznamem"/>
        <w:numPr>
          <w:ilvl w:val="0"/>
          <w:numId w:val="33"/>
        </w:numPr>
      </w:pPr>
      <w:r>
        <w:t xml:space="preserve">stativy (stativ, </w:t>
      </w:r>
      <w:proofErr w:type="spellStart"/>
      <w:r>
        <w:t>gimbal</w:t>
      </w:r>
      <w:proofErr w:type="spellEnd"/>
      <w:r>
        <w:t xml:space="preserve">, </w:t>
      </w:r>
      <w:proofErr w:type="spellStart"/>
      <w:r>
        <w:t>flycam</w:t>
      </w:r>
      <w:proofErr w:type="spellEnd"/>
      <w:r>
        <w:t xml:space="preserve">, </w:t>
      </w:r>
      <w:proofErr w:type="spellStart"/>
      <w:r>
        <w:t>rigy</w:t>
      </w:r>
      <w:proofErr w:type="spellEnd"/>
      <w:r>
        <w:t>...)</w:t>
      </w:r>
    </w:p>
    <w:p w14:paraId="4569294E" w14:textId="151BC0D7" w:rsidR="006236B3" w:rsidRDefault="006236B3" w:rsidP="006236B3">
      <w:pPr>
        <w:pStyle w:val="Odstavecseseznamem"/>
        <w:numPr>
          <w:ilvl w:val="0"/>
          <w:numId w:val="33"/>
        </w:numPr>
      </w:pPr>
      <w:r>
        <w:t>příslušenství (</w:t>
      </w:r>
      <w:proofErr w:type="spellStart"/>
      <w:r>
        <w:t>sd</w:t>
      </w:r>
      <w:proofErr w:type="spellEnd"/>
      <w:r>
        <w:t xml:space="preserve"> karty, akumulátory, nabíječky brašny)</w:t>
      </w:r>
    </w:p>
    <w:p w14:paraId="533E4CC6" w14:textId="64C1B818" w:rsidR="006236B3" w:rsidRDefault="006236B3" w:rsidP="006236B3">
      <w:pPr>
        <w:pStyle w:val="Odstavecseseznamem"/>
        <w:numPr>
          <w:ilvl w:val="0"/>
          <w:numId w:val="33"/>
        </w:numPr>
      </w:pPr>
      <w:r>
        <w:t>audiotechnika (mikrofon, rekordér)</w:t>
      </w:r>
    </w:p>
    <w:p w14:paraId="31BFBAE9" w14:textId="1814358D" w:rsidR="006236B3" w:rsidRPr="006236B3" w:rsidRDefault="006236B3" w:rsidP="006236B3">
      <w:pPr>
        <w:pStyle w:val="Odstavecseseznamem"/>
        <w:numPr>
          <w:ilvl w:val="0"/>
          <w:numId w:val="33"/>
        </w:numPr>
      </w:pPr>
      <w:r>
        <w:t>ostatní (ateliér a co se "nevejde" jinam)</w:t>
      </w:r>
    </w:p>
    <w:p w14:paraId="09FE3F71" w14:textId="6FA6D86F" w:rsidR="00877CFF" w:rsidRDefault="00D32C8E" w:rsidP="00A15ADF">
      <w:pPr>
        <w:pStyle w:val="Nadpis1"/>
        <w:numPr>
          <w:ilvl w:val="0"/>
          <w:numId w:val="3"/>
        </w:numPr>
      </w:pPr>
      <w:bookmarkStart w:id="22" w:name="_Toc97890446"/>
      <w:r>
        <w:lastRenderedPageBreak/>
        <w:t>REST API</w:t>
      </w:r>
      <w:bookmarkEnd w:id="22"/>
    </w:p>
    <w:p w14:paraId="461BD202" w14:textId="184FC122" w:rsidR="00D32C8E" w:rsidRDefault="00900A4D" w:rsidP="00900A4D">
      <w:pPr>
        <w:pStyle w:val="Citovanodstavec"/>
      </w:pPr>
      <w:proofErr w:type="spellStart"/>
      <w:r>
        <w:t>RESTful</w:t>
      </w:r>
      <w:proofErr w:type="spellEnd"/>
      <w:r>
        <w:t xml:space="preserve"> </w:t>
      </w:r>
      <w:r w:rsidR="00D32C8E">
        <w:t>API je architektonický styl</w:t>
      </w:r>
      <w:r>
        <w:t>, který používá http požadavky k přístupu a</w:t>
      </w:r>
      <w:r w:rsidR="006E2C31">
        <w:t> </w:t>
      </w:r>
      <w:r>
        <w:t>práci s daty</w:t>
      </w:r>
      <w:r w:rsidR="00D32C8E">
        <w:t>.</w:t>
      </w:r>
      <w:r>
        <w:t xml:space="preserve"> API je kód, který umožňuje dvěma </w:t>
      </w:r>
      <w:r w:rsidR="00DC1B16">
        <w:t>softwarovým programům vzájemně komunikovat, zároveň určuje správný způsob, jakým napsat program požadující služby od operačního systému nebo jiné aplikace.</w:t>
      </w:r>
      <w:sdt>
        <w:sdtPr>
          <w:id w:val="-1422098615"/>
          <w:citation/>
        </w:sdtPr>
        <w:sdtEndPr/>
        <w:sdtContent>
          <w:r w:rsidR="00DC1B16">
            <w:fldChar w:fldCharType="begin"/>
          </w:r>
          <w:r w:rsidR="00DC1B16">
            <w:instrText xml:space="preserve"> CITATION Gil20 \l 1029 </w:instrText>
          </w:r>
          <w:r w:rsidR="00DC1B16">
            <w:fldChar w:fldCharType="separate"/>
          </w:r>
          <w:r w:rsidR="007C4D77">
            <w:rPr>
              <w:noProof/>
            </w:rPr>
            <w:t xml:space="preserve"> (2)</w:t>
          </w:r>
          <w:r w:rsidR="00DC1B16">
            <w:fldChar w:fldCharType="end"/>
          </w:r>
        </w:sdtContent>
      </w:sdt>
    </w:p>
    <w:p w14:paraId="75D0CFFD" w14:textId="77777777" w:rsidR="00A3565B" w:rsidRDefault="00A3565B" w:rsidP="00A3565B">
      <w:pPr>
        <w:pStyle w:val="Citovanodstavec"/>
      </w:pPr>
      <w:r>
        <w:t>REST je, na rozdíl od známějších XML-RPC či SOAP, orientován datově, nikoli procedurálně. Webové služby definují vzdálené procedury a protokol pro jejich volání, REST určuje, jak se přistupuje k datům.</w:t>
      </w:r>
    </w:p>
    <w:p w14:paraId="441D2CCF" w14:textId="7380EE38" w:rsidR="00A3565B" w:rsidRDefault="00A3565B" w:rsidP="00A3565B">
      <w:pPr>
        <w:pStyle w:val="Citovanodstavec"/>
      </w:pPr>
      <w:r>
        <w:t>Rozhraní REST je použitelné pro jednotný a snadný přístup ke zdrojům (</w:t>
      </w:r>
      <w:proofErr w:type="spellStart"/>
      <w:r>
        <w:t>resources</w:t>
      </w:r>
      <w:proofErr w:type="spellEnd"/>
      <w:r>
        <w:t>). Zdrojem mohou být data, stejně jako stavy aplikace (pokud je lze popsat konkrétními daty). Všechny zdroje mají vlastní identifikátor URI a</w:t>
      </w:r>
      <w:r w:rsidR="006E2C31">
        <w:t> </w:t>
      </w:r>
      <w:r>
        <w:t>REST definuje čtyři základní metody pro přístup k</w:t>
      </w:r>
      <w:r w:rsidR="00D05CC6">
        <w:t> </w:t>
      </w:r>
      <w:r>
        <w:t>nim</w:t>
      </w:r>
      <w:r w:rsidR="00D05CC6">
        <w:t xml:space="preserve"> s názvem CRUD</w:t>
      </w:r>
      <w:r w:rsidR="007267BA">
        <w:t>.</w:t>
      </w:r>
      <w:sdt>
        <w:sdtPr>
          <w:id w:val="-1344001295"/>
          <w:citation/>
        </w:sdtPr>
        <w:sdtEndPr/>
        <w:sdtContent>
          <w:r>
            <w:fldChar w:fldCharType="begin"/>
          </w:r>
          <w:r>
            <w:instrText xml:space="preserve"> CITATION Mal09 \l 1029 </w:instrText>
          </w:r>
          <w:r>
            <w:fldChar w:fldCharType="separate"/>
          </w:r>
          <w:r w:rsidR="007C4D77">
            <w:rPr>
              <w:noProof/>
            </w:rPr>
            <w:t xml:space="preserve"> (3)</w:t>
          </w:r>
          <w:r>
            <w:fldChar w:fldCharType="end"/>
          </w:r>
        </w:sdtContent>
      </w:sdt>
    </w:p>
    <w:p w14:paraId="7E634892" w14:textId="2491E4C8" w:rsidR="004A4501" w:rsidRPr="004A4501" w:rsidRDefault="004A4501" w:rsidP="007267BA">
      <w:pPr>
        <w:pStyle w:val="Nadpis2"/>
        <w:numPr>
          <w:ilvl w:val="1"/>
          <w:numId w:val="3"/>
        </w:numPr>
      </w:pPr>
      <w:bookmarkStart w:id="23" w:name="_Toc97890447"/>
      <w:r>
        <w:t>CRUD</w:t>
      </w:r>
      <w:bookmarkEnd w:id="23"/>
    </w:p>
    <w:p w14:paraId="420CDB74" w14:textId="77777777" w:rsidR="000C5FB8" w:rsidRDefault="000C5FB8" w:rsidP="000C5FB8">
      <w:pPr>
        <w:pStyle w:val="ObrzekvMP"/>
      </w:pPr>
      <w:r w:rsidRPr="000C5FB8">
        <w:rPr>
          <w:noProof/>
        </w:rPr>
        <w:drawing>
          <wp:inline distT="0" distB="0" distL="0" distR="0" wp14:anchorId="00D0B4B0" wp14:editId="3E342668">
            <wp:extent cx="5553094" cy="2938146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271" cy="29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B5C" w14:textId="5251170C" w:rsidR="00E05756" w:rsidRDefault="000C5FB8" w:rsidP="000C5FB8">
      <w:pPr>
        <w:pStyle w:val="Titulek"/>
      </w:pPr>
      <w:bookmarkStart w:id="24" w:name="_Toc97889457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5</w:t>
      </w:r>
      <w:r w:rsidR="007F0C11">
        <w:rPr>
          <w:noProof/>
        </w:rPr>
        <w:fldChar w:fldCharType="end"/>
      </w:r>
      <w:r>
        <w:t xml:space="preserve"> CRUD</w:t>
      </w:r>
      <w:sdt>
        <w:sdtPr>
          <w:id w:val="2050953263"/>
          <w:citation/>
        </w:sdtPr>
        <w:sdtEndPr/>
        <w:sdtContent>
          <w:r>
            <w:fldChar w:fldCharType="begin"/>
          </w:r>
          <w:r>
            <w:instrText xml:space="preserve"> CITATION Cir20 \l 1029 </w:instrText>
          </w:r>
          <w:r>
            <w:fldChar w:fldCharType="separate"/>
          </w:r>
          <w:r w:rsidR="007C4D77">
            <w:rPr>
              <w:noProof/>
            </w:rPr>
            <w:t xml:space="preserve"> (4)</w:t>
          </w:r>
          <w:r>
            <w:fldChar w:fldCharType="end"/>
          </w:r>
        </w:sdtContent>
      </w:sdt>
      <w:bookmarkEnd w:id="24"/>
    </w:p>
    <w:p w14:paraId="560A66C0" w14:textId="046D3D1C" w:rsidR="00D72054" w:rsidRDefault="00D72054" w:rsidP="00D72054">
      <w:pPr>
        <w:pStyle w:val="Nadpis3"/>
        <w:numPr>
          <w:ilvl w:val="2"/>
          <w:numId w:val="3"/>
        </w:numPr>
      </w:pPr>
      <w:bookmarkStart w:id="25" w:name="_Toc97890448"/>
      <w:proofErr w:type="spellStart"/>
      <w:r>
        <w:t>Create</w:t>
      </w:r>
      <w:proofErr w:type="spellEnd"/>
      <w:r>
        <w:t xml:space="preserve"> – POST</w:t>
      </w:r>
      <w:bookmarkEnd w:id="25"/>
    </w:p>
    <w:p w14:paraId="6DCE1A42" w14:textId="338F836F" w:rsidR="00983342" w:rsidRDefault="00983342" w:rsidP="00983342">
      <w:r>
        <w:t>Metoda POST se používá, když chceme odeslat na server nějaká data, například data z formuláře, nejčastěji pro vytvoření nového záznamu do databáze. Metodě můžeme přiřadit parametry dvěma různými způsoby:</w:t>
      </w:r>
    </w:p>
    <w:p w14:paraId="23B209F3" w14:textId="44D81D73" w:rsidR="00983342" w:rsidRDefault="00983342" w:rsidP="00CF1546">
      <w:pPr>
        <w:pStyle w:val="Odstavecseseznamem"/>
        <w:numPr>
          <w:ilvl w:val="0"/>
          <w:numId w:val="30"/>
        </w:numPr>
      </w:pPr>
      <w:r>
        <w:lastRenderedPageBreak/>
        <w:t>v URL požadavku</w:t>
      </w:r>
      <w:r w:rsidR="008372A0">
        <w:t>, může jich být několik za sebou</w:t>
      </w:r>
      <w:r w:rsidR="00CF1546">
        <w:t xml:space="preserve"> (</w:t>
      </w:r>
      <w:r w:rsidR="008372A0">
        <w:t>v našem případě pouze</w:t>
      </w:r>
      <w:r w:rsidR="005D4711">
        <w:t> ID</w:t>
      </w:r>
      <w:r w:rsidR="002A01DB">
        <w:t xml:space="preserve"> předmětu</w:t>
      </w:r>
      <w:r w:rsidR="005D4711">
        <w:t xml:space="preserve"> 14</w:t>
      </w:r>
      <w:r w:rsidR="002A01DB">
        <w:t xml:space="preserve"> pro přidání</w:t>
      </w:r>
      <w:r w:rsidR="005D4711">
        <w:t xml:space="preserve"> do uživatelova košíku)</w:t>
      </w:r>
    </w:p>
    <w:p w14:paraId="7226B328" w14:textId="2E22375F" w:rsidR="00CF1546" w:rsidRDefault="005D4711" w:rsidP="00CF1546">
      <w:pPr>
        <w:pStyle w:val="Zdrojovkd"/>
      </w:pPr>
      <w:r w:rsidRPr="005D4711">
        <w:t>https://</w:t>
      </w:r>
      <w:r w:rsidR="008372A0">
        <w:t>example</w:t>
      </w:r>
      <w:r w:rsidRPr="005D4711">
        <w:t>.pslib.cloud/</w:t>
      </w:r>
      <w:r w:rsidR="00CF1546" w:rsidRPr="00CF1546">
        <w:t>api/</w:t>
      </w:r>
      <w:r>
        <w:t>User/Cart</w:t>
      </w:r>
      <w:r w:rsidR="00CF1546" w:rsidRPr="00CF1546">
        <w:t>/14</w:t>
      </w:r>
    </w:p>
    <w:p w14:paraId="3E3DD2BA" w14:textId="558F5583" w:rsidR="00983342" w:rsidRDefault="00983342" w:rsidP="00CF1546">
      <w:pPr>
        <w:pStyle w:val="Odstavecseseznamem"/>
        <w:numPr>
          <w:ilvl w:val="0"/>
          <w:numId w:val="30"/>
        </w:numPr>
      </w:pPr>
      <w:r>
        <w:t>v těle požadavku zapsán v JSON formátu</w:t>
      </w:r>
      <w:r w:rsidR="00CF1546">
        <w:t xml:space="preserve"> (Vytvoření nového uživatele s</w:t>
      </w:r>
      <w:r w:rsidR="005D4711">
        <w:t xml:space="preserve"> parametry jméno a příjmení, pomocí </w:t>
      </w:r>
      <w:proofErr w:type="spellStart"/>
      <w:r w:rsidR="005D4711">
        <w:t>axiosu</w:t>
      </w:r>
      <w:proofErr w:type="spellEnd"/>
      <w:r w:rsidR="005D4711">
        <w:t xml:space="preserve"> v </w:t>
      </w:r>
      <w:proofErr w:type="spellStart"/>
      <w:r w:rsidR="005D4711">
        <w:t>Reactu</w:t>
      </w:r>
      <w:proofErr w:type="spellEnd"/>
      <w:r w:rsidR="005D4711">
        <w:t>)</w:t>
      </w:r>
    </w:p>
    <w:p w14:paraId="497F19C1" w14:textId="7D56BE47" w:rsidR="00CF1546" w:rsidRDefault="00CF1546" w:rsidP="00CF1546">
      <w:pPr>
        <w:pStyle w:val="Zdrojovkd"/>
      </w:pPr>
      <w:proofErr w:type="spellStart"/>
      <w:proofErr w:type="gramStart"/>
      <w:r>
        <w:t>axios</w:t>
      </w:r>
      <w:proofErr w:type="spellEnd"/>
      <w:r>
        <w:t>(</w:t>
      </w:r>
      <w:proofErr w:type="gramEnd"/>
      <w:r>
        <w:t>{</w:t>
      </w:r>
    </w:p>
    <w:p w14:paraId="2C0BE9A4" w14:textId="2084761A" w:rsidR="00CF1546" w:rsidRDefault="00CF1546" w:rsidP="00CF1546">
      <w:pPr>
        <w:pStyle w:val="Zdrojovkd"/>
      </w:pPr>
      <w:r>
        <w:t xml:space="preserve">    </w:t>
      </w:r>
      <w:proofErr w:type="spellStart"/>
      <w:r>
        <w:t>method</w:t>
      </w:r>
      <w:proofErr w:type="spellEnd"/>
      <w:r>
        <w:t>: 'post',</w:t>
      </w:r>
    </w:p>
    <w:p w14:paraId="600EFAF7" w14:textId="14B376D9" w:rsidR="00CF1546" w:rsidRDefault="00CF1546" w:rsidP="00CF1546">
      <w:pPr>
        <w:pStyle w:val="Zdrojovkd"/>
      </w:pPr>
      <w:r>
        <w:t xml:space="preserve">    url: "</w:t>
      </w:r>
      <w:proofErr w:type="spellStart"/>
      <w:r>
        <w:t>api</w:t>
      </w:r>
      <w:proofErr w:type="spellEnd"/>
      <w:r>
        <w:t>/User",</w:t>
      </w:r>
    </w:p>
    <w:p w14:paraId="0D441290" w14:textId="28908214" w:rsidR="00CF1546" w:rsidRDefault="00CF1546" w:rsidP="00CF1546">
      <w:pPr>
        <w:pStyle w:val="Zdrojovkd"/>
      </w:pPr>
      <w:r>
        <w:t xml:space="preserve">    data: {</w:t>
      </w:r>
    </w:p>
    <w:p w14:paraId="0788C85A" w14:textId="57FDB6CA" w:rsidR="00CF1546" w:rsidRDefault="00CF1546" w:rsidP="00CF1546">
      <w:pPr>
        <w:pStyle w:val="Zdrojovkd"/>
      </w:pPr>
      <w:r>
        <w:t xml:space="preserve">        Name: "Karel Novák",</w:t>
      </w:r>
    </w:p>
    <w:p w14:paraId="257AD45A" w14:textId="711D2D53" w:rsidR="00CF1546" w:rsidRDefault="00CF1546" w:rsidP="00CF1546">
      <w:pPr>
        <w:pStyle w:val="Zdrojovkd"/>
      </w:pPr>
      <w:r>
        <w:t xml:space="preserve">        Email: "karel.novak@pslib.cz"</w:t>
      </w:r>
    </w:p>
    <w:p w14:paraId="74314840" w14:textId="58227CC8" w:rsidR="00CF1546" w:rsidRDefault="00CF1546" w:rsidP="00CF1546">
      <w:pPr>
        <w:pStyle w:val="Zdrojovkd"/>
      </w:pPr>
      <w:r>
        <w:t xml:space="preserve">    }</w:t>
      </w:r>
    </w:p>
    <w:p w14:paraId="0921F66E" w14:textId="155ECCA9" w:rsidR="005D4711" w:rsidRDefault="00CF1546" w:rsidP="005D4711">
      <w:pPr>
        <w:pStyle w:val="Zdrojovkd"/>
      </w:pPr>
      <w:r>
        <w:t>})</w:t>
      </w:r>
    </w:p>
    <w:p w14:paraId="70DE3B25" w14:textId="6D5B3528" w:rsidR="009E175F" w:rsidRDefault="009E175F" w:rsidP="009E175F">
      <w:r>
        <w:t xml:space="preserve">Metoda nám může vracet například námi vytvořená data (uživatele, jeho </w:t>
      </w:r>
      <w:r w:rsidR="00CD2764">
        <w:t>košík</w:t>
      </w:r>
      <w:r w:rsidR="00311BCE">
        <w:t xml:space="preserve"> apod.)</w:t>
      </w:r>
      <w:r>
        <w:t>, cokoli jiného (vyhl</w:t>
      </w:r>
      <w:r w:rsidR="00311BCE">
        <w:t xml:space="preserve">edávání, kdy hledáme zadaný termín, a metoda nám vrátí data, která termín obsahují =&gt; žádná data se nevytváří) </w:t>
      </w:r>
      <w:r w:rsidR="00CD2764">
        <w:t>anebo</w:t>
      </w:r>
      <w:r w:rsidR="00311BCE">
        <w:t xml:space="preserve"> prázdnou odpověď.</w:t>
      </w:r>
      <w:r>
        <w:t xml:space="preserve"> </w:t>
      </w:r>
    </w:p>
    <w:p w14:paraId="58E2E5B3" w14:textId="2B51D907" w:rsidR="002B315A" w:rsidRDefault="009E175F" w:rsidP="00CD2764">
      <w:pPr>
        <w:pStyle w:val="Nadpis3"/>
        <w:numPr>
          <w:ilvl w:val="2"/>
          <w:numId w:val="3"/>
        </w:numPr>
      </w:pPr>
      <w:bookmarkStart w:id="26" w:name="_Toc97890449"/>
      <w:proofErr w:type="spellStart"/>
      <w:r>
        <w:t>Read</w:t>
      </w:r>
      <w:proofErr w:type="spellEnd"/>
      <w:r>
        <w:t xml:space="preserve"> – GET</w:t>
      </w:r>
      <w:bookmarkEnd w:id="26"/>
    </w:p>
    <w:p w14:paraId="7DFFA49A" w14:textId="1752C6D1" w:rsidR="00CD2764" w:rsidRDefault="007B2AB6" w:rsidP="007B2AB6">
      <w:r>
        <w:t>Metoda GET se používá k vyžádání informací ze serveru, požadavky by tedy neměly mít žádný vliv na data</w:t>
      </w:r>
      <w:r w:rsidR="008372A0">
        <w:t xml:space="preserve"> a díky tomu se považuje za bezpečnou</w:t>
      </w:r>
      <w:r>
        <w:t>.</w:t>
      </w:r>
      <w:r w:rsidR="008372A0">
        <w:t xml:space="preserve"> Tato metoda přijímá pouze parametry v URL, nemá totiž žádné tělo. S</w:t>
      </w:r>
      <w:r w:rsidR="002C4BE1">
        <w:t> </w:t>
      </w:r>
      <w:r w:rsidR="008372A0">
        <w:t>její</w:t>
      </w:r>
      <w:r w:rsidR="002C4BE1">
        <w:t xml:space="preserve"> pomocí</w:t>
      </w:r>
      <w:r w:rsidR="008372A0">
        <w:t xml:space="preserve"> můžeme získat data z databáze, nebo například soubory.</w:t>
      </w:r>
    </w:p>
    <w:p w14:paraId="1FEB7114" w14:textId="1393A073" w:rsidR="006A3F31" w:rsidRDefault="006A3F31" w:rsidP="006A3F31">
      <w:pPr>
        <w:pStyle w:val="Nadpis3"/>
        <w:numPr>
          <w:ilvl w:val="2"/>
          <w:numId w:val="3"/>
        </w:numPr>
      </w:pPr>
      <w:bookmarkStart w:id="27" w:name="_Toc97890450"/>
      <w:r>
        <w:t>Update – PUT</w:t>
      </w:r>
      <w:bookmarkEnd w:id="27"/>
    </w:p>
    <w:p w14:paraId="217F21FD" w14:textId="75A3080D" w:rsidR="006A3F31" w:rsidRDefault="00073DF3" w:rsidP="006A3F31">
      <w:r>
        <w:t>Metoda PUT se používá k aktualizaci či úpravě všech vlastností záznamu</w:t>
      </w:r>
      <w:r w:rsidR="007D1AAF">
        <w:t>, tudíž se</w:t>
      </w:r>
      <w:r w:rsidR="006E2C31">
        <w:t> </w:t>
      </w:r>
      <w:r w:rsidR="007D1AAF">
        <w:t>všechny vlastnosti přepíší daty od uživatele, a to i v případě, kdy původně hodnota již byla zapsána a uživatel vlastní hodnotu nezadá, tato vlastnost se přepíše na prázdnou (</w:t>
      </w:r>
      <w:proofErr w:type="spellStart"/>
      <w:r w:rsidR="007D1AAF">
        <w:t>null</w:t>
      </w:r>
      <w:proofErr w:type="spellEnd"/>
      <w:r w:rsidR="007D1AAF">
        <w:t>). Parametry i návratovými hodnotami se shoduje s metodou POST</w:t>
      </w:r>
      <w:r w:rsidR="000C21F7">
        <w:t>, parametry ale musí obsahovat identifikátor záznamu, který chceme aktualizovat.</w:t>
      </w:r>
    </w:p>
    <w:p w14:paraId="47B21A88" w14:textId="7F872B8F" w:rsidR="007D1AAF" w:rsidRDefault="007D1AAF" w:rsidP="007D1AAF">
      <w:pPr>
        <w:pStyle w:val="Nadpis3"/>
        <w:numPr>
          <w:ilvl w:val="2"/>
          <w:numId w:val="3"/>
        </w:numPr>
      </w:pPr>
      <w:bookmarkStart w:id="28" w:name="_Toc97890451"/>
      <w:proofErr w:type="spellStart"/>
      <w:r>
        <w:lastRenderedPageBreak/>
        <w:t>Delete</w:t>
      </w:r>
      <w:proofErr w:type="spellEnd"/>
      <w:r>
        <w:t xml:space="preserve"> – DELETE</w:t>
      </w:r>
      <w:bookmarkEnd w:id="28"/>
    </w:p>
    <w:p w14:paraId="7CD90F0D" w14:textId="58A1B15C" w:rsidR="005F64A3" w:rsidRDefault="00C621C4" w:rsidP="005F64A3">
      <w:r>
        <w:t>Metoda DELETE se používá pro smazání záznamů z</w:t>
      </w:r>
      <w:r w:rsidR="000C21F7">
        <w:t> databáze, nebo odstranění souboru na serveru. Stejně jako u metody GET nemůže mít požadavek této metody tělo, a</w:t>
      </w:r>
      <w:r w:rsidR="006E2C31">
        <w:t> </w:t>
      </w:r>
      <w:r w:rsidR="000C21F7">
        <w:t xml:space="preserve">tak se parametr záznamu, který chceme smazat píše do URL požadavku. </w:t>
      </w:r>
      <w:r w:rsidR="00C43B6B">
        <w:t>Z principu metoda DELETE by neměla nic vracet, jelikož už není co.</w:t>
      </w:r>
    </w:p>
    <w:p w14:paraId="4B13CB6F" w14:textId="7FCE64C8" w:rsidR="00F21BC2" w:rsidRDefault="00F21BC2" w:rsidP="00F21BC2">
      <w:pPr>
        <w:pStyle w:val="Nadpis2"/>
        <w:numPr>
          <w:ilvl w:val="1"/>
          <w:numId w:val="3"/>
        </w:numPr>
      </w:pPr>
      <w:bookmarkStart w:id="29" w:name="_Toc97890452"/>
      <w:r>
        <w:t>Další metody</w:t>
      </w:r>
      <w:bookmarkEnd w:id="29"/>
    </w:p>
    <w:p w14:paraId="5B7A139A" w14:textId="77777777" w:rsidR="00F21BC2" w:rsidRDefault="00F21BC2" w:rsidP="00F21BC2">
      <w:pPr>
        <w:pStyle w:val="Nadpis3"/>
      </w:pPr>
      <w:bookmarkStart w:id="30" w:name="_Toc97890453"/>
      <w:r w:rsidRPr="00167ABD">
        <w:t>PATCH</w:t>
      </w:r>
      <w:r>
        <w:t xml:space="preserve"> API pro úpravu</w:t>
      </w:r>
      <w:bookmarkEnd w:id="30"/>
    </w:p>
    <w:p w14:paraId="754EDB60" w14:textId="6EB39F35" w:rsidR="00F21BC2" w:rsidRDefault="00F21BC2" w:rsidP="00F21BC2">
      <w:r>
        <w:t>V projektu jsem použila PATCH API pro úpravu záznamů. Jedná se o rozšiřující metodu PATCH, jako je například GET, POST atd. Je to metoda podobná PUT, ten ale mění všechny vlastnosti objektu a v případě kdy bychom chtěli změnit například jméno u</w:t>
      </w:r>
      <w:r w:rsidR="006E2C31">
        <w:t> </w:t>
      </w:r>
      <w:r>
        <w:t xml:space="preserve">osoby, která má jméno a příjmení, příjmení se nastaví na </w:t>
      </w:r>
      <w:proofErr w:type="spellStart"/>
      <w:r>
        <w:t>null</w:t>
      </w:r>
      <w:proofErr w:type="spellEnd"/>
      <w:r>
        <w:t>. Díky metodě PATCH lze upravit pouze jednu (nebo i více) vlastností beze změny ostatních.</w:t>
      </w:r>
    </w:p>
    <w:p w14:paraId="6D42F6F2" w14:textId="666B7F4E" w:rsidR="00F21BC2" w:rsidRDefault="00F21BC2" w:rsidP="00F21BC2">
      <w:r>
        <w:t xml:space="preserve">PATCH metoda přijímá parametr navíc a to </w:t>
      </w:r>
      <w:bookmarkStart w:id="31" w:name="_Hlk95476893"/>
      <w:r w:rsidRPr="00B930EF">
        <w:rPr>
          <w:rFonts w:ascii="Cascadia Mono" w:hAnsi="Cascadia Mono" w:cs="Cascadia Mono"/>
          <w:i/>
          <w:iCs/>
          <w:color w:val="000000"/>
          <w:sz w:val="19"/>
          <w:szCs w:val="19"/>
        </w:rPr>
        <w:t>JsonPatchDocument</w:t>
      </w:r>
      <w:bookmarkEnd w:id="31"/>
      <w:r w:rsidRPr="00B930EF">
        <w:t>. Jedná se</w:t>
      </w:r>
      <w:r w:rsidR="006E2C31">
        <w:t> </w:t>
      </w:r>
      <w:r w:rsidRPr="00B930EF">
        <w:t>v</w:t>
      </w:r>
      <w:r w:rsidR="006E2C31">
        <w:t> </w:t>
      </w:r>
      <w:r w:rsidRPr="00B930EF">
        <w:t>podstatě o kolekci vlastností, které chceme změnit.</w:t>
      </w:r>
      <w:r>
        <w:t xml:space="preserve"> Pro každou měněnou vlastnost se</w:t>
      </w:r>
      <w:r w:rsidR="006E2C31">
        <w:t> </w:t>
      </w:r>
      <w:r>
        <w:t>udává</w:t>
      </w:r>
    </w:p>
    <w:p w14:paraId="3D089288" w14:textId="77777777" w:rsidR="00F21BC2" w:rsidRDefault="00F21BC2" w:rsidP="00F21BC2">
      <w:pPr>
        <w:pStyle w:val="Seznamsodrkami"/>
        <w:rPr>
          <w:i/>
          <w:iCs/>
        </w:rPr>
      </w:pPr>
      <w:r>
        <w:t xml:space="preserve"> </w:t>
      </w:r>
      <w:proofErr w:type="spellStart"/>
      <w:r w:rsidRPr="00323E92">
        <w:rPr>
          <w:i/>
          <w:iCs/>
        </w:rPr>
        <w:t>path</w:t>
      </w:r>
      <w:proofErr w:type="spellEnd"/>
      <w:r w:rsidRPr="00323E92">
        <w:t xml:space="preserve"> (</w:t>
      </w:r>
      <w:r>
        <w:t>hodnota se píše s </w:t>
      </w:r>
      <w:proofErr w:type="spellStart"/>
      <w:r>
        <w:t>lomenem</w:t>
      </w:r>
      <w:proofErr w:type="spellEnd"/>
      <w:r>
        <w:t xml:space="preserve"> – v příkladu měním popis obrázku tudíž </w:t>
      </w:r>
      <w:r>
        <w:rPr>
          <w:i/>
          <w:iCs/>
        </w:rPr>
        <w:t>“</w:t>
      </w:r>
      <w:r w:rsidRPr="00323E92">
        <w:rPr>
          <w:i/>
          <w:iCs/>
        </w:rPr>
        <w:t>/</w:t>
      </w:r>
      <w:proofErr w:type="spellStart"/>
      <w:r w:rsidRPr="00323E92">
        <w:rPr>
          <w:i/>
          <w:iCs/>
        </w:rPr>
        <w:t>Description</w:t>
      </w:r>
      <w:proofErr w:type="spellEnd"/>
      <w:r w:rsidRPr="00323E92">
        <w:rPr>
          <w:i/>
          <w:iCs/>
        </w:rPr>
        <w:t>“)</w:t>
      </w:r>
    </w:p>
    <w:p w14:paraId="0CEA458C" w14:textId="77777777" w:rsidR="00F21BC2" w:rsidRDefault="00F21BC2" w:rsidP="00F21BC2">
      <w:pPr>
        <w:pStyle w:val="Seznamsodrkami"/>
        <w:rPr>
          <w:i/>
          <w:iCs/>
        </w:rPr>
      </w:pPr>
      <w:r>
        <w:rPr>
          <w:i/>
          <w:iCs/>
        </w:rPr>
        <w:t xml:space="preserve">op </w:t>
      </w:r>
      <w:r w:rsidRPr="00323E92">
        <w:t xml:space="preserve">(operace kterou chceme provést, v našem případě nahradit – </w:t>
      </w:r>
      <w:proofErr w:type="spellStart"/>
      <w:r>
        <w:rPr>
          <w:i/>
          <w:iCs/>
        </w:rPr>
        <w:t>replace</w:t>
      </w:r>
      <w:proofErr w:type="spellEnd"/>
      <w:r w:rsidRPr="00323E92">
        <w:t>)</w:t>
      </w:r>
    </w:p>
    <w:p w14:paraId="127AD30B" w14:textId="77777777" w:rsidR="00F21BC2" w:rsidRPr="00323E92" w:rsidRDefault="00F21BC2" w:rsidP="00F21BC2">
      <w:pPr>
        <w:pStyle w:val="Seznamsodrkami"/>
        <w:rPr>
          <w:rFonts w:ascii="Cascadia Mono" w:hAnsi="Cascadia Mono" w:cs="Cascadia Mono"/>
          <w:color w:val="000000"/>
          <w:sz w:val="19"/>
          <w:szCs w:val="19"/>
        </w:rPr>
      </w:pPr>
      <w:r w:rsidRPr="00323E92">
        <w:t xml:space="preserve"> 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</w:t>
      </w:r>
      <w:r w:rsidRPr="00323E92">
        <w:t>(hodnota na kterou se má vlastnost popis přepsat)</w:t>
      </w:r>
    </w:p>
    <w:p w14:paraId="0CFF15E8" w14:textId="77777777" w:rsidR="00F21BC2" w:rsidRPr="00A15ADF" w:rsidRDefault="00F21BC2" w:rsidP="00F21BC2">
      <w:pPr>
        <w:pStyle w:val="ObrzekvMP"/>
        <w:keepNext/>
      </w:pPr>
      <w:r w:rsidRPr="00B930EF">
        <w:rPr>
          <w:noProof/>
        </w:rPr>
        <w:drawing>
          <wp:inline distT="0" distB="0" distL="0" distR="0" wp14:anchorId="37568D9C" wp14:editId="0E835FF5">
            <wp:extent cx="2343150" cy="2116572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124" cy="212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0EA5" w14:textId="09DB3EF2" w:rsidR="00F21BC2" w:rsidRPr="009448A3" w:rsidRDefault="00F21BC2" w:rsidP="00F21BC2">
      <w:pPr>
        <w:pStyle w:val="Titulek"/>
      </w:pPr>
      <w:bookmarkStart w:id="32" w:name="_Toc97889458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6</w:t>
      </w:r>
      <w:r w:rsidR="007F0C11">
        <w:rPr>
          <w:noProof/>
        </w:rPr>
        <w:fldChar w:fldCharType="end"/>
      </w:r>
      <w:r>
        <w:t xml:space="preserve"> Příklad JsonPatchDocument</w:t>
      </w:r>
      <w:bookmarkEnd w:id="32"/>
    </w:p>
    <w:p w14:paraId="5E6B00BC" w14:textId="5B134E41" w:rsidR="00F21BC2" w:rsidRDefault="00F21BC2" w:rsidP="00F21BC2">
      <w:pPr>
        <w:pStyle w:val="Nadpis3"/>
      </w:pPr>
      <w:bookmarkStart w:id="33" w:name="_Toc97890454"/>
      <w:r>
        <w:lastRenderedPageBreak/>
        <w:t>Ostatní</w:t>
      </w:r>
      <w:bookmarkEnd w:id="33"/>
    </w:p>
    <w:p w14:paraId="0EADF2ED" w14:textId="3FB56130" w:rsidR="00F21BC2" w:rsidRDefault="00F21BC2" w:rsidP="00301203">
      <w:pPr>
        <w:pStyle w:val="Citovanodstavec"/>
        <w:numPr>
          <w:ilvl w:val="0"/>
          <w:numId w:val="32"/>
        </w:numPr>
      </w:pPr>
      <w:r>
        <w:t xml:space="preserve">HEAD </w:t>
      </w:r>
      <w:r w:rsidR="00301203">
        <w:t>–</w:t>
      </w:r>
      <w:r>
        <w:t xml:space="preserve"> </w:t>
      </w:r>
      <w:r w:rsidR="00301203" w:rsidRPr="00301203">
        <w:t>Metoda HEAD požaduje odpověď stejnou jako u požadavku GET, ale bez těla odpovědi</w:t>
      </w:r>
    </w:p>
    <w:p w14:paraId="6F3BD56B" w14:textId="2B92F45D" w:rsidR="00F21BC2" w:rsidRDefault="00F21BC2" w:rsidP="00301203">
      <w:pPr>
        <w:pStyle w:val="Citovanodstavec"/>
        <w:numPr>
          <w:ilvl w:val="0"/>
          <w:numId w:val="32"/>
        </w:numPr>
      </w:pPr>
      <w:r>
        <w:t>CONNECT</w:t>
      </w:r>
      <w:r w:rsidR="00301203">
        <w:t xml:space="preserve"> – </w:t>
      </w:r>
      <w:r w:rsidR="00301203" w:rsidRPr="00301203">
        <w:t>Metoda CONNECT vytvoří tunel na server identifikovaný cílovým prostředkem</w:t>
      </w:r>
    </w:p>
    <w:p w14:paraId="6E84F8C4" w14:textId="6E5ED9B6" w:rsidR="00F21BC2" w:rsidRDefault="00F21BC2" w:rsidP="00301203">
      <w:pPr>
        <w:pStyle w:val="Citovanodstavec"/>
        <w:numPr>
          <w:ilvl w:val="0"/>
          <w:numId w:val="32"/>
        </w:numPr>
      </w:pPr>
      <w:r>
        <w:t>OPTIONS</w:t>
      </w:r>
      <w:r w:rsidR="00301203">
        <w:t xml:space="preserve"> – </w:t>
      </w:r>
      <w:r w:rsidR="00301203" w:rsidRPr="00301203">
        <w:t>Metoda OPTIONS popisuje možnosti komunikace pro cílový prostředek</w:t>
      </w:r>
    </w:p>
    <w:p w14:paraId="25E85434" w14:textId="2173BD24" w:rsidR="00F21BC2" w:rsidRDefault="00F21BC2" w:rsidP="00301203">
      <w:pPr>
        <w:pStyle w:val="Citovanodstavec"/>
        <w:numPr>
          <w:ilvl w:val="0"/>
          <w:numId w:val="32"/>
        </w:numPr>
      </w:pPr>
      <w:r>
        <w:t>TRACE</w:t>
      </w:r>
      <w:r w:rsidR="00301203">
        <w:t xml:space="preserve"> – </w:t>
      </w:r>
      <w:r w:rsidR="00301203" w:rsidRPr="00301203">
        <w:t>Metoda TRACE provede test zpětné smyčky zpráv podél cesty k cílovému prostředku</w:t>
      </w:r>
      <w:sdt>
        <w:sdtPr>
          <w:id w:val="136377161"/>
          <w:citation/>
        </w:sdtPr>
        <w:sdtEndPr/>
        <w:sdtContent>
          <w:r w:rsidR="00301203">
            <w:fldChar w:fldCharType="begin"/>
          </w:r>
          <w:r w:rsidR="00301203">
            <w:instrText xml:space="preserve"> CITATION MDN21 \l 1029 </w:instrText>
          </w:r>
          <w:r w:rsidR="00301203">
            <w:fldChar w:fldCharType="separate"/>
          </w:r>
          <w:r w:rsidR="007C4D77">
            <w:rPr>
              <w:noProof/>
            </w:rPr>
            <w:t xml:space="preserve"> (5)</w:t>
          </w:r>
          <w:r w:rsidR="00301203">
            <w:fldChar w:fldCharType="end"/>
          </w:r>
        </w:sdtContent>
      </w:sdt>
    </w:p>
    <w:p w14:paraId="0C43F507" w14:textId="3EFE5073" w:rsidR="00C478F8" w:rsidRDefault="00C478F8" w:rsidP="00C478F8">
      <w:pPr>
        <w:pStyle w:val="Nadpis2"/>
      </w:pPr>
      <w:bookmarkStart w:id="34" w:name="_Toc97890455"/>
      <w:r>
        <w:t>Stavové kódy HTTP</w:t>
      </w:r>
      <w:bookmarkEnd w:id="34"/>
    </w:p>
    <w:p w14:paraId="3D6117D4" w14:textId="52C13BB2" w:rsidR="00C478F8" w:rsidRDefault="008768B0" w:rsidP="00C478F8">
      <w:r>
        <w:t>Stavový kód je součást hlavičky odpovědi na požadavek, který určuje, jak byla odpověď zpracována</w:t>
      </w:r>
      <w:r w:rsidR="00815F57">
        <w:t>. Každý kód je zapsán ve formě tříciferného čísla, kdy první určuje kategorii odpovědi a zbylá čísla ji blíže specifikují. Kódy se rozdělují do pěti kategorií podle charakteru odpovědi.</w:t>
      </w:r>
      <w:sdt>
        <w:sdtPr>
          <w:id w:val="-16859968"/>
          <w:citation/>
        </w:sdtPr>
        <w:sdtEndPr/>
        <w:sdtContent>
          <w:r w:rsidR="005B3199">
            <w:fldChar w:fldCharType="begin"/>
          </w:r>
          <w:r w:rsidR="005B3199">
            <w:instrText xml:space="preserve"> CITATION Wik211 \l 1029 </w:instrText>
          </w:r>
          <w:r w:rsidR="005B3199">
            <w:fldChar w:fldCharType="separate"/>
          </w:r>
          <w:r w:rsidR="007C4D77">
            <w:rPr>
              <w:noProof/>
            </w:rPr>
            <w:t xml:space="preserve"> (6)</w:t>
          </w:r>
          <w:r w:rsidR="005B3199">
            <w:fldChar w:fldCharType="end"/>
          </w:r>
        </w:sdtContent>
      </w:sdt>
    </w:p>
    <w:p w14:paraId="4FAD737D" w14:textId="0A9D10F1" w:rsidR="00815F57" w:rsidRDefault="00815F57" w:rsidP="00815F57">
      <w:pPr>
        <w:pStyle w:val="Nadpis3"/>
      </w:pPr>
      <w:bookmarkStart w:id="35" w:name="_Toc97890456"/>
      <w:r>
        <w:t xml:space="preserve">1xx – </w:t>
      </w:r>
      <w:r w:rsidR="00DA280A">
        <w:t>Informační</w:t>
      </w:r>
      <w:bookmarkEnd w:id="35"/>
    </w:p>
    <w:p w14:paraId="14833E2D" w14:textId="63BC3525" w:rsidR="00815F57" w:rsidRDefault="00815F57" w:rsidP="00815F57">
      <w:r>
        <w:t>Tyto kódy oznamují</w:t>
      </w:r>
      <w:r w:rsidR="002D3618">
        <w:t xml:space="preserve"> že požadavek byl úspěšně přijat. </w:t>
      </w:r>
    </w:p>
    <w:p w14:paraId="464FAFDF" w14:textId="4E254A6C" w:rsidR="002D3618" w:rsidRDefault="002D3618" w:rsidP="002D3618">
      <w:pPr>
        <w:pStyle w:val="Odstavecseseznamem"/>
        <w:numPr>
          <w:ilvl w:val="0"/>
          <w:numId w:val="34"/>
        </w:numPr>
      </w:pPr>
      <w:r>
        <w:t xml:space="preserve">100 </w:t>
      </w:r>
      <w:proofErr w:type="spellStart"/>
      <w:r>
        <w:t>Continue</w:t>
      </w:r>
      <w:proofErr w:type="spellEnd"/>
      <w:r>
        <w:t xml:space="preserve"> – čeká se na tělo zprávy (např. POST)</w:t>
      </w:r>
    </w:p>
    <w:p w14:paraId="3C001B40" w14:textId="7F051C2E" w:rsidR="002D3618" w:rsidRDefault="002D3618" w:rsidP="002D3618">
      <w:pPr>
        <w:pStyle w:val="Odstavecseseznamem"/>
        <w:numPr>
          <w:ilvl w:val="0"/>
          <w:numId w:val="34"/>
        </w:numPr>
      </w:pPr>
      <w:r>
        <w:t xml:space="preserve">101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</w:t>
      </w:r>
      <w:r w:rsidR="00DC20CF">
        <w:t>server souhlasí se změnou protokolu</w:t>
      </w:r>
    </w:p>
    <w:p w14:paraId="3618A18C" w14:textId="49C5FA16" w:rsidR="002D3618" w:rsidRDefault="002D3618" w:rsidP="002D3618">
      <w:pPr>
        <w:pStyle w:val="Odstavecseseznamem"/>
        <w:numPr>
          <w:ilvl w:val="0"/>
          <w:numId w:val="34"/>
        </w:numPr>
      </w:pPr>
      <w:r>
        <w:t xml:space="preserve">102 </w:t>
      </w:r>
      <w:proofErr w:type="spellStart"/>
      <w:r>
        <w:t>Processing</w:t>
      </w:r>
      <w:proofErr w:type="spellEnd"/>
      <w:r>
        <w:t xml:space="preserve"> – požadavek přijat, ale ještě se zpracovává</w:t>
      </w:r>
    </w:p>
    <w:p w14:paraId="4B17F7C2" w14:textId="07DCB994" w:rsidR="002D3618" w:rsidRDefault="002D3618" w:rsidP="002D3618">
      <w:pPr>
        <w:pStyle w:val="Nadpis3"/>
      </w:pPr>
      <w:bookmarkStart w:id="36" w:name="_Toc97890457"/>
      <w:r>
        <w:t>2xx – Úspěch</w:t>
      </w:r>
      <w:bookmarkEnd w:id="36"/>
    </w:p>
    <w:p w14:paraId="39C826F3" w14:textId="52C38292" w:rsidR="002D3618" w:rsidRDefault="00CC175B" w:rsidP="002D3618">
      <w:r>
        <w:t>Tyto kódy oznamují, že požadavek byl přijat a úspěšně zpracován.</w:t>
      </w:r>
    </w:p>
    <w:p w14:paraId="3174FF72" w14:textId="3941FECC" w:rsidR="00CC175B" w:rsidRDefault="00CC175B" w:rsidP="00CC175B">
      <w:pPr>
        <w:pStyle w:val="Odstavecseseznamem"/>
        <w:numPr>
          <w:ilvl w:val="0"/>
          <w:numId w:val="35"/>
        </w:numPr>
      </w:pPr>
      <w:r>
        <w:t>200 OK – nejčastější odpověď na požadavek, kdy vše proběhlo v pořádku</w:t>
      </w:r>
    </w:p>
    <w:p w14:paraId="2F549D54" w14:textId="6612A107" w:rsidR="00CC175B" w:rsidRDefault="00CC175B" w:rsidP="00CC175B">
      <w:pPr>
        <w:pStyle w:val="Odstavecseseznamem"/>
        <w:numPr>
          <w:ilvl w:val="0"/>
          <w:numId w:val="35"/>
        </w:numPr>
      </w:pPr>
      <w:r>
        <w:t xml:space="preserve">202 </w:t>
      </w:r>
      <w:proofErr w:type="spellStart"/>
      <w:r>
        <w:t>Created</w:t>
      </w:r>
      <w:proofErr w:type="spellEnd"/>
      <w:r>
        <w:t xml:space="preserve"> – požadavek byl zpracován a výsledkem došlo k vytvoření dat</w:t>
      </w:r>
    </w:p>
    <w:p w14:paraId="45C93358" w14:textId="3B1A8317" w:rsidR="00CC175B" w:rsidRDefault="00CC175B" w:rsidP="00CC175B">
      <w:pPr>
        <w:pStyle w:val="Odstavecseseznamem"/>
        <w:numPr>
          <w:ilvl w:val="0"/>
          <w:numId w:val="35"/>
        </w:numPr>
      </w:pPr>
      <w:r>
        <w:t xml:space="preserve">204 No </w:t>
      </w:r>
      <w:proofErr w:type="spellStart"/>
      <w:r>
        <w:t>Content</w:t>
      </w:r>
      <w:proofErr w:type="spellEnd"/>
      <w:r>
        <w:t xml:space="preserve"> – požadavek byl úspěšně zpracován, ale nic nevrací</w:t>
      </w:r>
    </w:p>
    <w:p w14:paraId="0323CD78" w14:textId="02997758" w:rsidR="00BE799C" w:rsidRDefault="00BE799C" w:rsidP="00BE799C">
      <w:pPr>
        <w:pStyle w:val="Nadpis3"/>
      </w:pPr>
      <w:bookmarkStart w:id="37" w:name="_Toc97890458"/>
      <w:r>
        <w:t xml:space="preserve">3xx </w:t>
      </w:r>
      <w:r w:rsidR="00B9192E">
        <w:t>–</w:t>
      </w:r>
      <w:r>
        <w:t xml:space="preserve"> </w:t>
      </w:r>
      <w:r w:rsidR="00B9192E">
        <w:t>Přesměrování</w:t>
      </w:r>
      <w:bookmarkEnd w:id="37"/>
    </w:p>
    <w:p w14:paraId="2EAFD145" w14:textId="612096CE" w:rsidR="00B9192E" w:rsidRDefault="00B9192E" w:rsidP="00B9192E">
      <w:r>
        <w:t xml:space="preserve">Tyto kódy se </w:t>
      </w:r>
      <w:r w:rsidR="008475FF">
        <w:t>používají,</w:t>
      </w:r>
      <w:r>
        <w:t xml:space="preserve"> </w:t>
      </w:r>
      <w:r w:rsidR="00DC20CF">
        <w:t>když má server několik možností, jak pokračovat.</w:t>
      </w:r>
    </w:p>
    <w:p w14:paraId="12B98AC1" w14:textId="59F08155" w:rsidR="00B9192E" w:rsidRDefault="00B9192E" w:rsidP="00B9192E">
      <w:pPr>
        <w:pStyle w:val="Odstavecseseznamem"/>
        <w:numPr>
          <w:ilvl w:val="0"/>
          <w:numId w:val="36"/>
        </w:numPr>
      </w:pPr>
      <w:r>
        <w:lastRenderedPageBreak/>
        <w:t xml:space="preserve">300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Choices</w:t>
      </w:r>
      <w:proofErr w:type="spellEnd"/>
      <w:r w:rsidR="00DC20CF">
        <w:t xml:space="preserve"> – dokument dostupný na více místech</w:t>
      </w:r>
    </w:p>
    <w:p w14:paraId="6E8E6178" w14:textId="54F88E71" w:rsidR="00B9192E" w:rsidRDefault="00B9192E" w:rsidP="00B9192E">
      <w:pPr>
        <w:pStyle w:val="Odstavecseseznamem"/>
        <w:numPr>
          <w:ilvl w:val="0"/>
          <w:numId w:val="36"/>
        </w:numPr>
      </w:pPr>
      <w:r>
        <w:t>301</w:t>
      </w:r>
      <w:r w:rsidR="00DC20CF">
        <w:t xml:space="preserve"> </w:t>
      </w:r>
      <w:proofErr w:type="spellStart"/>
      <w:r w:rsidR="00DC20CF">
        <w:t>Moved</w:t>
      </w:r>
      <w:proofErr w:type="spellEnd"/>
      <w:r w:rsidR="00DC20CF">
        <w:t xml:space="preserve"> </w:t>
      </w:r>
      <w:proofErr w:type="spellStart"/>
      <w:r w:rsidR="00DC20CF">
        <w:t>Permanently</w:t>
      </w:r>
      <w:proofErr w:type="spellEnd"/>
      <w:r w:rsidR="00DC20CF">
        <w:t xml:space="preserve"> – všechny požadavky směrovány na dané URI</w:t>
      </w:r>
    </w:p>
    <w:p w14:paraId="4B4E93EE" w14:textId="669AE860" w:rsidR="00B9192E" w:rsidRDefault="00B9192E" w:rsidP="00B9192E">
      <w:pPr>
        <w:pStyle w:val="Odstavecseseznamem"/>
        <w:numPr>
          <w:ilvl w:val="0"/>
          <w:numId w:val="36"/>
        </w:numPr>
      </w:pPr>
      <w:r>
        <w:t xml:space="preserve">303 </w:t>
      </w:r>
      <w:proofErr w:type="spellStart"/>
      <w:r w:rsidR="00DC20CF">
        <w:t>See</w:t>
      </w:r>
      <w:proofErr w:type="spellEnd"/>
      <w:r w:rsidR="00DC20CF">
        <w:t xml:space="preserve"> </w:t>
      </w:r>
      <w:proofErr w:type="spellStart"/>
      <w:r w:rsidR="00DC20CF">
        <w:t>Other</w:t>
      </w:r>
      <w:proofErr w:type="spellEnd"/>
      <w:r w:rsidR="00DC20CF">
        <w:t xml:space="preserve"> – odpověď může být nalezená na jiném URI</w:t>
      </w:r>
    </w:p>
    <w:p w14:paraId="5FD1A335" w14:textId="1CABA21C" w:rsidR="00DC20CF" w:rsidRDefault="00DC20CF" w:rsidP="00DC20CF">
      <w:pPr>
        <w:pStyle w:val="Nadpis3"/>
      </w:pPr>
      <w:bookmarkStart w:id="38" w:name="_Toc97890459"/>
      <w:r>
        <w:t>4xx – Chyba klienta</w:t>
      </w:r>
      <w:bookmarkEnd w:id="38"/>
    </w:p>
    <w:p w14:paraId="7F76C484" w14:textId="096FF740" w:rsidR="008475FF" w:rsidRPr="008475FF" w:rsidRDefault="008475FF" w:rsidP="008475FF">
      <w:r>
        <w:t>Tyto kódy se použijí, když se server domnívá, že klient udělal chybu.</w:t>
      </w:r>
    </w:p>
    <w:p w14:paraId="245F08DA" w14:textId="6CE361F1" w:rsidR="008475FF" w:rsidRDefault="00DC20CF" w:rsidP="006B23A7">
      <w:pPr>
        <w:pStyle w:val="Odstavecseseznamem"/>
        <w:numPr>
          <w:ilvl w:val="0"/>
          <w:numId w:val="38"/>
        </w:numPr>
      </w:pPr>
      <w:r>
        <w:t>400</w:t>
      </w:r>
      <w:r w:rsidR="008475FF">
        <w:t xml:space="preserve"> </w:t>
      </w:r>
      <w:proofErr w:type="spellStart"/>
      <w:r w:rsidR="008475FF">
        <w:t>Bad</w:t>
      </w:r>
      <w:proofErr w:type="spellEnd"/>
      <w:r w:rsidR="008475FF">
        <w:t xml:space="preserve"> </w:t>
      </w:r>
      <w:proofErr w:type="spellStart"/>
      <w:r w:rsidR="008475FF">
        <w:t>Request</w:t>
      </w:r>
      <w:proofErr w:type="spellEnd"/>
      <w:r w:rsidR="008475FF">
        <w:t xml:space="preserve"> – požadavek je špatně formulován</w:t>
      </w:r>
    </w:p>
    <w:p w14:paraId="5F5DD752" w14:textId="1FF6F107" w:rsidR="00DC20CF" w:rsidRDefault="00DC20CF" w:rsidP="006B23A7">
      <w:pPr>
        <w:pStyle w:val="Odstavecseseznamem"/>
        <w:numPr>
          <w:ilvl w:val="0"/>
          <w:numId w:val="38"/>
        </w:numPr>
      </w:pPr>
      <w:r>
        <w:t>401</w:t>
      </w:r>
      <w:r w:rsidR="008475FF">
        <w:t xml:space="preserve"> </w:t>
      </w:r>
      <w:proofErr w:type="spellStart"/>
      <w:r w:rsidR="008475FF">
        <w:t>Unauthorized</w:t>
      </w:r>
      <w:proofErr w:type="spellEnd"/>
      <w:r w:rsidR="008475FF">
        <w:t xml:space="preserve"> – k tomuto požadavku nemá uživatel práva</w:t>
      </w:r>
    </w:p>
    <w:p w14:paraId="3EDBB187" w14:textId="7217AAA5" w:rsidR="00DC20CF" w:rsidRDefault="00DC20CF" w:rsidP="006B23A7">
      <w:pPr>
        <w:pStyle w:val="Odstavecseseznamem"/>
        <w:numPr>
          <w:ilvl w:val="0"/>
          <w:numId w:val="38"/>
        </w:numPr>
      </w:pPr>
      <w:r>
        <w:t>403</w:t>
      </w:r>
      <w:r w:rsidR="008475FF">
        <w:t xml:space="preserve"> </w:t>
      </w:r>
      <w:proofErr w:type="spellStart"/>
      <w:r w:rsidR="008475FF">
        <w:t>Forbidden</w:t>
      </w:r>
      <w:proofErr w:type="spellEnd"/>
      <w:r w:rsidR="008475FF">
        <w:t xml:space="preserve"> – přístup odepřen</w:t>
      </w:r>
    </w:p>
    <w:p w14:paraId="2AF2D64D" w14:textId="34C2D19B" w:rsidR="008475FF" w:rsidRDefault="00DC20CF" w:rsidP="006B23A7">
      <w:pPr>
        <w:pStyle w:val="Odstavecseseznamem"/>
        <w:numPr>
          <w:ilvl w:val="0"/>
          <w:numId w:val="38"/>
        </w:numPr>
      </w:pPr>
      <w:r>
        <w:t>404</w:t>
      </w:r>
      <w:r w:rsidR="008475FF">
        <w:t xml:space="preserve"> Not </w:t>
      </w:r>
      <w:proofErr w:type="spellStart"/>
      <w:r w:rsidR="008475FF">
        <w:t>found</w:t>
      </w:r>
      <w:proofErr w:type="spellEnd"/>
      <w:r w:rsidR="008475FF">
        <w:t xml:space="preserve"> – data nenalezena</w:t>
      </w:r>
    </w:p>
    <w:p w14:paraId="55DE51BC" w14:textId="161E1F83" w:rsidR="00DC20CF" w:rsidRPr="00DC20CF" w:rsidRDefault="008475FF" w:rsidP="006B23A7">
      <w:pPr>
        <w:pStyle w:val="Odstavecseseznamem"/>
        <w:numPr>
          <w:ilvl w:val="0"/>
          <w:numId w:val="38"/>
        </w:numPr>
      </w:pPr>
      <w:r>
        <w:t xml:space="preserve">429 </w:t>
      </w:r>
      <w:proofErr w:type="spellStart"/>
      <w:r>
        <w:t>Too</w:t>
      </w:r>
      <w:proofErr w:type="spellEnd"/>
      <w:r>
        <w:t xml:space="preserve"> many </w:t>
      </w:r>
      <w:proofErr w:type="spellStart"/>
      <w:r>
        <w:t>Request</w:t>
      </w:r>
      <w:proofErr w:type="spellEnd"/>
      <w:r>
        <w:t xml:space="preserve"> – příliš mnoho požadavku v krátkém časovém úseku</w:t>
      </w:r>
    </w:p>
    <w:p w14:paraId="7AD6F065" w14:textId="276D0E32" w:rsidR="00DC20CF" w:rsidRDefault="00DC20CF" w:rsidP="00DC20CF">
      <w:pPr>
        <w:pStyle w:val="Nadpis3"/>
      </w:pPr>
      <w:bookmarkStart w:id="39" w:name="_Toc97890460"/>
      <w:r>
        <w:t>5xx – Chyba serveru</w:t>
      </w:r>
      <w:bookmarkEnd w:id="39"/>
    </w:p>
    <w:p w14:paraId="1DC653A1" w14:textId="0BB57528" w:rsidR="008475FF" w:rsidRDefault="008475FF" w:rsidP="008475FF">
      <w:r>
        <w:t xml:space="preserve">Tyto kódy oznamují, </w:t>
      </w:r>
      <w:r w:rsidR="006B23A7">
        <w:t>že na serveru došlo k chybě.</w:t>
      </w:r>
    </w:p>
    <w:p w14:paraId="4B5C3209" w14:textId="44986D39" w:rsidR="006B23A7" w:rsidRDefault="006B23A7" w:rsidP="006B23A7">
      <w:pPr>
        <w:pStyle w:val="Odstavecseseznamem"/>
        <w:numPr>
          <w:ilvl w:val="0"/>
          <w:numId w:val="39"/>
        </w:numPr>
      </w:pPr>
      <w:r>
        <w:t xml:space="preserve">500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 xml:space="preserve"> – obecná chybová hláška, většinou když se požadavek na API vůbec nedostal</w:t>
      </w:r>
    </w:p>
    <w:p w14:paraId="30AE7F80" w14:textId="156F8CBF" w:rsidR="00C478F8" w:rsidRPr="00C478F8" w:rsidRDefault="006B23A7" w:rsidP="00FC48E1">
      <w:pPr>
        <w:pStyle w:val="Odstavecseseznamem"/>
        <w:numPr>
          <w:ilvl w:val="0"/>
          <w:numId w:val="39"/>
        </w:numPr>
      </w:pPr>
      <w:r>
        <w:t xml:space="preserve">501 Not </w:t>
      </w:r>
      <w:proofErr w:type="spellStart"/>
      <w:r>
        <w:t>Implemented</w:t>
      </w:r>
      <w:proofErr w:type="spellEnd"/>
      <w:r>
        <w:t xml:space="preserve"> – metoda nerozpoznána nebo nepodporována</w:t>
      </w:r>
    </w:p>
    <w:p w14:paraId="6EEC7FFD" w14:textId="19D48BA7" w:rsidR="001B5420" w:rsidRDefault="001B5420" w:rsidP="00A15ADF">
      <w:pPr>
        <w:pStyle w:val="Nadpis1"/>
        <w:numPr>
          <w:ilvl w:val="0"/>
          <w:numId w:val="3"/>
        </w:numPr>
      </w:pPr>
      <w:bookmarkStart w:id="40" w:name="_Toc97890461"/>
      <w:r>
        <w:lastRenderedPageBreak/>
        <w:t>Dokumentace API</w:t>
      </w:r>
      <w:bookmarkEnd w:id="40"/>
    </w:p>
    <w:p w14:paraId="77B5DFBB" w14:textId="24CACDA9" w:rsidR="00565B56" w:rsidRDefault="00FD014A" w:rsidP="00565B56">
      <w:r>
        <w:t>API se skládá ze tří kontrolérů. Kontrolér uživatele, ten se stará o založení záznamu v databázi a umožňuje uživateli například ukládat předměty do košíku, či si je přidat do oblíbených. Kontrolér předmětů obsahuje metody pro různé druhy změn na</w:t>
      </w:r>
      <w:r w:rsidR="006E2C31">
        <w:t> </w:t>
      </w:r>
      <w:r>
        <w:t>předmětu + kategorií.  Nakonec kontrolér pro administraci výpůjček.</w:t>
      </w:r>
      <w:r w:rsidR="00B83C97">
        <w:t xml:space="preserve"> Na některých místech se pro přehlednost používá jako parametr objekt, který obsahuje parametry, které potřebujeme.</w:t>
      </w:r>
      <w:r w:rsidR="004E7BC0">
        <w:t xml:space="preserve"> Pro všechny metody je potřeba aby byl uživatel přihlášen.</w:t>
      </w:r>
    </w:p>
    <w:p w14:paraId="44ED867E" w14:textId="32B4A3A2" w:rsidR="00FD014A" w:rsidRDefault="00FD014A" w:rsidP="00A15ADF">
      <w:pPr>
        <w:pStyle w:val="Nadpis2"/>
        <w:numPr>
          <w:ilvl w:val="1"/>
          <w:numId w:val="3"/>
        </w:numPr>
      </w:pPr>
      <w:bookmarkStart w:id="41" w:name="_Toc97890462"/>
      <w:r>
        <w:t>Kontrolér uživatele</w:t>
      </w:r>
      <w:bookmarkEnd w:id="41"/>
    </w:p>
    <w:p w14:paraId="7E6AA4F8" w14:textId="1C431AF7" w:rsidR="00FD014A" w:rsidRDefault="00B83C97" w:rsidP="00A15ADF">
      <w:pPr>
        <w:pStyle w:val="Nadpis3"/>
        <w:numPr>
          <w:ilvl w:val="2"/>
          <w:numId w:val="3"/>
        </w:numPr>
      </w:pPr>
      <w:bookmarkStart w:id="42" w:name="_Toc97890463"/>
      <w:r>
        <w:t>Kontrola uživa</w:t>
      </w:r>
      <w:r w:rsidR="00170CCD">
        <w:t>t</w:t>
      </w:r>
      <w:r>
        <w:t>ele</w:t>
      </w:r>
      <w:bookmarkEnd w:id="42"/>
    </w:p>
    <w:p w14:paraId="3B3D9C2D" w14:textId="5EA43DDE" w:rsidR="00B83C97" w:rsidRDefault="00B83C97" w:rsidP="00B83C97">
      <w:r>
        <w:t>Slouží pro zjištění, zda uživatele máme již v databázi a pokud ne, vytvoří ho. Zavolá se ihned po přihlášení do aplikace.</w:t>
      </w:r>
      <w:r w:rsidR="00436195">
        <w:t xml:space="preserve"> </w:t>
      </w:r>
      <w:r>
        <w:t xml:space="preserve">Jako parametr přijímá </w:t>
      </w:r>
      <w:r w:rsidR="00DE1B05" w:rsidRPr="00DE1B05">
        <w:t>objekt</w:t>
      </w:r>
      <w:r>
        <w:rPr>
          <w:i/>
          <w:iCs/>
        </w:rPr>
        <w:t xml:space="preserve">, </w:t>
      </w:r>
      <w:r>
        <w:t>který obsahuje ID z </w:t>
      </w:r>
      <w:proofErr w:type="spellStart"/>
      <w:r>
        <w:t>oauthu</w:t>
      </w:r>
      <w:proofErr w:type="spellEnd"/>
      <w:r>
        <w:t>, uživatelské jméno, křestní jméno a příjmení.</w:t>
      </w:r>
    </w:p>
    <w:p w14:paraId="0C033225" w14:textId="556E36B1" w:rsidR="00170CCD" w:rsidRDefault="00170CCD" w:rsidP="00A15ADF">
      <w:pPr>
        <w:pStyle w:val="Nadpis3"/>
        <w:numPr>
          <w:ilvl w:val="2"/>
          <w:numId w:val="3"/>
        </w:numPr>
      </w:pPr>
      <w:bookmarkStart w:id="43" w:name="_Toc97890464"/>
      <w:r>
        <w:t>Košík uživatele</w:t>
      </w:r>
      <w:bookmarkEnd w:id="43"/>
    </w:p>
    <w:p w14:paraId="003510A7" w14:textId="12455F02" w:rsidR="00170CCD" w:rsidRDefault="00170CCD" w:rsidP="00170CCD">
      <w:r>
        <w:t>Slouží pro vypsání předmětů</w:t>
      </w:r>
      <w:r w:rsidR="007D53A2">
        <w:t xml:space="preserve"> v košíku</w:t>
      </w:r>
      <w:r>
        <w:t xml:space="preserve"> právě přihlášeného uživatele</w:t>
      </w:r>
      <w:r w:rsidR="007D53A2">
        <w:t>.</w:t>
      </w:r>
      <w:r>
        <w:t xml:space="preserve"> </w:t>
      </w:r>
      <w:r w:rsidR="007D53A2">
        <w:t>D</w:t>
      </w:r>
      <w:r>
        <w:t xml:space="preserve">íky atributu </w:t>
      </w:r>
      <w:r w:rsidRPr="00170CCD">
        <w:rPr>
          <w:i/>
          <w:iCs/>
        </w:rPr>
        <w:t>[</w:t>
      </w:r>
      <w:proofErr w:type="spellStart"/>
      <w:r w:rsidRPr="00170CCD">
        <w:rPr>
          <w:i/>
          <w:iCs/>
        </w:rPr>
        <w:t>Authorize</w:t>
      </w:r>
      <w:proofErr w:type="spellEnd"/>
      <w:r w:rsidRPr="00170CCD">
        <w:rPr>
          <w:i/>
          <w:iCs/>
        </w:rPr>
        <w:t>]</w:t>
      </w:r>
      <w:r>
        <w:rPr>
          <w:i/>
          <w:iCs/>
        </w:rPr>
        <w:t xml:space="preserve"> </w:t>
      </w:r>
      <w:r>
        <w:t>nejsou potřeba parametry. Vrátí list předmětů.</w:t>
      </w:r>
    </w:p>
    <w:p w14:paraId="5499D75B" w14:textId="598C00A4" w:rsidR="00170CCD" w:rsidRDefault="00170CCD" w:rsidP="00A15ADF">
      <w:pPr>
        <w:pStyle w:val="Nadpis3"/>
        <w:numPr>
          <w:ilvl w:val="2"/>
          <w:numId w:val="3"/>
        </w:numPr>
      </w:pPr>
      <w:bookmarkStart w:id="44" w:name="_Toc97890465"/>
      <w:r>
        <w:t>Přidání do košíku uživatele</w:t>
      </w:r>
      <w:bookmarkEnd w:id="44"/>
    </w:p>
    <w:p w14:paraId="6B016A1E" w14:textId="378CCB7E" w:rsidR="00170CCD" w:rsidRDefault="00436195" w:rsidP="00170CCD">
      <w:r>
        <w:t xml:space="preserve">Slouží pro přidání předmětu do košíku právě přihlášeného uživatele. </w:t>
      </w:r>
      <w:bookmarkStart w:id="45" w:name="_Hlk95470240"/>
      <w:r>
        <w:t>Jako parametr</w:t>
      </w:r>
      <w:r w:rsidR="007D53A2">
        <w:t xml:space="preserve"> přijímá ID předmětu, který chceme uložit. Vrací metodu pro vypsání košíku uživatele.</w:t>
      </w:r>
      <w:bookmarkEnd w:id="45"/>
    </w:p>
    <w:p w14:paraId="2F67790A" w14:textId="645518AF" w:rsidR="007D53A2" w:rsidRDefault="007D53A2" w:rsidP="00A15ADF">
      <w:pPr>
        <w:pStyle w:val="Nadpis3"/>
        <w:numPr>
          <w:ilvl w:val="2"/>
          <w:numId w:val="3"/>
        </w:numPr>
      </w:pPr>
      <w:bookmarkStart w:id="46" w:name="_Toc97890466"/>
      <w:r>
        <w:t>Odebrání z košíku uživatele</w:t>
      </w:r>
      <w:bookmarkEnd w:id="46"/>
    </w:p>
    <w:p w14:paraId="2FA0D53B" w14:textId="7BF2DA8B" w:rsidR="007D53A2" w:rsidRDefault="007D53A2" w:rsidP="007D53A2">
      <w:r>
        <w:t xml:space="preserve">Slouží pro odebrání předmětu z košíku právě přihlášeného uživatele. </w:t>
      </w:r>
      <w:r w:rsidRPr="007D53A2">
        <w:t xml:space="preserve">Jako parametr přijímá ID předmětu, který chceme </w:t>
      </w:r>
      <w:r>
        <w:t>odebrat</w:t>
      </w:r>
      <w:r w:rsidRPr="007D53A2">
        <w:t>. Vrací metodu pro vypsání košíku uživatele.</w:t>
      </w:r>
    </w:p>
    <w:p w14:paraId="2EB6F697" w14:textId="7E61779B" w:rsidR="007D53A2" w:rsidRDefault="007D53A2" w:rsidP="00A15ADF">
      <w:pPr>
        <w:pStyle w:val="Nadpis3"/>
        <w:numPr>
          <w:ilvl w:val="2"/>
          <w:numId w:val="3"/>
        </w:numPr>
      </w:pPr>
      <w:bookmarkStart w:id="47" w:name="_Toc97890467"/>
      <w:r>
        <w:lastRenderedPageBreak/>
        <w:t xml:space="preserve">Vypsání oblíbených </w:t>
      </w:r>
      <w:r w:rsidR="001B6227">
        <w:t>předmětů</w:t>
      </w:r>
      <w:r>
        <w:t xml:space="preserve"> uživatele</w:t>
      </w:r>
      <w:bookmarkEnd w:id="47"/>
    </w:p>
    <w:p w14:paraId="111AC3CB" w14:textId="4455447C" w:rsidR="007D53A2" w:rsidRDefault="007D53A2" w:rsidP="007D53A2">
      <w:r>
        <w:t>Slouží pro vypsání předmětů, které má právě přihlášený uživatel uložené v oblíbených.</w:t>
      </w:r>
      <w:r w:rsidR="00F03D15">
        <w:t xml:space="preserve"> Nepotřebuje žádný parametr</w:t>
      </w:r>
      <w:r>
        <w:t>.</w:t>
      </w:r>
      <w:r w:rsidR="001B6227">
        <w:t xml:space="preserve"> Vrací list předmětů.</w:t>
      </w:r>
    </w:p>
    <w:p w14:paraId="14E4DB6D" w14:textId="382BD0A3" w:rsidR="001B6227" w:rsidRDefault="001B6227" w:rsidP="00A15ADF">
      <w:pPr>
        <w:pStyle w:val="Nadpis3"/>
        <w:numPr>
          <w:ilvl w:val="2"/>
          <w:numId w:val="3"/>
        </w:numPr>
      </w:pPr>
      <w:bookmarkStart w:id="48" w:name="_Toc97890468"/>
      <w:r>
        <w:t>Přidání do oblíbených předmětů uživatele</w:t>
      </w:r>
      <w:bookmarkEnd w:id="48"/>
    </w:p>
    <w:p w14:paraId="1E58AD97" w14:textId="70469E1E" w:rsidR="001B6227" w:rsidRPr="001B6227" w:rsidRDefault="001B6227" w:rsidP="001B6227">
      <w:r w:rsidRPr="001B6227">
        <w:t xml:space="preserve">Slouží pro přidání předmětu do </w:t>
      </w:r>
      <w:r>
        <w:t>oblíbených</w:t>
      </w:r>
      <w:r w:rsidRPr="001B6227">
        <w:t xml:space="preserve"> právě přihlášeného uživatele. Jako parametr přijímá ID předmětu, který chceme </w:t>
      </w:r>
      <w:r>
        <w:t>přidat</w:t>
      </w:r>
      <w:r w:rsidRPr="001B6227">
        <w:t xml:space="preserve">. Vrací metodu pro vypsání </w:t>
      </w:r>
      <w:r>
        <w:t>oblíbených předmětů</w:t>
      </w:r>
      <w:r w:rsidRPr="001B6227">
        <w:t xml:space="preserve"> uživatele.</w:t>
      </w:r>
    </w:p>
    <w:p w14:paraId="730C4664" w14:textId="77777777" w:rsidR="00B55924" w:rsidRDefault="00B55924" w:rsidP="00A15ADF">
      <w:pPr>
        <w:pStyle w:val="Nadpis3"/>
        <w:numPr>
          <w:ilvl w:val="2"/>
          <w:numId w:val="3"/>
        </w:numPr>
      </w:pPr>
      <w:bookmarkStart w:id="49" w:name="_Toc97890469"/>
      <w:r>
        <w:t>Odebrání z košíku uživatele</w:t>
      </w:r>
      <w:bookmarkEnd w:id="49"/>
    </w:p>
    <w:p w14:paraId="38F57120" w14:textId="47AAFA6B" w:rsidR="00B55924" w:rsidRDefault="00B55924" w:rsidP="00B55924">
      <w:r>
        <w:t xml:space="preserve">Slouží pro odebrání předmětu z oblíbených právě přihlášeného uživatele. </w:t>
      </w:r>
      <w:r w:rsidRPr="007D53A2">
        <w:t xml:space="preserve">Jako parametr přijímá ID předmětu, který chceme </w:t>
      </w:r>
      <w:r>
        <w:t>odebrat</w:t>
      </w:r>
      <w:r w:rsidRPr="007D53A2">
        <w:t xml:space="preserve">. Vrací metodu pro vypsání </w:t>
      </w:r>
      <w:r>
        <w:t>oblíbených předmětů</w:t>
      </w:r>
      <w:r w:rsidRPr="007D53A2">
        <w:t xml:space="preserve"> uživatele.</w:t>
      </w:r>
    </w:p>
    <w:p w14:paraId="7FAB4E91" w14:textId="29E733F1" w:rsidR="001B6227" w:rsidRDefault="00B55924" w:rsidP="00A15ADF">
      <w:pPr>
        <w:pStyle w:val="Nadpis3"/>
        <w:numPr>
          <w:ilvl w:val="2"/>
          <w:numId w:val="3"/>
        </w:numPr>
      </w:pPr>
      <w:bookmarkStart w:id="50" w:name="_Toc97890470"/>
      <w:r>
        <w:t>Vypsání všech uživatelů</w:t>
      </w:r>
      <w:bookmarkEnd w:id="50"/>
    </w:p>
    <w:p w14:paraId="25C07A32" w14:textId="3061928D" w:rsidR="00B55924" w:rsidRDefault="00B55924" w:rsidP="00B55924">
      <w:r>
        <w:t>Slouží pro vypsání všech uživatelů, například pro správu výpůjček dané osoby. Na toto má právo pouze zaměstnanec nebo administrátor. Nepřijímá žádné parametry a</w:t>
      </w:r>
      <w:r w:rsidR="006E2C31">
        <w:t> </w:t>
      </w:r>
      <w:r>
        <w:t xml:space="preserve">vrací list uživatelů. </w:t>
      </w:r>
    </w:p>
    <w:p w14:paraId="2F5FD70E" w14:textId="03B8E1DB" w:rsidR="00183B39" w:rsidRDefault="00183B39" w:rsidP="00A15ADF">
      <w:pPr>
        <w:pStyle w:val="Nadpis3"/>
        <w:numPr>
          <w:ilvl w:val="2"/>
          <w:numId w:val="3"/>
        </w:numPr>
      </w:pPr>
      <w:bookmarkStart w:id="51" w:name="_Toc97890471"/>
      <w:r>
        <w:t>Vypsání předmětů v inventáři uživatele</w:t>
      </w:r>
      <w:bookmarkEnd w:id="51"/>
    </w:p>
    <w:p w14:paraId="66BD48ED" w14:textId="722C49B8" w:rsidR="00183B39" w:rsidRPr="00183B39" w:rsidRDefault="00183B39" w:rsidP="00183B39">
      <w:r>
        <w:t xml:space="preserve">Slouží pro vypsání předmětů, které by měl mít uživatel u sebe. </w:t>
      </w:r>
      <w:r w:rsidRPr="00183B39">
        <w:t>Na toto má právo pouze zaměstnanec nebo administrátor.</w:t>
      </w:r>
      <w:r>
        <w:t xml:space="preserve"> Jako parametr přijímá ID uživatele (</w:t>
      </w:r>
      <w:proofErr w:type="spellStart"/>
      <w:r w:rsidR="00692F93">
        <w:t>o</w:t>
      </w:r>
      <w:r>
        <w:t>auth</w:t>
      </w:r>
      <w:proofErr w:type="spellEnd"/>
      <w:r>
        <w:t xml:space="preserve"> id) a</w:t>
      </w:r>
      <w:r w:rsidR="006E2C31">
        <w:t> </w:t>
      </w:r>
      <w:r>
        <w:t>vrací list předmětů.</w:t>
      </w:r>
    </w:p>
    <w:p w14:paraId="3A099B47" w14:textId="1FE9BC68" w:rsidR="00B83C97" w:rsidRDefault="00406DDD" w:rsidP="00A15ADF">
      <w:pPr>
        <w:pStyle w:val="Nadpis2"/>
        <w:numPr>
          <w:ilvl w:val="1"/>
          <w:numId w:val="3"/>
        </w:numPr>
      </w:pPr>
      <w:bookmarkStart w:id="52" w:name="_Toc97890472"/>
      <w:r>
        <w:t>Kontrolér výpůjč</w:t>
      </w:r>
      <w:r w:rsidR="00891D6C">
        <w:t>ky</w:t>
      </w:r>
      <w:bookmarkEnd w:id="52"/>
    </w:p>
    <w:p w14:paraId="38DB0CD3" w14:textId="4312BD48" w:rsidR="00406DDD" w:rsidRDefault="004E7BC0" w:rsidP="00A15ADF">
      <w:pPr>
        <w:pStyle w:val="Nadpis3"/>
        <w:numPr>
          <w:ilvl w:val="2"/>
          <w:numId w:val="3"/>
        </w:numPr>
      </w:pPr>
      <w:bookmarkStart w:id="53" w:name="_Toc97890473"/>
      <w:r>
        <w:t>Vytvoření nové výpůjčky</w:t>
      </w:r>
      <w:bookmarkEnd w:id="53"/>
    </w:p>
    <w:p w14:paraId="7E5E937E" w14:textId="6BF1044C" w:rsidR="00511ACE" w:rsidRDefault="004E7BC0" w:rsidP="00511ACE">
      <w:r>
        <w:t>Slouží pro zadání nové výpůjčky</w:t>
      </w:r>
      <w:r w:rsidR="009F1FE8">
        <w:t xml:space="preserve"> a při tom se smaže uživatelův košík.</w:t>
      </w:r>
      <w:r>
        <w:t xml:space="preserve"> přijímá </w:t>
      </w:r>
      <w:r w:rsidR="00DE1B05">
        <w:t>objekt</w:t>
      </w:r>
      <w:r>
        <w:t xml:space="preserve">, který obsahuje </w:t>
      </w:r>
      <w:r w:rsidR="00511ACE">
        <w:t>kolekci ID předmětů (z košíku), datum, kdy by měla výpůjčka začít a datum kdy by měla výpůjčka skončit a poznámku. Vrací právě vytvořenou výpůjčku.</w:t>
      </w:r>
    </w:p>
    <w:p w14:paraId="07D058F8" w14:textId="62BC868A" w:rsidR="00511ACE" w:rsidRDefault="00DE1B05" w:rsidP="00A15ADF">
      <w:pPr>
        <w:pStyle w:val="Nadpis3"/>
        <w:numPr>
          <w:ilvl w:val="2"/>
          <w:numId w:val="3"/>
        </w:numPr>
      </w:pPr>
      <w:bookmarkStart w:id="54" w:name="_Toc97890474"/>
      <w:r>
        <w:lastRenderedPageBreak/>
        <w:t>Vrácení předmětů výpůjčky</w:t>
      </w:r>
      <w:bookmarkEnd w:id="54"/>
    </w:p>
    <w:p w14:paraId="589682D4" w14:textId="0B7A0091" w:rsidR="0069623C" w:rsidRDefault="00DE1B05" w:rsidP="0069623C">
      <w:r>
        <w:t>Slouží pro vrácení předmětů z dané výpůjčky, pokud se vrátí všechny předměty, dojde k její ukončení.</w:t>
      </w:r>
      <w:r w:rsidR="009F1FE8">
        <w:t xml:space="preserve"> V průběhu se předměty </w:t>
      </w:r>
      <w:r w:rsidR="00F82F25">
        <w:t>odeberou z uživatelova inventáře a jejich stav se nastaví na dostupný.</w:t>
      </w:r>
      <w:r>
        <w:t xml:space="preserve"> Na toto má právo pouze zaměstnanec nebo administrátor. </w:t>
      </w:r>
      <w:r w:rsidR="00BE4875">
        <w:t xml:space="preserve">Zároveň změnu zapíše do </w:t>
      </w:r>
      <w:r w:rsidR="00222526">
        <w:t>tabulky s historií</w:t>
      </w:r>
      <w:r w:rsidR="00BE4875">
        <w:t xml:space="preserve">. </w:t>
      </w:r>
      <w:r>
        <w:t>Jako parametr přijímá objekt, který obsahuje ID výpůjčky a kolekci ID předmětů, které chceme vrátit.</w:t>
      </w:r>
      <w:r w:rsidR="0069623C">
        <w:t xml:space="preserve"> Vrací změněnou výpůjčku.</w:t>
      </w:r>
    </w:p>
    <w:p w14:paraId="0CA7A774" w14:textId="3FED94D4" w:rsidR="0069623C" w:rsidRDefault="0069623C" w:rsidP="00A15ADF">
      <w:pPr>
        <w:pStyle w:val="Nadpis3"/>
        <w:numPr>
          <w:ilvl w:val="2"/>
          <w:numId w:val="3"/>
        </w:numPr>
      </w:pPr>
      <w:bookmarkStart w:id="55" w:name="_Toc97890475"/>
      <w:r>
        <w:t>Zrušení neuskutečněné výpůjčky</w:t>
      </w:r>
      <w:bookmarkEnd w:id="55"/>
    </w:p>
    <w:p w14:paraId="18736CE6" w14:textId="49F550CD" w:rsidR="00530CAB" w:rsidRDefault="00530CAB" w:rsidP="00530CAB">
      <w:r>
        <w:t>Slouží pro případ, že by si někdo nevyzvedl výpůjčku, a tak bylo potřeba výpůjčku zrušit. Na toto má právo pouze zaměstnanec nebo administrátor.</w:t>
      </w:r>
      <w:r w:rsidR="00222526">
        <w:t xml:space="preserve"> Tuto změnu zapíše do</w:t>
      </w:r>
      <w:r w:rsidR="006E2C31">
        <w:t> </w:t>
      </w:r>
      <w:r w:rsidR="00222526">
        <w:t>tabulky s historií.</w:t>
      </w:r>
      <w:r>
        <w:t xml:space="preserve"> </w:t>
      </w:r>
      <w:r w:rsidR="00CD08D7">
        <w:t>Jako parametr přijímá ID výpůjčky, kterou chceme zrušit. Vrací zrušenou výpůjčku.</w:t>
      </w:r>
    </w:p>
    <w:p w14:paraId="04C6FC34" w14:textId="588EEADE" w:rsidR="00CD08D7" w:rsidRDefault="00CD08D7" w:rsidP="00A15ADF">
      <w:pPr>
        <w:pStyle w:val="Nadpis3"/>
        <w:numPr>
          <w:ilvl w:val="2"/>
          <w:numId w:val="3"/>
        </w:numPr>
      </w:pPr>
      <w:bookmarkStart w:id="56" w:name="_Toc97890476"/>
      <w:r>
        <w:t>Vypsání všech výpůjček</w:t>
      </w:r>
      <w:bookmarkEnd w:id="56"/>
    </w:p>
    <w:p w14:paraId="51B7D918" w14:textId="73337FE1" w:rsidR="00CD08D7" w:rsidRDefault="00CD08D7" w:rsidP="00CD08D7">
      <w:r>
        <w:t xml:space="preserve">Slouží pro vypsání všech výpůjček. Na toto má právo pouze zaměstnanec nebo administrátor. </w:t>
      </w:r>
      <w:r w:rsidR="00A87D2B">
        <w:t>Tato metoda nepřijímá žádný parametr</w:t>
      </w:r>
      <w:r>
        <w:t>. Vrací list výpůjček.</w:t>
      </w:r>
    </w:p>
    <w:p w14:paraId="19BDC06B" w14:textId="67D7F095" w:rsidR="00B713DB" w:rsidRDefault="00B713DB" w:rsidP="00B713DB">
      <w:pPr>
        <w:pStyle w:val="Nadpis3"/>
      </w:pPr>
      <w:bookmarkStart w:id="57" w:name="_Toc97890477"/>
      <w:r>
        <w:t>Vypsání výpůjček dle uživatele</w:t>
      </w:r>
      <w:bookmarkEnd w:id="57"/>
    </w:p>
    <w:p w14:paraId="6235690E" w14:textId="351BC29B" w:rsidR="00B713DB" w:rsidRPr="00B713DB" w:rsidRDefault="00B713DB" w:rsidP="00B713DB">
      <w:r>
        <w:t xml:space="preserve">Slouží pro vypsání všech výpůjček daného uživatele. Přijímá jako parametr </w:t>
      </w:r>
      <w:proofErr w:type="spellStart"/>
      <w:r>
        <w:t>oauth</w:t>
      </w:r>
      <w:proofErr w:type="spellEnd"/>
      <w:r>
        <w:t xml:space="preserve"> ID uživatele, jehož výpůjčky chceme vypsat. Na toto má právo buď vlastník výpůjček, </w:t>
      </w:r>
      <w:r w:rsidR="006F5A5A">
        <w:t>anebo</w:t>
      </w:r>
      <w:r>
        <w:t xml:space="preserve"> zaměstnanec / administrátor.</w:t>
      </w:r>
      <w:r w:rsidR="006F5A5A">
        <w:t xml:space="preserve"> Vrací list výpůjček.</w:t>
      </w:r>
    </w:p>
    <w:p w14:paraId="18EACE32" w14:textId="2F00EC27" w:rsidR="00CD08D7" w:rsidRDefault="0003523A" w:rsidP="00A15ADF">
      <w:pPr>
        <w:pStyle w:val="Nadpis3"/>
        <w:numPr>
          <w:ilvl w:val="2"/>
          <w:numId w:val="3"/>
        </w:numPr>
      </w:pPr>
      <w:bookmarkStart w:id="58" w:name="_Toc97890478"/>
      <w:r>
        <w:t>Aktivace výpůjčky</w:t>
      </w:r>
      <w:bookmarkEnd w:id="58"/>
    </w:p>
    <w:p w14:paraId="51705521" w14:textId="508F39DC" w:rsidR="0003523A" w:rsidRDefault="0003523A" w:rsidP="0003523A">
      <w:r>
        <w:t>Slouží pro aktivaci, respektive fyzické vyzvednutí předmětů výpůjčky, kterou si</w:t>
      </w:r>
      <w:r w:rsidR="006E2C31">
        <w:t> </w:t>
      </w:r>
      <w:r>
        <w:t>uživatel vytvořil. Na toto má právo pouze zaměstnanec nebo administrátor.</w:t>
      </w:r>
      <w:r w:rsidR="00EF5F8D">
        <w:t xml:space="preserve"> Dojde k vložení předmětů do uživatelova inventáře a nastavení stavu předmětů na vypůjčený. Zároveň se tato změna uloží do tabulky s historií.</w:t>
      </w:r>
      <w:r>
        <w:t xml:space="preserve"> Jako parametr přijímá ID výpůjčky, kterou chceme aktivovat. Vrací aktivovanou výpůjčku.</w:t>
      </w:r>
    </w:p>
    <w:p w14:paraId="2A8C103C" w14:textId="3D195177" w:rsidR="0003523A" w:rsidRDefault="0003523A" w:rsidP="00A15ADF">
      <w:pPr>
        <w:pStyle w:val="Nadpis3"/>
        <w:numPr>
          <w:ilvl w:val="2"/>
          <w:numId w:val="3"/>
        </w:numPr>
      </w:pPr>
      <w:bookmarkStart w:id="59" w:name="_Toc97890479"/>
      <w:r>
        <w:lastRenderedPageBreak/>
        <w:t>Vypsání dat (od kdy do kdy) všech výpůjček</w:t>
      </w:r>
      <w:bookmarkEnd w:id="59"/>
    </w:p>
    <w:p w14:paraId="167B72B7" w14:textId="0E6C7E0B" w:rsidR="0003523A" w:rsidRDefault="0003523A" w:rsidP="0003523A">
      <w:r>
        <w:t xml:space="preserve">Slouží pro vypsání </w:t>
      </w:r>
      <w:r w:rsidR="000D6BBD">
        <w:t>dat všech</w:t>
      </w:r>
      <w:r>
        <w:t xml:space="preserve"> výpůjček</w:t>
      </w:r>
      <w:r w:rsidR="000D6BBD">
        <w:t xml:space="preserve"> pro zobrazení v kalendáři. Jako parametr bude přijímat rozsah dat, od kdy do kdy chceme výpůjčky vypsat. V</w:t>
      </w:r>
      <w:r>
        <w:t>rací list objektů, který obsahuje</w:t>
      </w:r>
      <w:r w:rsidR="000D6BBD">
        <w:t xml:space="preserve"> ID, stav,</w:t>
      </w:r>
      <w:r>
        <w:t xml:space="preserve"> začátek, konec a vlastníka výpůjčky.</w:t>
      </w:r>
    </w:p>
    <w:p w14:paraId="732C289C" w14:textId="3D5E3F31" w:rsidR="000D6BBD" w:rsidRDefault="00A85B9C" w:rsidP="000D6BBD">
      <w:pPr>
        <w:pStyle w:val="Nadpis3"/>
      </w:pPr>
      <w:bookmarkStart w:id="60" w:name="_Toc97890480"/>
      <w:r>
        <w:t>Detail výpůjčky</w:t>
      </w:r>
      <w:bookmarkEnd w:id="60"/>
    </w:p>
    <w:p w14:paraId="63AB0B1F" w14:textId="089AD6FB" w:rsidR="00A85B9C" w:rsidRPr="00A85B9C" w:rsidRDefault="00A85B9C" w:rsidP="00A85B9C">
      <w:r>
        <w:t xml:space="preserve">Slouží k vypsání všech předmětů z výpůjčky, které ještě nebyly navráceny. Používá se </w:t>
      </w:r>
      <w:r w:rsidR="00370245">
        <w:t>například pro vytvoření seznamu k navrácení předmětů. Jako parametr přijímá ID probíhající výpůjčky</w:t>
      </w:r>
      <w:r w:rsidR="00500E83">
        <w:t xml:space="preserve"> a vrací list nevrácených předmětů.</w:t>
      </w:r>
    </w:p>
    <w:p w14:paraId="19EE1A4B" w14:textId="283DA21B" w:rsidR="00891D6C" w:rsidRPr="0003523A" w:rsidRDefault="00891D6C" w:rsidP="00A15ADF">
      <w:pPr>
        <w:pStyle w:val="Nadpis2"/>
        <w:numPr>
          <w:ilvl w:val="1"/>
          <w:numId w:val="3"/>
        </w:numPr>
      </w:pPr>
      <w:bookmarkStart w:id="61" w:name="_Toc97890481"/>
      <w:r>
        <w:t>Kontrolér předmětu</w:t>
      </w:r>
      <w:bookmarkEnd w:id="61"/>
    </w:p>
    <w:p w14:paraId="7E3A0DED" w14:textId="125694C2" w:rsidR="0069623C" w:rsidRDefault="00891D6C" w:rsidP="00A15ADF">
      <w:pPr>
        <w:pStyle w:val="Nadpis3"/>
        <w:numPr>
          <w:ilvl w:val="2"/>
          <w:numId w:val="3"/>
        </w:numPr>
      </w:pPr>
      <w:bookmarkStart w:id="62" w:name="_Toc97890482"/>
      <w:r>
        <w:t>Vytvoření nového předmětu</w:t>
      </w:r>
      <w:bookmarkEnd w:id="62"/>
    </w:p>
    <w:p w14:paraId="51779917" w14:textId="77777777" w:rsidR="005D4EB2" w:rsidRDefault="00891D6C" w:rsidP="00891D6C">
      <w:r>
        <w:t>Slouží pro přidání nového předmětu do databáze. Na toto má právo pouze administrátor.</w:t>
      </w:r>
      <w:r w:rsidR="005D4EB2">
        <w:t xml:space="preserve"> Jako parametr přijímá objekt, který obsahuje název předmětu, popis, poznámku a cestu k obrázku. Vrací právě vytvořený předmět.</w:t>
      </w:r>
    </w:p>
    <w:p w14:paraId="114C6B22" w14:textId="77777777" w:rsidR="005D4EB2" w:rsidRDefault="005D4EB2" w:rsidP="00A15ADF">
      <w:pPr>
        <w:pStyle w:val="Nadpis3"/>
        <w:numPr>
          <w:ilvl w:val="2"/>
          <w:numId w:val="3"/>
        </w:numPr>
      </w:pPr>
      <w:bookmarkStart w:id="63" w:name="_Toc97890483"/>
      <w:r>
        <w:t>Úprava předmětu</w:t>
      </w:r>
      <w:bookmarkEnd w:id="63"/>
    </w:p>
    <w:p w14:paraId="59E8E93E" w14:textId="3FC6B5B2" w:rsidR="005E71AB" w:rsidRDefault="005D4EB2" w:rsidP="00DC6AB8">
      <w:r>
        <w:t xml:space="preserve">Slouží k úpravě vlastností předmětu. </w:t>
      </w:r>
      <w:r w:rsidR="00012192">
        <w:t>I když na metodu má právo zaměstnanec nebo administrátor, zaměstnanec může měnit pouze poznámku a popis obrázku.</w:t>
      </w:r>
      <w:r w:rsidR="005E71AB">
        <w:t xml:space="preserve"> Nelze zde měnit ID předmětu a zda je smazaný.</w:t>
      </w:r>
      <w:r w:rsidR="00012192">
        <w:t xml:space="preserve"> Jako parametry přijímá</w:t>
      </w:r>
      <w:r>
        <w:t xml:space="preserve"> </w:t>
      </w:r>
      <w:r w:rsidR="00012192">
        <w:t xml:space="preserve">ID předmětu, který chceme měnit, a objekt </w:t>
      </w:r>
      <w:r w:rsidR="005E71AB" w:rsidRPr="005E71AB">
        <w:t>JsonPatchDocument</w:t>
      </w:r>
      <w:r w:rsidR="005E71AB">
        <w:t>. Vrací upravený předmět.</w:t>
      </w:r>
    </w:p>
    <w:p w14:paraId="45354BA0" w14:textId="0A23CF5D" w:rsidR="005E71AB" w:rsidRDefault="005E71AB" w:rsidP="00A15ADF">
      <w:pPr>
        <w:pStyle w:val="Nadpis3"/>
        <w:numPr>
          <w:ilvl w:val="2"/>
          <w:numId w:val="3"/>
        </w:numPr>
        <w:rPr>
          <w:rFonts w:eastAsiaTheme="minorHAnsi"/>
        </w:rPr>
      </w:pPr>
      <w:bookmarkStart w:id="64" w:name="_Toc97890484"/>
      <w:r>
        <w:rPr>
          <w:rFonts w:eastAsiaTheme="minorHAnsi"/>
        </w:rPr>
        <w:t>„Smazání“ předmětu</w:t>
      </w:r>
      <w:bookmarkEnd w:id="64"/>
    </w:p>
    <w:p w14:paraId="1AD6CDA6" w14:textId="50383973" w:rsidR="005E71AB" w:rsidRDefault="005E71AB" w:rsidP="005E71AB">
      <w:r>
        <w:t xml:space="preserve">Slouží k nastavení </w:t>
      </w:r>
      <w:r w:rsidR="00E03357">
        <w:t>vlastnosti,</w:t>
      </w:r>
      <w:r>
        <w:t xml:space="preserve"> zda je předmět smazaný</w:t>
      </w:r>
      <w:r w:rsidR="00E03357">
        <w:t>.</w:t>
      </w:r>
      <w:r w:rsidR="008B4314">
        <w:t xml:space="preserve"> </w:t>
      </w:r>
      <w:r w:rsidR="00E03357">
        <w:t xml:space="preserve"> Na toto má právo pouze administrátor. Jako parametry přijímá ID předmětu, který chceme smazat, a objekt JsonPatchDocument (protože měníme jednu vlastnost). Vrací „smazaný“ předmět. </w:t>
      </w:r>
    </w:p>
    <w:p w14:paraId="1800D256" w14:textId="60DFC452" w:rsidR="004B0EE3" w:rsidRDefault="004B0EE3" w:rsidP="004B0EE3">
      <w:pPr>
        <w:pStyle w:val="Nadpis3"/>
      </w:pPr>
      <w:bookmarkStart w:id="65" w:name="_Toc97890485"/>
      <w:r>
        <w:t>Vypsání „smazaných“ předmětů</w:t>
      </w:r>
      <w:bookmarkEnd w:id="65"/>
    </w:p>
    <w:p w14:paraId="037B6532" w14:textId="5003EE7B" w:rsidR="004B0EE3" w:rsidRDefault="004B0EE3" w:rsidP="004B0EE3">
      <w:r>
        <w:t xml:space="preserve">Slouží pro vypsání všech předmětů, které mají vlastnost </w:t>
      </w:r>
      <w:proofErr w:type="spellStart"/>
      <w:r>
        <w:t>IsDeleted</w:t>
      </w:r>
      <w:proofErr w:type="spellEnd"/>
      <w:r>
        <w:t xml:space="preserve"> nastavenou na</w:t>
      </w:r>
      <w:r w:rsidR="006E2C31">
        <w:t> </w:t>
      </w:r>
      <w:proofErr w:type="spellStart"/>
      <w:r>
        <w:t>true</w:t>
      </w:r>
      <w:proofErr w:type="spellEnd"/>
      <w:r>
        <w:t>.</w:t>
      </w:r>
      <w:r w:rsidR="000629BB">
        <w:t xml:space="preserve"> Možnost použití k vytvoření seznamu pro navrácení předmětu.</w:t>
      </w:r>
      <w:r>
        <w:t xml:space="preserve"> K tomuto má </w:t>
      </w:r>
      <w:r>
        <w:lastRenderedPageBreak/>
        <w:t>přístup pouze zaměstnanec nebo administrátor. Nepřijímá žádné parametry a vrací list „smazaných“ předmětů</w:t>
      </w:r>
      <w:r w:rsidR="000629BB">
        <w:t>.</w:t>
      </w:r>
    </w:p>
    <w:p w14:paraId="6E4D9915" w14:textId="2EB266F5" w:rsidR="00E24C9F" w:rsidRDefault="00E24C9F" w:rsidP="00E24C9F">
      <w:pPr>
        <w:pStyle w:val="Nadpis3"/>
      </w:pPr>
      <w:bookmarkStart w:id="66" w:name="_Toc97890486"/>
      <w:r>
        <w:t>Navrácení „smazaného“ předmětu</w:t>
      </w:r>
      <w:bookmarkEnd w:id="66"/>
    </w:p>
    <w:p w14:paraId="0D2490C3" w14:textId="0371BD6D" w:rsidR="00E24C9F" w:rsidRPr="00E24C9F" w:rsidRDefault="00E24C9F" w:rsidP="00E24C9F">
      <w:r>
        <w:t>Slouží k</w:t>
      </w:r>
      <w:r w:rsidR="007919A0">
        <w:t xml:space="preserve"> navrácení smazaného předmětu, tím že nastaví jeho vlastnost </w:t>
      </w:r>
      <w:proofErr w:type="spellStart"/>
      <w:r w:rsidR="007919A0">
        <w:t>IsDeleted</w:t>
      </w:r>
      <w:proofErr w:type="spellEnd"/>
      <w:r w:rsidR="007919A0">
        <w:t xml:space="preserve"> na </w:t>
      </w:r>
      <w:proofErr w:type="spellStart"/>
      <w:r w:rsidR="007919A0">
        <w:t>false</w:t>
      </w:r>
      <w:proofErr w:type="spellEnd"/>
      <w:r w:rsidR="007919A0">
        <w:t xml:space="preserve">. K tomuto má oprávnění pouze administrátor. Jako parametr přijímá pouze ID předmětu, který chceme obnovit, a daný předmět vrátí. </w:t>
      </w:r>
    </w:p>
    <w:p w14:paraId="6F059DB2" w14:textId="1221B5F1" w:rsidR="00E03357" w:rsidRDefault="005B6998" w:rsidP="00A15ADF">
      <w:pPr>
        <w:pStyle w:val="Nadpis3"/>
        <w:numPr>
          <w:ilvl w:val="2"/>
          <w:numId w:val="3"/>
        </w:numPr>
      </w:pPr>
      <w:bookmarkStart w:id="67" w:name="_Toc97890487"/>
      <w:r>
        <w:t>Vypsání detailu</w:t>
      </w:r>
      <w:r w:rsidR="00E03357">
        <w:t xml:space="preserve"> předmětu</w:t>
      </w:r>
      <w:bookmarkEnd w:id="67"/>
    </w:p>
    <w:p w14:paraId="678E8CF9" w14:textId="695DA335" w:rsidR="00E03357" w:rsidRDefault="00E03357" w:rsidP="00E03357">
      <w:r>
        <w:t>Slouží k vypsání vlastností předmětu, pokud není „smazaný“. Jako parametr přijímá ID předmětu a vrací daný předmět.</w:t>
      </w:r>
    </w:p>
    <w:p w14:paraId="484B0970" w14:textId="4D416B73" w:rsidR="00E03357" w:rsidRDefault="005B6998" w:rsidP="00A15ADF">
      <w:pPr>
        <w:pStyle w:val="Nadpis3"/>
        <w:numPr>
          <w:ilvl w:val="2"/>
          <w:numId w:val="3"/>
        </w:numPr>
      </w:pPr>
      <w:bookmarkStart w:id="68" w:name="_Toc97890488"/>
      <w:r>
        <w:t>Získání obrázku předmětu</w:t>
      </w:r>
      <w:bookmarkEnd w:id="68"/>
    </w:p>
    <w:p w14:paraId="61C3ED0C" w14:textId="28482B8C" w:rsidR="005B6998" w:rsidRDefault="005B6998" w:rsidP="005B6998">
      <w:r>
        <w:t>Slouží k získání souboru obrázku daného předmětu. Jako parametr přijímá ID předmětu, jehož obrázek se snažíme získat a vrací soubor s obrázkem.</w:t>
      </w:r>
      <w:r w:rsidR="00AB6487">
        <w:t xml:space="preserve"> Pokud na předmět není navázán žádný obrázek, nahradí se zástupným obrázkem Placeholder.jpg.</w:t>
      </w:r>
    </w:p>
    <w:p w14:paraId="1F72777A" w14:textId="2803A323" w:rsidR="005250A9" w:rsidRDefault="005250A9" w:rsidP="00A15ADF">
      <w:pPr>
        <w:pStyle w:val="Nadpis3"/>
        <w:numPr>
          <w:ilvl w:val="2"/>
          <w:numId w:val="3"/>
        </w:numPr>
      </w:pPr>
      <w:bookmarkStart w:id="69" w:name="_Toc97890489"/>
      <w:r>
        <w:t>Vypsání všech předmětů</w:t>
      </w:r>
      <w:bookmarkEnd w:id="69"/>
    </w:p>
    <w:p w14:paraId="060CC656" w14:textId="54EC78B6" w:rsidR="005250A9" w:rsidRDefault="00993654" w:rsidP="005250A9">
      <w:r>
        <w:t>Slouží k vypsání všech předmětů</w:t>
      </w:r>
      <w:r w:rsidR="00CA5812">
        <w:t>, které nejsou smazané</w:t>
      </w:r>
      <w:r>
        <w:t>.</w:t>
      </w:r>
      <w:r w:rsidR="00CA5812">
        <w:t xml:space="preserve"> Nepřijímá žádný parametr</w:t>
      </w:r>
      <w:r>
        <w:t>. Vrací list předmětů.</w:t>
      </w:r>
    </w:p>
    <w:p w14:paraId="7C665AEA" w14:textId="10C909F3" w:rsidR="00E9375D" w:rsidRDefault="00F07DC8" w:rsidP="00A15ADF">
      <w:pPr>
        <w:pStyle w:val="Nadpis3"/>
        <w:numPr>
          <w:ilvl w:val="2"/>
          <w:numId w:val="3"/>
        </w:numPr>
      </w:pPr>
      <w:bookmarkStart w:id="70" w:name="_Toc97890490"/>
      <w:r>
        <w:t>Vypsání příslušenství předmětu</w:t>
      </w:r>
      <w:bookmarkEnd w:id="70"/>
    </w:p>
    <w:p w14:paraId="0B8F6DC5" w14:textId="5CEA7E8D" w:rsidR="00F07DC8" w:rsidRDefault="00F07DC8" w:rsidP="00F07DC8">
      <w:r>
        <w:t>Slouží k vypsání všech předmětů, které jsou příslušenstvím k danému předmětu. Použije se například u zobrazení předmětu, aby uživatel věděl, co se k danému předmětu hodí. Jako parametr přijímá ID předmětu, ke kterému chceme vypsat příslušenství a vrací list předmětů.</w:t>
      </w:r>
    </w:p>
    <w:p w14:paraId="5C613E88" w14:textId="5999BBBF" w:rsidR="00F07DC8" w:rsidRDefault="00F07DC8" w:rsidP="00A15ADF">
      <w:pPr>
        <w:pStyle w:val="Nadpis3"/>
        <w:numPr>
          <w:ilvl w:val="2"/>
          <w:numId w:val="3"/>
        </w:numPr>
      </w:pPr>
      <w:bookmarkStart w:id="71" w:name="_Toc97890491"/>
      <w:r>
        <w:t>Změna příslušenství předmětu</w:t>
      </w:r>
      <w:bookmarkEnd w:id="71"/>
    </w:p>
    <w:p w14:paraId="79C4825F" w14:textId="1969B912" w:rsidR="00F07DC8" w:rsidRDefault="00935FF1" w:rsidP="00935FF1">
      <w:r>
        <w:t>Slouží k přiřazení předmětů jako příslušenství k danému předmětu, původní nevybrané se odeberou.</w:t>
      </w:r>
      <w:r w:rsidR="00CA5812">
        <w:t xml:space="preserve"> Na toto má právo pouze administrátor.</w:t>
      </w:r>
      <w:r>
        <w:t xml:space="preserve"> Jako parametr přijímá objekt, který obsahuje ID předmětu, kterému chceme příslušenství přiřadit a kolekci ID předmětů, které mají být příslušenstvím. Vrací upravený předmět. </w:t>
      </w:r>
    </w:p>
    <w:p w14:paraId="07EDA8BB" w14:textId="34A2845B" w:rsidR="00A93767" w:rsidRDefault="00A93767" w:rsidP="00A93767">
      <w:pPr>
        <w:pStyle w:val="Nadpis3"/>
      </w:pPr>
      <w:bookmarkStart w:id="72" w:name="_Toc97890492"/>
      <w:r>
        <w:lastRenderedPageBreak/>
        <w:t>Kontrola oblíbenosti</w:t>
      </w:r>
      <w:bookmarkEnd w:id="72"/>
    </w:p>
    <w:p w14:paraId="4AB97711" w14:textId="6AC731B5" w:rsidR="00A93767" w:rsidRDefault="00A93767" w:rsidP="00A93767">
      <w:r>
        <w:t xml:space="preserve">Slouží k ověření, zda má přihlášený uživatel daný předmět v oblíbených. Používá se pro vybarvení srdíčka, které označuje, že je předmět oblíbený. Jako parametr přijímá ID předmětu, na který se dotazujeme a vrací hodnotu </w:t>
      </w:r>
      <w:proofErr w:type="spellStart"/>
      <w:r>
        <w:t>true</w:t>
      </w:r>
      <w:proofErr w:type="spellEnd"/>
      <w:r>
        <w:t xml:space="preserve"> nebo </w:t>
      </w:r>
      <w:proofErr w:type="spellStart"/>
      <w:r>
        <w:t>false</w:t>
      </w:r>
      <w:proofErr w:type="spellEnd"/>
      <w:r>
        <w:t>.</w:t>
      </w:r>
    </w:p>
    <w:p w14:paraId="76CAEE01" w14:textId="05C00369" w:rsidR="00A93767" w:rsidRDefault="002440A6" w:rsidP="00A93767">
      <w:pPr>
        <w:pStyle w:val="Nadpis3"/>
      </w:pPr>
      <w:bookmarkStart w:id="73" w:name="_Toc97890493"/>
      <w:r>
        <w:t>Vypsání dat, kdy je předmět v</w:t>
      </w:r>
      <w:r w:rsidR="00AA1AEC">
        <w:t>ý</w:t>
      </w:r>
      <w:r>
        <w:t>půjče</w:t>
      </w:r>
      <w:r w:rsidR="00AA1AEC">
        <w:t>k</w:t>
      </w:r>
      <w:bookmarkEnd w:id="73"/>
    </w:p>
    <w:p w14:paraId="05DE23A1" w14:textId="03A83844" w:rsidR="002440A6" w:rsidRPr="002440A6" w:rsidRDefault="002440A6" w:rsidP="002440A6">
      <w:r>
        <w:t>Slouží k vypsání dat, kdy je daný předmět vypůjčen. Slouží pro zobrazení v kalendáři na detailu předmětu. Jako parametr přijímá ID předmětu, kterého data chceme vypsat a vrací list objektů, které obsahují ID, stav, začátek, konec a jméno vlastníka výpůjčky, ve které se předmět nachází.</w:t>
      </w:r>
    </w:p>
    <w:p w14:paraId="76805D88" w14:textId="16846A58" w:rsidR="00FE7D78" w:rsidRDefault="00FE7D78" w:rsidP="00A15ADF">
      <w:pPr>
        <w:pStyle w:val="Nadpis3"/>
        <w:numPr>
          <w:ilvl w:val="2"/>
          <w:numId w:val="3"/>
        </w:numPr>
      </w:pPr>
      <w:bookmarkStart w:id="74" w:name="_Toc97890494"/>
      <w:r>
        <w:t>Změna kategorií předmětu</w:t>
      </w:r>
      <w:bookmarkEnd w:id="74"/>
    </w:p>
    <w:p w14:paraId="1D11E9A8" w14:textId="0B8D1DB6" w:rsidR="0070253D" w:rsidRDefault="00FE7D78" w:rsidP="0070253D">
      <w:r>
        <w:t>Slouží</w:t>
      </w:r>
      <w:r w:rsidR="00AA1CAB">
        <w:t xml:space="preserve"> k</w:t>
      </w:r>
      <w:r>
        <w:t xml:space="preserve"> přiřazení kategorií k danému předmětu, původní se odeberou. Jako parametr přijímá objekt, který obsahuje ID předmětu, kterému chceme kategorie přiřadit a kolekci ID kategorií. Vrací upravený předmět. </w:t>
      </w:r>
    </w:p>
    <w:p w14:paraId="42EE99A6" w14:textId="6B02388D" w:rsidR="0070253D" w:rsidRDefault="0070253D" w:rsidP="00A15ADF">
      <w:pPr>
        <w:pStyle w:val="Nadpis3"/>
        <w:numPr>
          <w:ilvl w:val="2"/>
          <w:numId w:val="3"/>
        </w:numPr>
      </w:pPr>
      <w:bookmarkStart w:id="75" w:name="_Toc97890495"/>
      <w:r>
        <w:t>Vypsání všech kategorií</w:t>
      </w:r>
      <w:bookmarkEnd w:id="75"/>
    </w:p>
    <w:p w14:paraId="4F4079E0" w14:textId="3FB9867D" w:rsidR="0070253D" w:rsidRDefault="0070253D" w:rsidP="0070253D">
      <w:r>
        <w:t>Slouží pro vypsání všech kategorií</w:t>
      </w:r>
      <w:r w:rsidR="00AA1CAB">
        <w:t>, použije se například k filtrování. Nepřijímá žádný parametr a vrací list kategorií.</w:t>
      </w:r>
    </w:p>
    <w:p w14:paraId="4B694C2A" w14:textId="63314752" w:rsidR="00AA1CAB" w:rsidRDefault="00AA1CAB" w:rsidP="00A15ADF">
      <w:pPr>
        <w:pStyle w:val="Nadpis3"/>
        <w:numPr>
          <w:ilvl w:val="2"/>
          <w:numId w:val="3"/>
        </w:numPr>
      </w:pPr>
      <w:bookmarkStart w:id="76" w:name="_Toc97890496"/>
      <w:r>
        <w:t>Vytvoření nové kategorie</w:t>
      </w:r>
      <w:bookmarkEnd w:id="76"/>
    </w:p>
    <w:p w14:paraId="7489FA8A" w14:textId="666A074E" w:rsidR="00AA1CAB" w:rsidRDefault="00AA1CAB" w:rsidP="00AA1CAB">
      <w:r>
        <w:t>Slouží pro vytvoření nové kategorie. Jako parametr přijímá název kategorie a</w:t>
      </w:r>
      <w:r w:rsidR="006E2C31">
        <w:t> </w:t>
      </w:r>
      <w:r>
        <w:t>vrací úspěšně vytvořenou kategorii.</w:t>
      </w:r>
    </w:p>
    <w:p w14:paraId="64E1C4C9" w14:textId="0B2C6A14" w:rsidR="00AA1CAB" w:rsidRDefault="00AA1CAB" w:rsidP="00A15ADF">
      <w:pPr>
        <w:pStyle w:val="Nadpis3"/>
        <w:numPr>
          <w:ilvl w:val="2"/>
          <w:numId w:val="3"/>
        </w:numPr>
      </w:pPr>
      <w:bookmarkStart w:id="77" w:name="_Toc97890497"/>
      <w:r>
        <w:t xml:space="preserve">Úprava </w:t>
      </w:r>
      <w:r w:rsidRPr="00AA1CAB">
        <w:t>kategorie</w:t>
      </w:r>
      <w:bookmarkEnd w:id="77"/>
    </w:p>
    <w:p w14:paraId="4447370D" w14:textId="12389412" w:rsidR="00AA1CAB" w:rsidRDefault="00AA1CAB" w:rsidP="00AA1CAB">
      <w:r>
        <w:t>Slouží pro změnu jména kategorie. Jako parametr přijímá ID kategorie, kterou chceme měnit a objekt JsonPatchDocument a vrací upravenou kategorii.</w:t>
      </w:r>
    </w:p>
    <w:p w14:paraId="5DDFA89C" w14:textId="26B67401" w:rsidR="00AA1CAB" w:rsidRDefault="008D7707" w:rsidP="00A15ADF">
      <w:pPr>
        <w:pStyle w:val="Nadpis3"/>
        <w:numPr>
          <w:ilvl w:val="2"/>
          <w:numId w:val="3"/>
        </w:numPr>
      </w:pPr>
      <w:bookmarkStart w:id="78" w:name="_Toc97890498"/>
      <w:r>
        <w:t>Smazání</w:t>
      </w:r>
      <w:r w:rsidR="00AA1CAB">
        <w:t xml:space="preserve"> </w:t>
      </w:r>
      <w:r w:rsidR="00AA1CAB" w:rsidRPr="00AA1CAB">
        <w:t>kategorie</w:t>
      </w:r>
      <w:bookmarkEnd w:id="78"/>
    </w:p>
    <w:p w14:paraId="76C0843D" w14:textId="225B94CD" w:rsidR="00AA1CAB" w:rsidRDefault="00AA1CAB" w:rsidP="00F56E38">
      <w:r>
        <w:t xml:space="preserve">Slouží pro </w:t>
      </w:r>
      <w:r w:rsidR="008D7707">
        <w:t>odstranění</w:t>
      </w:r>
      <w:r>
        <w:t xml:space="preserve"> kategorie.</w:t>
      </w:r>
      <w:r w:rsidR="003D3063">
        <w:t xml:space="preserve"> </w:t>
      </w:r>
      <w:r>
        <w:t xml:space="preserve">Jako parametr přijímá </w:t>
      </w:r>
      <w:r w:rsidR="008D7707">
        <w:t>ID</w:t>
      </w:r>
      <w:r>
        <w:t xml:space="preserve"> kategorie a vrací</w:t>
      </w:r>
      <w:r w:rsidR="008D7707">
        <w:t xml:space="preserve"> smazanou </w:t>
      </w:r>
      <w:r>
        <w:t>kategorii.</w:t>
      </w:r>
    </w:p>
    <w:p w14:paraId="130AAC24" w14:textId="50644D96" w:rsidR="00F95320" w:rsidRDefault="00F95320" w:rsidP="00065DEB">
      <w:pPr>
        <w:pStyle w:val="Nadpis1"/>
        <w:numPr>
          <w:ilvl w:val="0"/>
          <w:numId w:val="3"/>
        </w:numPr>
      </w:pPr>
      <w:bookmarkStart w:id="79" w:name="_Toc97890499"/>
      <w:r>
        <w:lastRenderedPageBreak/>
        <w:t>Zabezpečení</w:t>
      </w:r>
      <w:bookmarkEnd w:id="79"/>
    </w:p>
    <w:p w14:paraId="33016336" w14:textId="783BE3DC" w:rsidR="00065DEB" w:rsidRPr="00065DEB" w:rsidRDefault="00065DEB" w:rsidP="00065DEB">
      <w:r>
        <w:t>Do aplikace Rentals mají mít přístup pouze žáci naší školy, proto využívá školní autorizační server oauth.pslib.cz, který se používá i pro ostatní školní aplikace.</w:t>
      </w:r>
    </w:p>
    <w:p w14:paraId="5BB975CC" w14:textId="77777777" w:rsidR="00065DEB" w:rsidRDefault="00130FE5" w:rsidP="00065DEB">
      <w:pPr>
        <w:pStyle w:val="ObrzekvMP"/>
        <w:keepNext/>
      </w:pPr>
      <w:r w:rsidRPr="00130FE5">
        <w:rPr>
          <w:noProof/>
        </w:rPr>
        <w:drawing>
          <wp:inline distT="0" distB="0" distL="0" distR="0" wp14:anchorId="5C040466" wp14:editId="2FE9CA3B">
            <wp:extent cx="5760720" cy="2766060"/>
            <wp:effectExtent l="0" t="0" r="0" b="0"/>
            <wp:docPr id="5" name="Obrázek 5" descr="Obsah obrázku text, monitor, obrazov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monitor, obrazovka, snímek obrazovky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53DC" w14:textId="4FD38B23" w:rsidR="00130FE5" w:rsidRDefault="00065DEB" w:rsidP="00065DEB">
      <w:pPr>
        <w:pStyle w:val="Titulek"/>
      </w:pPr>
      <w:bookmarkStart w:id="80" w:name="_Toc97889459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7</w:t>
      </w:r>
      <w:r w:rsidR="007F0C11">
        <w:rPr>
          <w:noProof/>
        </w:rPr>
        <w:fldChar w:fldCharType="end"/>
      </w:r>
      <w:r>
        <w:t xml:space="preserve"> Konfigurace zabezpečení a práv</w:t>
      </w:r>
      <w:bookmarkEnd w:id="80"/>
    </w:p>
    <w:p w14:paraId="255B0E0B" w14:textId="04D25ED4" w:rsidR="00065DEB" w:rsidRDefault="00065DEB" w:rsidP="00065DEB">
      <w:r>
        <w:t xml:space="preserve">Na ukázce výše je konfigurace pomocí </w:t>
      </w:r>
      <w:proofErr w:type="spellStart"/>
      <w:r w:rsidR="00225D69">
        <w:t>Bearer</w:t>
      </w:r>
      <w:proofErr w:type="spellEnd"/>
      <w:r w:rsidR="00225D69">
        <w:t xml:space="preserve"> tokenu pro náš autorizační server. Pod ním nastavení </w:t>
      </w:r>
      <w:proofErr w:type="spellStart"/>
      <w:r w:rsidR="00225D69">
        <w:t>policy</w:t>
      </w:r>
      <w:proofErr w:type="spellEnd"/>
      <w:r w:rsidR="00225D69">
        <w:t xml:space="preserve"> – práv, díky kterým mohou mít vybraní uživatele větší nebo menší práva než jiní. </w:t>
      </w:r>
    </w:p>
    <w:p w14:paraId="158CAF0E" w14:textId="4D6F41C3" w:rsidR="00225D69" w:rsidRDefault="00225D69" w:rsidP="00065DEB">
      <w:r>
        <w:t xml:space="preserve">V našem případě jsou zde tři </w:t>
      </w:r>
      <w:r w:rsidR="0013023F">
        <w:t>třídy</w:t>
      </w:r>
      <w:r>
        <w:t xml:space="preserve"> práv</w:t>
      </w:r>
      <w:r w:rsidR="00CA7BA8">
        <w:t xml:space="preserve"> a každá další obsahuje </w:t>
      </w:r>
      <w:r w:rsidR="0013023F">
        <w:t>práva předchozí třídy</w:t>
      </w:r>
      <w:r>
        <w:t>:</w:t>
      </w:r>
    </w:p>
    <w:p w14:paraId="52FD3C0B" w14:textId="682DD96B" w:rsidR="00225D69" w:rsidRDefault="00762D4D" w:rsidP="0013023F">
      <w:pPr>
        <w:pStyle w:val="Odstavecseseznamem"/>
        <w:numPr>
          <w:ilvl w:val="0"/>
          <w:numId w:val="29"/>
        </w:numPr>
      </w:pPr>
      <w:r>
        <w:t xml:space="preserve">Student – přihlášený uživatel se základními právy, není pro něj definovaná </w:t>
      </w:r>
      <w:proofErr w:type="spellStart"/>
      <w:r>
        <w:t>policy</w:t>
      </w:r>
      <w:proofErr w:type="spellEnd"/>
    </w:p>
    <w:p w14:paraId="41FABAA2" w14:textId="78CA99B5" w:rsidR="00762D4D" w:rsidRDefault="00762D4D" w:rsidP="0013023F">
      <w:pPr>
        <w:pStyle w:val="Odstavecseseznamem"/>
        <w:numPr>
          <w:ilvl w:val="0"/>
          <w:numId w:val="29"/>
        </w:numPr>
      </w:pPr>
      <w:proofErr w:type="spellStart"/>
      <w:r>
        <w:t>Employee</w:t>
      </w:r>
      <w:proofErr w:type="spellEnd"/>
      <w:r>
        <w:t xml:space="preserve"> – pracovník, který může spravovat výpůjčky (vypůjčit, ukončit…)</w:t>
      </w:r>
    </w:p>
    <w:p w14:paraId="328AB3D8" w14:textId="2CA16383" w:rsidR="00735248" w:rsidRDefault="00762D4D" w:rsidP="0013023F">
      <w:pPr>
        <w:pStyle w:val="Odstavecseseznamem"/>
        <w:numPr>
          <w:ilvl w:val="0"/>
          <w:numId w:val="29"/>
        </w:numPr>
      </w:pPr>
      <w:proofErr w:type="spellStart"/>
      <w:r>
        <w:t>Administrator</w:t>
      </w:r>
      <w:proofErr w:type="spellEnd"/>
      <w:r>
        <w:t xml:space="preserve"> – správce celé aplikace má přístup ke všem metodám</w:t>
      </w:r>
    </w:p>
    <w:p w14:paraId="607B3130" w14:textId="77777777" w:rsidR="00735248" w:rsidRDefault="00735248" w:rsidP="00735248">
      <w:r>
        <w:t>Ke každé z metod má přístup pouze přihlášený uživatel. To je zajištěno atributem [</w:t>
      </w:r>
      <w:proofErr w:type="spellStart"/>
      <w:r>
        <w:t>Authorize</w:t>
      </w:r>
      <w:proofErr w:type="spellEnd"/>
      <w:r>
        <w:t>] na úplném začátku kontroléru.</w:t>
      </w:r>
    </w:p>
    <w:p w14:paraId="76EB5AA0" w14:textId="77777777" w:rsidR="00735248" w:rsidRDefault="00065DEB" w:rsidP="00735248">
      <w:pPr>
        <w:pStyle w:val="ObrzekvMP"/>
        <w:keepNext/>
      </w:pPr>
      <w:r w:rsidRPr="00735248">
        <w:rPr>
          <w:noProof/>
        </w:rPr>
        <w:drawing>
          <wp:inline distT="0" distB="0" distL="0" distR="0" wp14:anchorId="312B585C" wp14:editId="66E9836F">
            <wp:extent cx="3419952" cy="876422"/>
            <wp:effectExtent l="0" t="0" r="9525" b="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AA5" w14:textId="7F6D06A9" w:rsidR="00735248" w:rsidRDefault="00735248" w:rsidP="00735248">
      <w:pPr>
        <w:pStyle w:val="Titulek"/>
      </w:pPr>
      <w:bookmarkStart w:id="81" w:name="_Toc97889460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8</w:t>
      </w:r>
      <w:r w:rsidR="007F0C11">
        <w:rPr>
          <w:noProof/>
        </w:rPr>
        <w:fldChar w:fldCharType="end"/>
      </w:r>
      <w:r>
        <w:t xml:space="preserve"> Atribut </w:t>
      </w:r>
      <w:proofErr w:type="spellStart"/>
      <w:r>
        <w:t>authorize</w:t>
      </w:r>
      <w:proofErr w:type="spellEnd"/>
      <w:r>
        <w:t xml:space="preserve"> pro zajištění přihlášeného uživatele</w:t>
      </w:r>
      <w:bookmarkEnd w:id="81"/>
    </w:p>
    <w:p w14:paraId="0108E68D" w14:textId="7D1FE6DF" w:rsidR="00CA7BA8" w:rsidRPr="00CA7BA8" w:rsidRDefault="00CA7BA8" w:rsidP="00703771">
      <w:r>
        <w:lastRenderedPageBreak/>
        <w:t>V případě, kdy chceme, aby byla pouze konkrétní metoda zaštítěna oprávněními, píšeme atribut [</w:t>
      </w:r>
      <w:proofErr w:type="spellStart"/>
      <w:r>
        <w:t>Authorize</w:t>
      </w:r>
      <w:proofErr w:type="spellEnd"/>
      <w:r>
        <w:t xml:space="preserve">] nad danou metodou s parametrem </w:t>
      </w:r>
      <w:proofErr w:type="spellStart"/>
      <w:r>
        <w:t>policy</w:t>
      </w:r>
      <w:proofErr w:type="spellEnd"/>
      <w:r w:rsidR="00703771">
        <w:t xml:space="preserve">. </w:t>
      </w:r>
      <w:r w:rsidR="00703771" w:rsidRPr="00703771">
        <w:t>Takto zapsaná metoda značí, že použít ji může pouze správce</w:t>
      </w:r>
      <w:r w:rsidR="00703771">
        <w:t>:</w:t>
      </w:r>
    </w:p>
    <w:p w14:paraId="1BC62AFF" w14:textId="77777777" w:rsidR="00CA7BA8" w:rsidRDefault="00065DEB" w:rsidP="00CA7BA8">
      <w:pPr>
        <w:pStyle w:val="ObrzekvMP"/>
        <w:keepNext/>
      </w:pPr>
      <w:r w:rsidRPr="00CA7BA8">
        <w:rPr>
          <w:noProof/>
        </w:rPr>
        <w:drawing>
          <wp:inline distT="0" distB="0" distL="0" distR="0" wp14:anchorId="0111CD4B" wp14:editId="0E604421">
            <wp:extent cx="5760720" cy="1003935"/>
            <wp:effectExtent l="0" t="0" r="0" b="5715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8A34" w14:textId="329FB774" w:rsidR="00065DEB" w:rsidRDefault="00CA7BA8" w:rsidP="00CA7BA8">
      <w:pPr>
        <w:pStyle w:val="Titulek"/>
      </w:pPr>
      <w:bookmarkStart w:id="82" w:name="_Toc97889461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9</w:t>
      </w:r>
      <w:r w:rsidR="007F0C11">
        <w:rPr>
          <w:noProof/>
        </w:rPr>
        <w:fldChar w:fldCharType="end"/>
      </w:r>
      <w:r>
        <w:t xml:space="preserve"> </w:t>
      </w:r>
      <w:proofErr w:type="spellStart"/>
      <w:r>
        <w:t>Authorize</w:t>
      </w:r>
      <w:proofErr w:type="spellEnd"/>
      <w:r>
        <w:t xml:space="preserve"> s </w:t>
      </w:r>
      <w:proofErr w:type="spellStart"/>
      <w:r>
        <w:t>policy</w:t>
      </w:r>
      <w:bookmarkEnd w:id="82"/>
      <w:proofErr w:type="spellEnd"/>
    </w:p>
    <w:p w14:paraId="4381ED88" w14:textId="23BB9C71" w:rsidR="0055345D" w:rsidRDefault="0055345D" w:rsidP="003179B2">
      <w:pPr>
        <w:pStyle w:val="Nadpis1"/>
        <w:numPr>
          <w:ilvl w:val="0"/>
          <w:numId w:val="3"/>
        </w:numPr>
      </w:pPr>
      <w:bookmarkStart w:id="83" w:name="_Toc97890500"/>
      <w:r>
        <w:lastRenderedPageBreak/>
        <w:t>Testování</w:t>
      </w:r>
      <w:bookmarkEnd w:id="83"/>
    </w:p>
    <w:p w14:paraId="301FA7B8" w14:textId="6EA11CE3" w:rsidR="003179B2" w:rsidRDefault="0055345D" w:rsidP="0055345D">
      <w:r>
        <w:t xml:space="preserve">První fáze testování probíhala </w:t>
      </w:r>
      <w:r w:rsidR="003179B2">
        <w:t xml:space="preserve">mnou za pomocí </w:t>
      </w:r>
      <w:proofErr w:type="spellStart"/>
      <w:r w:rsidR="003179B2">
        <w:t>Swaggeru</w:t>
      </w:r>
      <w:proofErr w:type="spellEnd"/>
      <w:r w:rsidR="003179B2">
        <w:t>.</w:t>
      </w:r>
    </w:p>
    <w:p w14:paraId="31B6BCB0" w14:textId="6AFB4571" w:rsidR="00F13209" w:rsidRDefault="0082135B" w:rsidP="00FA37E6">
      <w:pPr>
        <w:pStyle w:val="Nadpis2"/>
        <w:numPr>
          <w:ilvl w:val="1"/>
          <w:numId w:val="3"/>
        </w:numPr>
      </w:pPr>
      <w:bookmarkStart w:id="84" w:name="_Toc97890501"/>
      <w:proofErr w:type="spellStart"/>
      <w:r>
        <w:t>Swagger</w:t>
      </w:r>
      <w:bookmarkEnd w:id="84"/>
      <w:proofErr w:type="spellEnd"/>
    </w:p>
    <w:p w14:paraId="44A3EF52" w14:textId="47F0F103" w:rsidR="00AB1421" w:rsidRDefault="00AB1421" w:rsidP="00AB1421">
      <w:proofErr w:type="spellStart"/>
      <w:r>
        <w:t>Swagger</w:t>
      </w:r>
      <w:proofErr w:type="spellEnd"/>
      <w:r>
        <w:t xml:space="preserve"> je open source framework pro návrh a tvorbu dokumentace pro </w:t>
      </w:r>
      <w:proofErr w:type="spellStart"/>
      <w:r>
        <w:t>RESTful</w:t>
      </w:r>
      <w:proofErr w:type="spellEnd"/>
      <w:r>
        <w:t xml:space="preserve"> API.</w:t>
      </w:r>
      <w:r w:rsidR="0030628A">
        <w:t xml:space="preserve"> Obsahuje nástroje pro automatické vygenerování dokumentace a testování existujícího API, vizualizaci a vyzkoušení navrženého API.</w:t>
      </w:r>
    </w:p>
    <w:p w14:paraId="1801D753" w14:textId="2BFD348C" w:rsidR="0030628A" w:rsidRDefault="005636B3" w:rsidP="00AB1421">
      <w:r>
        <w:t xml:space="preserve">Společnost </w:t>
      </w:r>
      <w:proofErr w:type="spellStart"/>
      <w:r>
        <w:t>SmartBear</w:t>
      </w:r>
      <w:proofErr w:type="spellEnd"/>
      <w:r>
        <w:t xml:space="preserve"> Software se podílela na vývoji </w:t>
      </w:r>
      <w:proofErr w:type="spellStart"/>
      <w:r>
        <w:t>OpenAPI</w:t>
      </w:r>
      <w:proofErr w:type="spellEnd"/>
      <w:r>
        <w:t xml:space="preserve"> a darovala svoji specifikaci </w:t>
      </w:r>
      <w:proofErr w:type="spellStart"/>
      <w:r>
        <w:t>swaggeru</w:t>
      </w:r>
      <w:proofErr w:type="spellEnd"/>
      <w:r>
        <w:t xml:space="preserve"> do nově vzniklé iniciativy. </w:t>
      </w:r>
      <w:proofErr w:type="spellStart"/>
      <w:r>
        <w:t>OpenAPI</w:t>
      </w:r>
      <w:proofErr w:type="spellEnd"/>
      <w:r>
        <w:t xml:space="preserve"> 2.0, která je obsahově shodná s původní specifikací </w:t>
      </w:r>
      <w:proofErr w:type="spellStart"/>
      <w:r>
        <w:t>Swagger</w:t>
      </w:r>
      <w:proofErr w:type="spellEnd"/>
      <w:r>
        <w:t xml:space="preserve"> 2.0, je dnes možné chápat jako specifikaci a </w:t>
      </w:r>
      <w:proofErr w:type="spellStart"/>
      <w:r>
        <w:t>Swagger</w:t>
      </w:r>
      <w:proofErr w:type="spellEnd"/>
      <w:r>
        <w:t xml:space="preserve"> jako nástroj pro implementaci této specifikace.</w:t>
      </w:r>
      <w:sdt>
        <w:sdtPr>
          <w:id w:val="-821032918"/>
          <w:citation/>
        </w:sdtPr>
        <w:sdtEndPr/>
        <w:sdtContent>
          <w:r>
            <w:fldChar w:fldCharType="begin"/>
          </w:r>
          <w:r w:rsidR="009620BA">
            <w:instrText xml:space="preserve">CITATION Wik21 \l 1029 </w:instrText>
          </w:r>
          <w:r>
            <w:fldChar w:fldCharType="separate"/>
          </w:r>
          <w:r w:rsidR="007C4D77">
            <w:rPr>
              <w:noProof/>
            </w:rPr>
            <w:t xml:space="preserve"> (7)</w:t>
          </w:r>
          <w:r>
            <w:fldChar w:fldCharType="end"/>
          </w:r>
        </w:sdtContent>
      </w:sdt>
    </w:p>
    <w:p w14:paraId="26ABC7A8" w14:textId="24EE6950" w:rsidR="005636B3" w:rsidRDefault="005636B3" w:rsidP="005636B3">
      <w:pPr>
        <w:pStyle w:val="Nadpis3"/>
        <w:numPr>
          <w:ilvl w:val="2"/>
          <w:numId w:val="3"/>
        </w:numPr>
      </w:pPr>
      <w:bookmarkStart w:id="85" w:name="_Toc97890502"/>
      <w:r>
        <w:t xml:space="preserve">Konfigurace </w:t>
      </w:r>
      <w:proofErr w:type="spellStart"/>
      <w:r>
        <w:t>Swaggeru</w:t>
      </w:r>
      <w:proofErr w:type="spellEnd"/>
      <w:r>
        <w:t xml:space="preserve"> v C#</w:t>
      </w:r>
      <w:bookmarkEnd w:id="85"/>
    </w:p>
    <w:p w14:paraId="4C27CAB9" w14:textId="77777777" w:rsidR="005636B3" w:rsidRDefault="005636B3" w:rsidP="005636B3">
      <w:pPr>
        <w:pStyle w:val="ObrzekvMP"/>
        <w:keepNext/>
      </w:pPr>
      <w:r w:rsidRPr="005636B3">
        <w:rPr>
          <w:noProof/>
        </w:rPr>
        <w:drawing>
          <wp:inline distT="0" distB="0" distL="0" distR="0" wp14:anchorId="0E45BCFB" wp14:editId="6BA5ACD6">
            <wp:extent cx="5760720" cy="4341495"/>
            <wp:effectExtent l="0" t="0" r="0" b="1905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59A6" w14:textId="0816D64E" w:rsidR="00424055" w:rsidRDefault="005636B3" w:rsidP="005636B3">
      <w:pPr>
        <w:pStyle w:val="Titulek"/>
      </w:pPr>
      <w:bookmarkStart w:id="86" w:name="_Toc97889462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10</w:t>
      </w:r>
      <w:r w:rsidR="007F0C11">
        <w:rPr>
          <w:noProof/>
        </w:rPr>
        <w:fldChar w:fldCharType="end"/>
      </w:r>
      <w:r>
        <w:t xml:space="preserve"> Konfigurace </w:t>
      </w:r>
      <w:proofErr w:type="spellStart"/>
      <w:r>
        <w:t>Swaggeru</w:t>
      </w:r>
      <w:proofErr w:type="spellEnd"/>
      <w:r>
        <w:t xml:space="preserve"> v C#</w:t>
      </w:r>
      <w:bookmarkEnd w:id="86"/>
    </w:p>
    <w:p w14:paraId="6852C6D5" w14:textId="04ADCEC5" w:rsidR="000504B0" w:rsidRDefault="005636B3" w:rsidP="000504B0">
      <w:r>
        <w:lastRenderedPageBreak/>
        <w:t xml:space="preserve">Na přiloženém obrázku je konfigurace </w:t>
      </w:r>
      <w:proofErr w:type="spellStart"/>
      <w:r>
        <w:t>Swaggeru</w:t>
      </w:r>
      <w:proofErr w:type="spellEnd"/>
      <w:r>
        <w:t xml:space="preserve">, která se skládá ze tří částí. První, červená část, je základní konfigurace, díky které se generuje </w:t>
      </w:r>
      <w:proofErr w:type="spellStart"/>
      <w:r w:rsidR="008C7716">
        <w:t>Swagger</w:t>
      </w:r>
      <w:proofErr w:type="spellEnd"/>
      <w:r w:rsidR="008C7716">
        <w:t>.</w:t>
      </w:r>
    </w:p>
    <w:p w14:paraId="067D4B6D" w14:textId="72FEF068" w:rsidR="008C7716" w:rsidRDefault="008C7716" w:rsidP="000504B0">
      <w:r>
        <w:t>V další zelené části je kód pro slovní popis metod, díky které můžeme použít nad každou metodou v</w:t>
      </w:r>
      <w:r w:rsidR="000504B0">
        <w:t> </w:t>
      </w:r>
      <w:r>
        <w:t>kontroléru</w:t>
      </w:r>
      <w:r w:rsidR="000504B0">
        <w:t xml:space="preserve"> tag</w:t>
      </w:r>
      <w:r>
        <w:t xml:space="preserve"> </w:t>
      </w:r>
      <w:proofErr w:type="spellStart"/>
      <w:r w:rsidR="000504B0">
        <w:t>summary</w:t>
      </w:r>
      <w:proofErr w:type="spellEnd"/>
      <w:r w:rsidR="000504B0">
        <w:t>, jehož obsah se nám propíše k metodám v</w:t>
      </w:r>
      <w:r w:rsidR="006E2C31">
        <w:t>e </w:t>
      </w:r>
      <w:proofErr w:type="spellStart"/>
      <w:r w:rsidR="000504B0">
        <w:t>Swaggeru</w:t>
      </w:r>
      <w:proofErr w:type="spellEnd"/>
      <w:r w:rsidR="000504B0">
        <w:t>.</w:t>
      </w:r>
    </w:p>
    <w:p w14:paraId="1971BFC7" w14:textId="77777777" w:rsidR="000504B0" w:rsidRDefault="008C7716" w:rsidP="000504B0">
      <w:pPr>
        <w:pStyle w:val="ObrzekvMP"/>
        <w:keepNext/>
      </w:pPr>
      <w:r w:rsidRPr="008C7716">
        <w:rPr>
          <w:noProof/>
        </w:rPr>
        <w:drawing>
          <wp:inline distT="0" distB="0" distL="0" distR="0" wp14:anchorId="299B015C" wp14:editId="3A8FF941">
            <wp:extent cx="5020376" cy="914528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D5EA" w14:textId="4CFA715F" w:rsidR="008C7716" w:rsidRDefault="000504B0" w:rsidP="000504B0">
      <w:pPr>
        <w:pStyle w:val="Titulek"/>
      </w:pPr>
      <w:bookmarkStart w:id="87" w:name="_Toc97889463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11</w:t>
      </w:r>
      <w:r w:rsidR="007F0C11">
        <w:rPr>
          <w:noProof/>
        </w:rPr>
        <w:fldChar w:fldCharType="end"/>
      </w:r>
      <w:r>
        <w:t xml:space="preserve"> Ukázka použití </w:t>
      </w:r>
      <w:proofErr w:type="spellStart"/>
      <w:r>
        <w:t>summary</w:t>
      </w:r>
      <w:bookmarkEnd w:id="87"/>
      <w:proofErr w:type="spellEnd"/>
    </w:p>
    <w:p w14:paraId="71995B56" w14:textId="1AE207C7" w:rsidR="008C7716" w:rsidRDefault="000504B0" w:rsidP="000504B0">
      <w:r>
        <w:t xml:space="preserve">Poslední modrá část zajišťuje možnost </w:t>
      </w:r>
      <w:r w:rsidR="00525566">
        <w:t xml:space="preserve">testovat zabezpečení – autorizaci API, pomocí JWT </w:t>
      </w:r>
      <w:proofErr w:type="spellStart"/>
      <w:r w:rsidR="00525566">
        <w:t>Bearer</w:t>
      </w:r>
      <w:proofErr w:type="spellEnd"/>
      <w:r w:rsidR="00525566">
        <w:t xml:space="preserve"> tokenu.</w:t>
      </w:r>
    </w:p>
    <w:p w14:paraId="5C3AC1B8" w14:textId="1C4BCCBE" w:rsidR="00525566" w:rsidRPr="005636B3" w:rsidRDefault="00525566" w:rsidP="000504B0">
      <w:r>
        <w:t>Zatímco se tato konfigurace vyskytovala v programu v </w:t>
      </w:r>
      <w:proofErr w:type="spellStart"/>
      <w:proofErr w:type="gramStart"/>
      <w:r>
        <w:t>builder.Services</w:t>
      </w:r>
      <w:proofErr w:type="spellEnd"/>
      <w:proofErr w:type="gramEnd"/>
      <w:r>
        <w:t>, j</w:t>
      </w:r>
      <w:r w:rsidR="006E2C31">
        <w:t>e </w:t>
      </w:r>
      <w:r>
        <w:t xml:space="preserve">potřeba pro funkční </w:t>
      </w:r>
      <w:proofErr w:type="spellStart"/>
      <w:r>
        <w:t>Swagger</w:t>
      </w:r>
      <w:proofErr w:type="spellEnd"/>
      <w:r>
        <w:t xml:space="preserve"> ještě napsat jeden řádek kódu na závěr </w:t>
      </w:r>
      <w:proofErr w:type="spellStart"/>
      <w:r>
        <w:t>Program.cs</w:t>
      </w:r>
      <w:proofErr w:type="spellEnd"/>
      <w:r>
        <w:t>.</w:t>
      </w:r>
    </w:p>
    <w:p w14:paraId="060690E4" w14:textId="2E7CE80F" w:rsidR="00424055" w:rsidRDefault="00424055" w:rsidP="00424055">
      <w:pPr>
        <w:pStyle w:val="Zdrojovkd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84607A" w14:textId="6ABBCA26" w:rsidR="00525566" w:rsidRDefault="00525566" w:rsidP="00525566">
      <w:pPr>
        <w:pStyle w:val="Nadpis3"/>
        <w:numPr>
          <w:ilvl w:val="2"/>
          <w:numId w:val="3"/>
        </w:numPr>
      </w:pPr>
      <w:bookmarkStart w:id="88" w:name="_Toc97890503"/>
      <w:r>
        <w:t xml:space="preserve">Použití </w:t>
      </w:r>
      <w:proofErr w:type="spellStart"/>
      <w:r>
        <w:t>Swaggeru</w:t>
      </w:r>
      <w:bookmarkEnd w:id="88"/>
      <w:proofErr w:type="spellEnd"/>
    </w:p>
    <w:p w14:paraId="15028290" w14:textId="77777777" w:rsidR="00525566" w:rsidRDefault="00525566" w:rsidP="00525566">
      <w:pPr>
        <w:pStyle w:val="ObrzekvMP"/>
        <w:keepNext/>
      </w:pPr>
      <w:r w:rsidRPr="00525566">
        <w:rPr>
          <w:noProof/>
        </w:rPr>
        <w:drawing>
          <wp:inline distT="0" distB="0" distL="0" distR="0" wp14:anchorId="4B08CEBE" wp14:editId="5F12C774">
            <wp:extent cx="5760720" cy="293941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0DCA" w14:textId="49D91CBF" w:rsidR="00525566" w:rsidRDefault="00525566" w:rsidP="00525566">
      <w:pPr>
        <w:pStyle w:val="Titulek"/>
      </w:pPr>
      <w:bookmarkStart w:id="89" w:name="_Toc97889464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12</w:t>
      </w:r>
      <w:r w:rsidR="007F0C11">
        <w:rPr>
          <w:noProof/>
        </w:rPr>
        <w:fldChar w:fldCharType="end"/>
      </w:r>
      <w:r>
        <w:t xml:space="preserve"> Příklad metody ve </w:t>
      </w:r>
      <w:proofErr w:type="spellStart"/>
      <w:r>
        <w:t>Swaggeru</w:t>
      </w:r>
      <w:bookmarkEnd w:id="89"/>
      <w:proofErr w:type="spellEnd"/>
    </w:p>
    <w:p w14:paraId="01BD7DDA" w14:textId="34079F51" w:rsidR="00525566" w:rsidRDefault="00525566" w:rsidP="00525566">
      <w:r>
        <w:lastRenderedPageBreak/>
        <w:t xml:space="preserve">V pravém horním rohu se nachází </w:t>
      </w:r>
      <w:proofErr w:type="spellStart"/>
      <w:r>
        <w:t>Authorize</w:t>
      </w:r>
      <w:proofErr w:type="spellEnd"/>
      <w:r>
        <w:t xml:space="preserve"> tlačítko, pro vložení </w:t>
      </w:r>
      <w:proofErr w:type="spellStart"/>
      <w:r>
        <w:t>Bearer</w:t>
      </w:r>
      <w:proofErr w:type="spellEnd"/>
      <w:r>
        <w:t xml:space="preserve"> tokenu, kterým se uživatel bude vůči aplikaci autorizovat.</w:t>
      </w:r>
    </w:p>
    <w:p w14:paraId="5BA88254" w14:textId="1EA59A53" w:rsidR="008637A5" w:rsidRDefault="00525566" w:rsidP="00525566">
      <w:r>
        <w:t xml:space="preserve">V levém horním rohu vidíme název kontroléru, a pod ním seznam všech metod, které obsahuje. V tomto případě již máme otevřenou metodu pro vytvoření nového předmětu. </w:t>
      </w:r>
      <w:r w:rsidR="008637A5">
        <w:t xml:space="preserve">Je zde vidět že se jedná o metodu POST (každá metoda má i vlastní barvu), adresu, na kterou </w:t>
      </w:r>
      <w:proofErr w:type="spellStart"/>
      <w:r w:rsidR="008637A5">
        <w:t>endpoint</w:t>
      </w:r>
      <w:proofErr w:type="spellEnd"/>
      <w:r w:rsidR="008637A5">
        <w:t xml:space="preserve"> odkazuje, a za tím popis, který jsme předtím napsali k metodě do </w:t>
      </w:r>
      <w:proofErr w:type="spellStart"/>
      <w:r w:rsidR="008637A5">
        <w:t>summary</w:t>
      </w:r>
      <w:proofErr w:type="spellEnd"/>
      <w:r w:rsidR="008637A5">
        <w:t>.</w:t>
      </w:r>
    </w:p>
    <w:p w14:paraId="2377AAD6" w14:textId="497A1F02" w:rsidR="00525566" w:rsidRDefault="00525566" w:rsidP="00525566">
      <w:r>
        <w:t xml:space="preserve"> </w:t>
      </w:r>
      <w:r w:rsidR="008637A5">
        <w:t>Tato metoda nemá žádné parametry, které by se psali přímo do URL, ale obsahuje tělo požadavku, kam se zapíší vlastnosti, které chceme, aby předmět obsahoval. Vlastnosti se oddělují čárkou, a vlastnosti, které nechceme vyplňovat, nemusíme udávat.</w:t>
      </w:r>
    </w:p>
    <w:p w14:paraId="1361A963" w14:textId="77777777" w:rsidR="008637A5" w:rsidRDefault="008637A5" w:rsidP="008637A5">
      <w:pPr>
        <w:pStyle w:val="ObrzekvMP"/>
        <w:keepNext/>
      </w:pPr>
      <w:r w:rsidRPr="008637A5">
        <w:rPr>
          <w:noProof/>
        </w:rPr>
        <w:drawing>
          <wp:inline distT="0" distB="0" distL="0" distR="0" wp14:anchorId="1DAD3E20" wp14:editId="3EA6AD42">
            <wp:extent cx="5760720" cy="1270635"/>
            <wp:effectExtent l="0" t="0" r="0" b="571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464C" w14:textId="3420816B" w:rsidR="008637A5" w:rsidRDefault="008637A5" w:rsidP="008637A5">
      <w:pPr>
        <w:pStyle w:val="Titulek"/>
      </w:pPr>
      <w:bookmarkStart w:id="90" w:name="_Toc97889465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13</w:t>
      </w:r>
      <w:r w:rsidR="007F0C11">
        <w:rPr>
          <w:noProof/>
        </w:rPr>
        <w:fldChar w:fldCharType="end"/>
      </w:r>
      <w:r>
        <w:t xml:space="preserve"> Metoda s parametry v</w:t>
      </w:r>
      <w:r w:rsidR="00DF299F">
        <w:t> </w:t>
      </w:r>
      <w:r>
        <w:t>URL</w:t>
      </w:r>
      <w:bookmarkEnd w:id="90"/>
    </w:p>
    <w:p w14:paraId="53422516" w14:textId="43C09D08" w:rsidR="00DF299F" w:rsidRDefault="00DF299F" w:rsidP="00DF299F">
      <w:r>
        <w:t>Když zkusíme metodu zavolat, v </w:t>
      </w:r>
      <w:proofErr w:type="spellStart"/>
      <w:r>
        <w:t>Responses</w:t>
      </w:r>
      <w:proofErr w:type="spellEnd"/>
      <w:r>
        <w:t xml:space="preserve"> uvidíme </w:t>
      </w:r>
      <w:proofErr w:type="spellStart"/>
      <w:r>
        <w:t>Request</w:t>
      </w:r>
      <w:proofErr w:type="spellEnd"/>
      <w:r>
        <w:t xml:space="preserve"> URL, která reprezentuje adresu, na které bychom metodu zavolali. Dostaneme</w:t>
      </w:r>
      <w:r w:rsidR="00C478F8">
        <w:t xml:space="preserve"> stavový</w:t>
      </w:r>
      <w:r>
        <w:t xml:space="preserve"> kód odpovědi (200 pro úspěšné splnění požadavku, 401 pokud uživatel nemá přístup a 404 pokud požadovaná data neexistují). </w:t>
      </w:r>
    </w:p>
    <w:p w14:paraId="010C101B" w14:textId="2FB0A2CC" w:rsidR="00DF299F" w:rsidRDefault="00DF299F" w:rsidP="00DF299F">
      <w:r>
        <w:t xml:space="preserve">Odpověď na požadavek nám také vrátí data, v našem případě předmět a hlavičku odpovědi. </w:t>
      </w:r>
    </w:p>
    <w:p w14:paraId="781B4D13" w14:textId="77777777" w:rsidR="00DF299F" w:rsidRDefault="00DF299F" w:rsidP="00DF299F">
      <w:pPr>
        <w:pStyle w:val="ObrzekvMP"/>
        <w:keepNext/>
      </w:pPr>
      <w:r w:rsidRPr="00DF299F">
        <w:rPr>
          <w:noProof/>
        </w:rPr>
        <w:lastRenderedPageBreak/>
        <w:drawing>
          <wp:inline distT="0" distB="0" distL="0" distR="0" wp14:anchorId="1F7F637A" wp14:editId="7A39609F">
            <wp:extent cx="5760720" cy="2875280"/>
            <wp:effectExtent l="0" t="0" r="0" b="127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1BD" w14:textId="4C6D0085" w:rsidR="00DF299F" w:rsidRDefault="00DF299F" w:rsidP="00DF299F">
      <w:pPr>
        <w:pStyle w:val="Titulek"/>
      </w:pPr>
      <w:bookmarkStart w:id="91" w:name="_Toc97889466"/>
      <w:r>
        <w:t xml:space="preserve">Obrázek </w:t>
      </w:r>
      <w:r w:rsidR="007F0C11">
        <w:fldChar w:fldCharType="begin"/>
      </w:r>
      <w:r w:rsidR="007F0C11">
        <w:instrText xml:space="preserve"> SEQ Obrázek \* ARABIC </w:instrText>
      </w:r>
      <w:r w:rsidR="007F0C11">
        <w:fldChar w:fldCharType="separate"/>
      </w:r>
      <w:r w:rsidR="00A35D77">
        <w:rPr>
          <w:noProof/>
        </w:rPr>
        <w:t>14</w:t>
      </w:r>
      <w:r w:rsidR="007F0C11">
        <w:rPr>
          <w:noProof/>
        </w:rPr>
        <w:fldChar w:fldCharType="end"/>
      </w:r>
      <w:r>
        <w:t xml:space="preserve"> Odpověď na požadavek</w:t>
      </w:r>
      <w:bookmarkEnd w:id="91"/>
    </w:p>
    <w:p w14:paraId="216D609C" w14:textId="1AF08D91" w:rsidR="00DF299F" w:rsidRDefault="00DF299F" w:rsidP="00DF299F">
      <w:pPr>
        <w:pStyle w:val="Nadpis2"/>
        <w:numPr>
          <w:ilvl w:val="1"/>
          <w:numId w:val="3"/>
        </w:numPr>
      </w:pPr>
      <w:bookmarkStart w:id="92" w:name="_Toc97890504"/>
      <w:r>
        <w:t>Samotné testování</w:t>
      </w:r>
      <w:bookmarkEnd w:id="92"/>
    </w:p>
    <w:p w14:paraId="1973A8F4" w14:textId="3F01DA60" w:rsidR="00C11A83" w:rsidRDefault="006A4DBF" w:rsidP="00C11A83">
      <w:r>
        <w:t xml:space="preserve">Pro každou metodu jsem testovala nejdřív s validními parametry, zda </w:t>
      </w:r>
      <w:r w:rsidR="00171204">
        <w:t>dělá,</w:t>
      </w:r>
      <w:r>
        <w:t xml:space="preserve"> co</w:t>
      </w:r>
      <w:r w:rsidR="006E2C31">
        <w:t> </w:t>
      </w:r>
      <w:r>
        <w:t>s</w:t>
      </w:r>
      <w:r w:rsidR="006E2C31">
        <w:t>e </w:t>
      </w:r>
      <w:r>
        <w:t>od ní očekává, poté jsem zkoušela i zadat parametry neexistující položky, zda vyhodí kód 404</w:t>
      </w:r>
      <w:r w:rsidR="00171204">
        <w:t xml:space="preserve">. V případě předmětu dostaneme 404 i pro předmět, který má vlastnost </w:t>
      </w:r>
      <w:proofErr w:type="spellStart"/>
      <w:r w:rsidR="00171204">
        <w:t>IsDeleted</w:t>
      </w:r>
      <w:proofErr w:type="spellEnd"/>
      <w:r w:rsidR="00171204">
        <w:t xml:space="preserve"> nastavenou na </w:t>
      </w:r>
      <w:proofErr w:type="spellStart"/>
      <w:r w:rsidR="00171204">
        <w:t>true</w:t>
      </w:r>
      <w:proofErr w:type="spellEnd"/>
      <w:r w:rsidR="00171204">
        <w:t>.</w:t>
      </w:r>
    </w:p>
    <w:p w14:paraId="2F0A9B7B" w14:textId="51437E48" w:rsidR="00171204" w:rsidRDefault="00171204" w:rsidP="00C11A83">
      <w:r>
        <w:t>V počátcích vývoje a testování, kdy ještě nebylo API napojeno na autorizační server zde byly metody pro vytvoření uživatele, jeho úpravu a mazání, které ve finální verzi nejsou potřeba, zbyla zde pouze metoda pro přidání uživatele přihlášeného k autorizačnímu serveru do databáze Rentals aplikace.</w:t>
      </w:r>
    </w:p>
    <w:p w14:paraId="25507C5B" w14:textId="7C5F18AC" w:rsidR="00171204" w:rsidRPr="00C11A83" w:rsidRDefault="00171204" w:rsidP="00C11A83">
      <w:r>
        <w:t>Pro testování přihlášených uživatelů a jejich práv jsem využívala pomo</w:t>
      </w:r>
      <w:r w:rsidR="002C0FDB">
        <w:t>cnou aplikaci</w:t>
      </w:r>
      <w:sdt>
        <w:sdtPr>
          <w:id w:val="-1171559311"/>
          <w:citation/>
        </w:sdtPr>
        <w:sdtEndPr/>
        <w:sdtContent>
          <w:r w:rsidR="0000403F">
            <w:fldChar w:fldCharType="begin"/>
          </w:r>
          <w:r w:rsidR="0000403F">
            <w:instrText xml:space="preserve"> CITATION Ste21 \l 1029 </w:instrText>
          </w:r>
          <w:r w:rsidR="0000403F">
            <w:fldChar w:fldCharType="separate"/>
          </w:r>
          <w:r w:rsidR="007C4D77">
            <w:rPr>
              <w:noProof/>
            </w:rPr>
            <w:t xml:space="preserve"> (8)</w:t>
          </w:r>
          <w:r w:rsidR="0000403F">
            <w:fldChar w:fldCharType="end"/>
          </w:r>
        </w:sdtContent>
      </w:sdt>
      <w:r w:rsidR="002C0FDB">
        <w:t xml:space="preserve"> napsanou v </w:t>
      </w:r>
      <w:proofErr w:type="spellStart"/>
      <w:r w:rsidR="002C0FDB">
        <w:t>Reactu</w:t>
      </w:r>
      <w:proofErr w:type="spellEnd"/>
      <w:r w:rsidR="002C0FDB">
        <w:t xml:space="preserve">, která slouží k vypsání </w:t>
      </w:r>
      <w:proofErr w:type="spellStart"/>
      <w:r w:rsidR="002C0FDB">
        <w:t>Bearer</w:t>
      </w:r>
      <w:proofErr w:type="spellEnd"/>
      <w:r w:rsidR="002C0FDB">
        <w:t xml:space="preserve"> tokenu a profilu přihlášeného uživatele k oauth.pslib.cz. Tento token jsem pokaždé zadala do </w:t>
      </w:r>
      <w:proofErr w:type="spellStart"/>
      <w:r w:rsidR="002C0FDB">
        <w:t>Swaggeru</w:t>
      </w:r>
      <w:proofErr w:type="spellEnd"/>
      <w:r w:rsidR="002C0FDB">
        <w:t xml:space="preserve"> </w:t>
      </w:r>
      <w:r w:rsidR="006E2C31">
        <w:t>a </w:t>
      </w:r>
      <w:r w:rsidR="002C0FDB">
        <w:t xml:space="preserve">otestovala, zda nastavená práva fungují. </w:t>
      </w:r>
    </w:p>
    <w:p w14:paraId="332E6135" w14:textId="77777777" w:rsidR="0023432B" w:rsidRDefault="00440DE5" w:rsidP="00440DE5">
      <w:pPr>
        <w:pStyle w:val="Neslovannadpis"/>
      </w:pPr>
      <w:bookmarkStart w:id="93" w:name="_Toc86047603"/>
      <w:bookmarkStart w:id="94" w:name="_Toc86055210"/>
      <w:bookmarkStart w:id="95" w:name="_Toc97890505"/>
      <w:r>
        <w:lastRenderedPageBreak/>
        <w:t>Závěr</w:t>
      </w:r>
      <w:bookmarkEnd w:id="93"/>
      <w:bookmarkEnd w:id="94"/>
      <w:bookmarkEnd w:id="95"/>
    </w:p>
    <w:p w14:paraId="7B21F776" w14:textId="77BB5AEE" w:rsidR="001A3EBE" w:rsidRDefault="00281B41" w:rsidP="00E05667">
      <w:r>
        <w:t xml:space="preserve">Téma </w:t>
      </w:r>
      <w:r w:rsidR="00A80CD5">
        <w:t>odborné</w:t>
      </w:r>
      <w:r>
        <w:t xml:space="preserve"> práce jsem si zvolila, abych si vyzkoušela navržení reálné databáze a API a abych si rozšířila své znalosti. </w:t>
      </w:r>
      <w:r w:rsidR="006E2408">
        <w:t>Trochu jsem se obávala, že moje znalosti na</w:t>
      </w:r>
      <w:r w:rsidR="006E2C31">
        <w:t> </w:t>
      </w:r>
      <w:r w:rsidR="006E2408">
        <w:t>databáz</w:t>
      </w:r>
      <w:r w:rsidR="00C16C8B">
        <w:t>i</w:t>
      </w:r>
      <w:r w:rsidR="006E2408">
        <w:t xml:space="preserve"> v praxi nebudou dostačující</w:t>
      </w:r>
      <w:r w:rsidR="00C16C8B">
        <w:t>, ale nakonec jsem použila převážně věci, co jsem znala ze školy.</w:t>
      </w:r>
      <w:r w:rsidR="005F5E6B">
        <w:t xml:space="preserve"> </w:t>
      </w:r>
      <w:r w:rsidR="005F5E6B" w:rsidRPr="005F5E6B">
        <w:t>V</w:t>
      </w:r>
      <w:r w:rsidR="00A80CD5">
        <w:t> odborné</w:t>
      </w:r>
      <w:r w:rsidR="005F5E6B" w:rsidRPr="005F5E6B">
        <w:t xml:space="preserve"> práci jsem musela některé informace nastudovat dopředu, čímž jsem měla výhodu v následujících projektech.</w:t>
      </w:r>
    </w:p>
    <w:p w14:paraId="0D4017E4" w14:textId="3B0AC8B2" w:rsidR="00E05667" w:rsidRDefault="001A3EBE" w:rsidP="00E05667">
      <w:r>
        <w:t xml:space="preserve">Zjistila jsem, jak se nahrávají obrázky do API a jak je poté přes </w:t>
      </w:r>
      <w:proofErr w:type="spellStart"/>
      <w:r>
        <w:t>endpoint</w:t>
      </w:r>
      <w:proofErr w:type="spellEnd"/>
      <w:r>
        <w:t xml:space="preserve"> získat zpět, to pro mě asi byla největší novinka. I když prvotní implementace byla přímo přes nahrávání souboru jako parametr </w:t>
      </w:r>
      <w:proofErr w:type="spellStart"/>
      <w:r>
        <w:t>endpointu</w:t>
      </w:r>
      <w:proofErr w:type="spellEnd"/>
      <w:r w:rsidR="007C4D84" w:rsidRPr="007C4D84">
        <w:t>. Práce s ním by nebyla problém, kdyby aplikace nezamrzala.</w:t>
      </w:r>
      <w:r>
        <w:t xml:space="preserve"> </w:t>
      </w:r>
      <w:r w:rsidR="00F70B91">
        <w:t xml:space="preserve">Pak ale přišel </w:t>
      </w:r>
      <w:r w:rsidR="007A0FA5">
        <w:t>vedoucí práce s tím</w:t>
      </w:r>
      <w:r w:rsidR="00F70B91">
        <w:t xml:space="preserve">, že bude lepší, a i pro obsah </w:t>
      </w:r>
      <w:proofErr w:type="spellStart"/>
      <w:r w:rsidR="00F70B91">
        <w:t>endpointu</w:t>
      </w:r>
      <w:proofErr w:type="spellEnd"/>
      <w:r w:rsidR="00F70B91">
        <w:t xml:space="preserve"> jednodušší použít </w:t>
      </w:r>
      <w:proofErr w:type="spellStart"/>
      <w:r w:rsidR="00F70B91">
        <w:t>tus</w:t>
      </w:r>
      <w:proofErr w:type="spellEnd"/>
      <w:r w:rsidR="00F70B91">
        <w:t>.</w:t>
      </w:r>
      <w:r w:rsidR="001212B6">
        <w:t xml:space="preserve"> </w:t>
      </w:r>
      <w:r w:rsidR="001212B6" w:rsidRPr="001212B6">
        <w:t>Příjemná novinka pro mě bylo</w:t>
      </w:r>
      <w:r w:rsidR="001212B6">
        <w:t xml:space="preserve"> také</w:t>
      </w:r>
      <w:r w:rsidR="001212B6" w:rsidRPr="001212B6">
        <w:t xml:space="preserve"> použití PATCH API, které velmi zjednodušuje úpravu entit. Do té doby jsem používala pouze PUT, který je</w:t>
      </w:r>
      <w:r w:rsidR="006E2C31">
        <w:t> </w:t>
      </w:r>
      <w:r w:rsidR="001212B6" w:rsidRPr="001212B6">
        <w:t>přímo v REST API.</w:t>
      </w:r>
      <w:r w:rsidR="001212B6">
        <w:t xml:space="preserve"> Ujistila jsem </w:t>
      </w:r>
      <w:r w:rsidR="007E7576">
        <w:t>se,</w:t>
      </w:r>
      <w:r w:rsidR="001212B6">
        <w:t xml:space="preserve"> jak se píšou metody a k čemu slouží jaký </w:t>
      </w:r>
      <w:r w:rsidR="00C478F8">
        <w:t>stavový</w:t>
      </w:r>
      <w:r w:rsidR="001212B6">
        <w:t xml:space="preserve"> kód.</w:t>
      </w:r>
    </w:p>
    <w:p w14:paraId="34FF684F" w14:textId="34668594" w:rsidR="00B82D4D" w:rsidRDefault="00F70B91" w:rsidP="00E05667">
      <w:r>
        <w:t xml:space="preserve">Autorizace pro mě nebyla úplná novinka, i když jsme ve škole pro správu uživatele použili pouze identitu ASP.NET, </w:t>
      </w:r>
      <w:r w:rsidR="00E36D72">
        <w:t xml:space="preserve">na praxi ve firmě mi autorizace za použití </w:t>
      </w:r>
      <w:proofErr w:type="spellStart"/>
      <w:r w:rsidR="00E36D72">
        <w:t>Bearer</w:t>
      </w:r>
      <w:proofErr w:type="spellEnd"/>
      <w:r w:rsidR="00E36D72">
        <w:t xml:space="preserve"> tokenu byla přiblížena, a tak mě nepřekvapilo, když jsem dostala za úkol implementovat autorizaci vůči školnímu serveru.</w:t>
      </w:r>
      <w:r w:rsidR="00686DD3">
        <w:t xml:space="preserve"> </w:t>
      </w:r>
      <w:r w:rsidR="00B82D4D">
        <w:t xml:space="preserve">Ovšem </w:t>
      </w:r>
      <w:proofErr w:type="spellStart"/>
      <w:r w:rsidR="00B82D4D">
        <w:t>claimy</w:t>
      </w:r>
      <w:proofErr w:type="spellEnd"/>
      <w:r w:rsidR="00B82D4D">
        <w:t xml:space="preserve"> a práci s nimi, jsem si vyzkoušela až v tomto projektu úplně poprvé, i když si myslím, že jsme je již ve druháku zmiňovali.</w:t>
      </w:r>
    </w:p>
    <w:p w14:paraId="70CB9B3A" w14:textId="7ECE9E85" w:rsidR="00B82D4D" w:rsidRDefault="008C184F" w:rsidP="00E05667">
      <w:r>
        <w:t>Při praxi ve firmě jsem se také seznámila s</w:t>
      </w:r>
      <w:r w:rsidR="003714FE">
        <w:t xml:space="preserve"> použitím</w:t>
      </w:r>
      <w:r>
        <w:t> objekt</w:t>
      </w:r>
      <w:r w:rsidR="003714FE">
        <w:t>u</w:t>
      </w:r>
      <w:r w:rsidR="007722D6">
        <w:t xml:space="preserve"> jako parametr </w:t>
      </w:r>
      <w:proofErr w:type="spellStart"/>
      <w:r w:rsidR="007722D6">
        <w:t>endpointu</w:t>
      </w:r>
      <w:proofErr w:type="spellEnd"/>
      <w:r>
        <w:t>, který všechny</w:t>
      </w:r>
      <w:r w:rsidR="003714FE">
        <w:t xml:space="preserve"> potřebné</w:t>
      </w:r>
      <w:r>
        <w:t xml:space="preserve"> parametry</w:t>
      </w:r>
      <w:r w:rsidR="007722D6">
        <w:t xml:space="preserve"> obsahuje</w:t>
      </w:r>
      <w:r>
        <w:t xml:space="preserve">. </w:t>
      </w:r>
      <w:r w:rsidR="00B82D4D">
        <w:t>Bez tohoto jsem měla jen díky parametrům některé metody dlouhé přes dva řádky.</w:t>
      </w:r>
    </w:p>
    <w:p w14:paraId="05B80D4C" w14:textId="45E302BF" w:rsidR="001212B6" w:rsidRDefault="00E36D72" w:rsidP="001212B6">
      <w:r>
        <w:t>Problémy vyloženě s vývojem jsem neměla, veškeré moje chyby byly naprosto hloupé, i přesto že jsem u jejich řešení strávila i několik dní.</w:t>
      </w:r>
      <w:r w:rsidR="0016697E">
        <w:t xml:space="preserve"> Například pozůstatky v databázi po identitě ASP.NET, mi dělaly neplechu při implementaci vlastní </w:t>
      </w:r>
      <w:proofErr w:type="spellStart"/>
      <w:r w:rsidR="0016697E">
        <w:t>Bearer</w:t>
      </w:r>
      <w:proofErr w:type="spellEnd"/>
      <w:r w:rsidR="00C62CEA">
        <w:t xml:space="preserve"> autentizace</w:t>
      </w:r>
      <w:r w:rsidR="0016697E">
        <w:t xml:space="preserve">, nebo SPA </w:t>
      </w:r>
      <w:proofErr w:type="spellStart"/>
      <w:r w:rsidR="0016697E">
        <w:t>proxy</w:t>
      </w:r>
      <w:proofErr w:type="spellEnd"/>
      <w:r w:rsidR="0016697E">
        <w:t xml:space="preserve"> mělo problém s novou verzí Node.js.</w:t>
      </w:r>
    </w:p>
    <w:p w14:paraId="1D6E4180" w14:textId="184BD5B9" w:rsidR="001212B6" w:rsidRDefault="00982681" w:rsidP="008C793E">
      <w:r>
        <w:t>V budoucnu by dala implementovat důvěryhodnost uživatele, která je již v databázi připravená, ale nebyla vymyšlená funkcionalita, proto se v aplikaci zatím nevyskytne. Také by se dali přidat e-maily na upozorňování, že výpůjčka končí, že je předmět dostupný, nebo že uživatel přesáhl termín vrácení.</w:t>
      </w:r>
    </w:p>
    <w:p w14:paraId="53C192A6" w14:textId="77777777" w:rsidR="006F508F" w:rsidRDefault="006F508F" w:rsidP="00440DE5">
      <w:pPr>
        <w:pStyle w:val="Neslovannadpis"/>
      </w:pPr>
      <w:bookmarkStart w:id="96" w:name="_Toc86047604"/>
      <w:bookmarkStart w:id="97" w:name="_Toc86055211"/>
      <w:bookmarkStart w:id="98" w:name="_Toc97890506"/>
      <w:r>
        <w:lastRenderedPageBreak/>
        <w:t>Seznam zkratek a odborných výrazů</w:t>
      </w:r>
      <w:bookmarkEnd w:id="96"/>
      <w:bookmarkEnd w:id="97"/>
      <w:bookmarkEnd w:id="98"/>
    </w:p>
    <w:p w14:paraId="1E4A4FF7" w14:textId="1DD221E7" w:rsidR="003F01E8" w:rsidRDefault="003F01E8" w:rsidP="003F01E8">
      <w:pPr>
        <w:pStyle w:val="Pojem"/>
      </w:pPr>
      <w:r>
        <w:t>URL</w:t>
      </w:r>
    </w:p>
    <w:p w14:paraId="7498A04B" w14:textId="42E33538" w:rsidR="003F01E8" w:rsidRDefault="003F01E8" w:rsidP="003F01E8">
      <w:pPr>
        <w:pStyle w:val="Vysvtlenpojmu"/>
      </w:pPr>
      <w:proofErr w:type="spellStart"/>
      <w:r>
        <w:t>Unifo</w:t>
      </w:r>
      <w:r w:rsidR="00DE30FF">
        <w:t>r</w:t>
      </w:r>
      <w:r>
        <w:t>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webová adresa</w:t>
      </w:r>
      <w:r w:rsidR="00DA280A">
        <w:t>.</w:t>
      </w:r>
    </w:p>
    <w:p w14:paraId="5853439B" w14:textId="1DCA13A9" w:rsidR="003F01E8" w:rsidRDefault="003F01E8" w:rsidP="003F01E8">
      <w:pPr>
        <w:pStyle w:val="Pojem"/>
      </w:pPr>
      <w:r>
        <w:t>API</w:t>
      </w:r>
    </w:p>
    <w:p w14:paraId="0D557112" w14:textId="0BD2D3FA" w:rsidR="003F01E8" w:rsidRDefault="003F01E8" w:rsidP="003F01E8">
      <w:pPr>
        <w:pStyle w:val="Vysvtlenpojmu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– sbírka procedur, které může programátor využívat</w:t>
      </w:r>
      <w:r w:rsidR="00DA280A">
        <w:t>.</w:t>
      </w:r>
    </w:p>
    <w:p w14:paraId="5906B27F" w14:textId="03FA76BB" w:rsidR="003F01E8" w:rsidRDefault="00CF6CC0" w:rsidP="003F01E8">
      <w:pPr>
        <w:pStyle w:val="Pojem"/>
      </w:pPr>
      <w:r>
        <w:t>JSON</w:t>
      </w:r>
    </w:p>
    <w:p w14:paraId="41C25C14" w14:textId="1709FA09" w:rsidR="003F01E8" w:rsidRDefault="00CF6CC0" w:rsidP="00CF6CC0">
      <w:pPr>
        <w:pStyle w:val="Vysvtlenpojmu"/>
      </w:pPr>
      <w:r>
        <w:t xml:space="preserve">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– formát zápisu dat odvozený z</w:t>
      </w:r>
      <w:r w:rsidR="00DA280A">
        <w:t> </w:t>
      </w:r>
      <w:proofErr w:type="spellStart"/>
      <w:r>
        <w:t>JavaScriptu</w:t>
      </w:r>
      <w:proofErr w:type="spellEnd"/>
      <w:r w:rsidR="00DA280A">
        <w:t>.</w:t>
      </w:r>
    </w:p>
    <w:p w14:paraId="1F9C1F33" w14:textId="4683A100" w:rsidR="00CF6CC0" w:rsidRDefault="00CF6CC0" w:rsidP="00CF6CC0">
      <w:pPr>
        <w:pStyle w:val="Pojem"/>
      </w:pPr>
      <w:r>
        <w:t>E-R</w:t>
      </w:r>
      <w:r w:rsidR="001C5ECD">
        <w:t xml:space="preserve"> model</w:t>
      </w:r>
    </w:p>
    <w:p w14:paraId="7B1A7548" w14:textId="1A4C4560" w:rsidR="00CF6CC0" w:rsidRDefault="001C5ECD" w:rsidP="001C5ECD">
      <w:pPr>
        <w:pStyle w:val="Vysvtlenpojmu"/>
      </w:pPr>
      <w:r>
        <w:t>Entity-</w:t>
      </w:r>
      <w:proofErr w:type="spellStart"/>
      <w:r>
        <w:t>Relationship</w:t>
      </w:r>
      <w:proofErr w:type="spellEnd"/>
      <w:r>
        <w:t xml:space="preserve"> model – model pro návrh vazeb mezi entitami v</w:t>
      </w:r>
      <w:r w:rsidR="00DA280A">
        <w:t> </w:t>
      </w:r>
      <w:r>
        <w:t>databázi</w:t>
      </w:r>
      <w:r w:rsidR="00DA280A">
        <w:t>.</w:t>
      </w:r>
    </w:p>
    <w:p w14:paraId="7F02BB3E" w14:textId="6580CF17" w:rsidR="00DA280A" w:rsidRDefault="00DA280A" w:rsidP="00DA280A">
      <w:pPr>
        <w:pStyle w:val="Pojem"/>
      </w:pPr>
      <w:proofErr w:type="spellStart"/>
      <w:r>
        <w:t>Frontend</w:t>
      </w:r>
      <w:proofErr w:type="spellEnd"/>
    </w:p>
    <w:p w14:paraId="1995924E" w14:textId="7B0E45D8" w:rsidR="00DA280A" w:rsidRDefault="00DA280A" w:rsidP="00DA280A">
      <w:pPr>
        <w:pStyle w:val="Vysvtlenpojmu"/>
      </w:pPr>
      <w:r>
        <w:t>Část aplikace, kterou vidí uživatel.</w:t>
      </w:r>
    </w:p>
    <w:p w14:paraId="6D9A7BBB" w14:textId="2BF313F1" w:rsidR="00DA280A" w:rsidRDefault="00DA280A" w:rsidP="00DA280A">
      <w:pPr>
        <w:pStyle w:val="Pojem"/>
      </w:pPr>
      <w:proofErr w:type="spellStart"/>
      <w:r>
        <w:t>Backend</w:t>
      </w:r>
      <w:proofErr w:type="spellEnd"/>
    </w:p>
    <w:p w14:paraId="2750C6F0" w14:textId="073E7C6C" w:rsidR="00DA280A" w:rsidRDefault="00DA280A" w:rsidP="00DA280A">
      <w:pPr>
        <w:pStyle w:val="Vysvtlenpojmu"/>
      </w:pPr>
      <w:r>
        <w:t>Část aplikace, která se stará o funkcionalitu.</w:t>
      </w:r>
    </w:p>
    <w:p w14:paraId="0337EE6A" w14:textId="42820228" w:rsidR="00DA280A" w:rsidRDefault="00DA280A" w:rsidP="00DA280A">
      <w:pPr>
        <w:pStyle w:val="Pojem"/>
      </w:pPr>
      <w:proofErr w:type="spellStart"/>
      <w:r>
        <w:t>Endpoint</w:t>
      </w:r>
      <w:proofErr w:type="spellEnd"/>
    </w:p>
    <w:p w14:paraId="109990BA" w14:textId="469FA778" w:rsidR="00DA280A" w:rsidRDefault="00DA280A" w:rsidP="00DA280A">
      <w:pPr>
        <w:pStyle w:val="Vysvtlenpojmu"/>
      </w:pPr>
      <w:r>
        <w:t>Koncový bod – adresa, na které se nachází API metoda.</w:t>
      </w:r>
    </w:p>
    <w:p w14:paraId="75E89017" w14:textId="4B6ACB03" w:rsidR="00DA280A" w:rsidRDefault="00DA280A" w:rsidP="00DA280A">
      <w:pPr>
        <w:pStyle w:val="Pojem"/>
      </w:pPr>
      <w:proofErr w:type="spellStart"/>
      <w:r>
        <w:t>React</w:t>
      </w:r>
      <w:proofErr w:type="spellEnd"/>
    </w:p>
    <w:p w14:paraId="0920AF9B" w14:textId="3554E887" w:rsidR="00DA280A" w:rsidRPr="00DA280A" w:rsidRDefault="000B3B85" w:rsidP="003B5B8F">
      <w:pPr>
        <w:pStyle w:val="Vysvtlenpojmu"/>
      </w:pPr>
      <w:proofErr w:type="spellStart"/>
      <w:r>
        <w:t>JavaScriptová</w:t>
      </w:r>
      <w:proofErr w:type="spellEnd"/>
      <w:r>
        <w:t xml:space="preserve"> knihovna pro tvorbu webových aplikací.</w:t>
      </w:r>
    </w:p>
    <w:p w14:paraId="1AEEE38E" w14:textId="77777777" w:rsidR="00440DE5" w:rsidRDefault="00440DE5" w:rsidP="00440DE5">
      <w:pPr>
        <w:pStyle w:val="Neslovannadpis"/>
      </w:pPr>
      <w:bookmarkStart w:id="99" w:name="_Toc86047605"/>
      <w:bookmarkStart w:id="100" w:name="_Toc86055212"/>
      <w:bookmarkStart w:id="101" w:name="_Toc97890507"/>
      <w:r>
        <w:lastRenderedPageBreak/>
        <w:t>Seznam obrázků</w:t>
      </w:r>
      <w:bookmarkEnd w:id="99"/>
      <w:bookmarkEnd w:id="100"/>
      <w:bookmarkEnd w:id="101"/>
    </w:p>
    <w:p w14:paraId="214E0B92" w14:textId="1D7ECF28" w:rsidR="007C4D77" w:rsidRDefault="00440DE5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97889453" w:history="1">
        <w:r w:rsidR="007C4D77" w:rsidRPr="00F42127">
          <w:rPr>
            <w:rStyle w:val="Hypertextovodkaz"/>
            <w:noProof/>
          </w:rPr>
          <w:t>Obrázek 1 Ukázka porušení 1. normální formy (1NF)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_Toc97889453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5</w:t>
        </w:r>
        <w:r w:rsidR="007C4D77">
          <w:rPr>
            <w:noProof/>
            <w:webHidden/>
          </w:rPr>
          <w:fldChar w:fldCharType="end"/>
        </w:r>
      </w:hyperlink>
    </w:p>
    <w:p w14:paraId="4A1EA4BF" w14:textId="74A0B61B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54" w:history="1">
        <w:r w:rsidR="007C4D77" w:rsidRPr="00F42127">
          <w:rPr>
            <w:rStyle w:val="Hypertextovodkaz"/>
            <w:noProof/>
          </w:rPr>
          <w:t>Obrázek 2 Základní konfigurace knihovny tus v .NET 6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_Toc97889454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6</w:t>
        </w:r>
        <w:r w:rsidR="007C4D77">
          <w:rPr>
            <w:noProof/>
            <w:webHidden/>
          </w:rPr>
          <w:fldChar w:fldCharType="end"/>
        </w:r>
      </w:hyperlink>
    </w:p>
    <w:p w14:paraId="14A322E2" w14:textId="77210E76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55" w:history="1">
        <w:r w:rsidR="007C4D77" w:rsidRPr="00F42127">
          <w:rPr>
            <w:rStyle w:val="Hypertextovodkaz"/>
            <w:noProof/>
          </w:rPr>
          <w:t>Obrázek 3 Tabulka nahraných souborů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_Toc97889455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7</w:t>
        </w:r>
        <w:r w:rsidR="007C4D77">
          <w:rPr>
            <w:noProof/>
            <w:webHidden/>
          </w:rPr>
          <w:fldChar w:fldCharType="end"/>
        </w:r>
      </w:hyperlink>
    </w:p>
    <w:p w14:paraId="517DF65E" w14:textId="6548378F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56" w:history="1">
        <w:r w:rsidR="007C4D77" w:rsidRPr="00F42127">
          <w:rPr>
            <w:rStyle w:val="Hypertextovodkaz"/>
            <w:noProof/>
          </w:rPr>
          <w:t>Obrázek 4 E-R model nové databáze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_Toc97889456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8</w:t>
        </w:r>
        <w:r w:rsidR="007C4D77">
          <w:rPr>
            <w:noProof/>
            <w:webHidden/>
          </w:rPr>
          <w:fldChar w:fldCharType="end"/>
        </w:r>
      </w:hyperlink>
    </w:p>
    <w:p w14:paraId="68614BD0" w14:textId="6D7CA549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57" w:history="1">
        <w:r w:rsidR="007C4D77" w:rsidRPr="00F42127">
          <w:rPr>
            <w:rStyle w:val="Hypertextovodkaz"/>
            <w:noProof/>
          </w:rPr>
          <w:t>Obrázek 5 CRUD (4)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_Toc97889457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11</w:t>
        </w:r>
        <w:r w:rsidR="007C4D77">
          <w:rPr>
            <w:noProof/>
            <w:webHidden/>
          </w:rPr>
          <w:fldChar w:fldCharType="end"/>
        </w:r>
      </w:hyperlink>
    </w:p>
    <w:p w14:paraId="77A65854" w14:textId="13A2DC00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58" w:history="1">
        <w:r w:rsidR="007C4D77" w:rsidRPr="00F42127">
          <w:rPr>
            <w:rStyle w:val="Hypertextovodkaz"/>
            <w:noProof/>
          </w:rPr>
          <w:t>Obrázek 6 Příklad JsonPatchDocument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_Toc97889458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13</w:t>
        </w:r>
        <w:r w:rsidR="007C4D77">
          <w:rPr>
            <w:noProof/>
            <w:webHidden/>
          </w:rPr>
          <w:fldChar w:fldCharType="end"/>
        </w:r>
      </w:hyperlink>
    </w:p>
    <w:p w14:paraId="439792B0" w14:textId="1E33EA80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59" w:history="1">
        <w:r w:rsidR="007C4D77" w:rsidRPr="00F42127">
          <w:rPr>
            <w:rStyle w:val="Hypertextovodkaz"/>
            <w:noProof/>
          </w:rPr>
          <w:t>Obrázek 7 Konfigurace zabezpečení a práv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_Toc97889459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22</w:t>
        </w:r>
        <w:r w:rsidR="007C4D77">
          <w:rPr>
            <w:noProof/>
            <w:webHidden/>
          </w:rPr>
          <w:fldChar w:fldCharType="end"/>
        </w:r>
      </w:hyperlink>
    </w:p>
    <w:p w14:paraId="28E353AA" w14:textId="554C75FA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60" w:history="1">
        <w:r w:rsidR="007C4D77" w:rsidRPr="00F42127">
          <w:rPr>
            <w:rStyle w:val="Hypertextovodkaz"/>
            <w:noProof/>
          </w:rPr>
          <w:t>Obrázek 8 Atribut authorize pro zajištění přihlášeného uživatele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_Toc97889460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22</w:t>
        </w:r>
        <w:r w:rsidR="007C4D77">
          <w:rPr>
            <w:noProof/>
            <w:webHidden/>
          </w:rPr>
          <w:fldChar w:fldCharType="end"/>
        </w:r>
      </w:hyperlink>
    </w:p>
    <w:p w14:paraId="340D5F8C" w14:textId="2D9E9093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61" w:history="1">
        <w:r w:rsidR="007C4D77" w:rsidRPr="00F42127">
          <w:rPr>
            <w:rStyle w:val="Hypertextovodkaz"/>
            <w:noProof/>
          </w:rPr>
          <w:t>Obrázek 9 Authorize s policy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_Toc97889461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23</w:t>
        </w:r>
        <w:r w:rsidR="007C4D77">
          <w:rPr>
            <w:noProof/>
            <w:webHidden/>
          </w:rPr>
          <w:fldChar w:fldCharType="end"/>
        </w:r>
      </w:hyperlink>
    </w:p>
    <w:p w14:paraId="00175FF2" w14:textId="712E6049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62" w:history="1">
        <w:r w:rsidR="007C4D77" w:rsidRPr="00F42127">
          <w:rPr>
            <w:rStyle w:val="Hypertextovodkaz"/>
            <w:noProof/>
          </w:rPr>
          <w:t>Obrázek 10 Konfigurace Swaggeru v C#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_Toc97889462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24</w:t>
        </w:r>
        <w:r w:rsidR="007C4D77">
          <w:rPr>
            <w:noProof/>
            <w:webHidden/>
          </w:rPr>
          <w:fldChar w:fldCharType="end"/>
        </w:r>
      </w:hyperlink>
    </w:p>
    <w:p w14:paraId="1BC8717A" w14:textId="39542B82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63" w:history="1">
        <w:r w:rsidR="007C4D77" w:rsidRPr="00F42127">
          <w:rPr>
            <w:rStyle w:val="Hypertextovodkaz"/>
            <w:noProof/>
          </w:rPr>
          <w:t>Obrázek 11 Ukázka použití summary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_Toc97889463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25</w:t>
        </w:r>
        <w:r w:rsidR="007C4D77">
          <w:rPr>
            <w:noProof/>
            <w:webHidden/>
          </w:rPr>
          <w:fldChar w:fldCharType="end"/>
        </w:r>
      </w:hyperlink>
    </w:p>
    <w:p w14:paraId="73B60F63" w14:textId="7DCB2726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64" w:history="1">
        <w:r w:rsidR="007C4D77" w:rsidRPr="00F42127">
          <w:rPr>
            <w:rStyle w:val="Hypertextovodkaz"/>
            <w:noProof/>
          </w:rPr>
          <w:t>Obrázek 12 Příklad metody ve Swaggeru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_Toc97889464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25</w:t>
        </w:r>
        <w:r w:rsidR="007C4D77">
          <w:rPr>
            <w:noProof/>
            <w:webHidden/>
          </w:rPr>
          <w:fldChar w:fldCharType="end"/>
        </w:r>
      </w:hyperlink>
    </w:p>
    <w:p w14:paraId="2A794E0A" w14:textId="0D154F91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65" w:history="1">
        <w:r w:rsidR="007C4D77" w:rsidRPr="00F42127">
          <w:rPr>
            <w:rStyle w:val="Hypertextovodkaz"/>
            <w:noProof/>
          </w:rPr>
          <w:t>Obrázek 13 Metoda s parametry v URL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_Toc97889465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26</w:t>
        </w:r>
        <w:r w:rsidR="007C4D77">
          <w:rPr>
            <w:noProof/>
            <w:webHidden/>
          </w:rPr>
          <w:fldChar w:fldCharType="end"/>
        </w:r>
      </w:hyperlink>
    </w:p>
    <w:p w14:paraId="0AB39FE4" w14:textId="07AE478C" w:rsidR="007C4D77" w:rsidRDefault="007F0C11">
      <w:pPr>
        <w:pStyle w:val="Seznamobrzk"/>
        <w:tabs>
          <w:tab w:val="right" w:leader="dot" w:pos="9060"/>
        </w:tabs>
        <w:rPr>
          <w:rFonts w:eastAsiaTheme="minorEastAsia"/>
          <w:noProof/>
          <w:sz w:val="22"/>
          <w:lang w:eastAsia="cs-CZ"/>
        </w:rPr>
      </w:pPr>
      <w:hyperlink w:anchor="_Toc97889466" w:history="1">
        <w:r w:rsidR="007C4D77" w:rsidRPr="00F42127">
          <w:rPr>
            <w:rStyle w:val="Hypertextovodkaz"/>
            <w:noProof/>
          </w:rPr>
          <w:t>Obrázek 14 Odpověď na požadavek</w:t>
        </w:r>
        <w:r w:rsidR="007C4D77">
          <w:rPr>
            <w:noProof/>
            <w:webHidden/>
          </w:rPr>
          <w:tab/>
        </w:r>
        <w:r w:rsidR="007C4D77">
          <w:rPr>
            <w:noProof/>
            <w:webHidden/>
          </w:rPr>
          <w:fldChar w:fldCharType="begin"/>
        </w:r>
        <w:r w:rsidR="007C4D77">
          <w:rPr>
            <w:noProof/>
            <w:webHidden/>
          </w:rPr>
          <w:instrText xml:space="preserve"> PAGEREF _Toc97889466 \h </w:instrText>
        </w:r>
        <w:r w:rsidR="007C4D77">
          <w:rPr>
            <w:noProof/>
            <w:webHidden/>
          </w:rPr>
        </w:r>
        <w:r w:rsidR="007C4D77">
          <w:rPr>
            <w:noProof/>
            <w:webHidden/>
          </w:rPr>
          <w:fldChar w:fldCharType="separate"/>
        </w:r>
        <w:r w:rsidR="001C6E7C">
          <w:rPr>
            <w:noProof/>
            <w:webHidden/>
          </w:rPr>
          <w:t>27</w:t>
        </w:r>
        <w:r w:rsidR="007C4D77">
          <w:rPr>
            <w:noProof/>
            <w:webHidden/>
          </w:rPr>
          <w:fldChar w:fldCharType="end"/>
        </w:r>
      </w:hyperlink>
    </w:p>
    <w:p w14:paraId="5634E587" w14:textId="57563577" w:rsidR="002570DC" w:rsidRDefault="00440DE5" w:rsidP="000468B6">
      <w:pPr>
        <w:ind w:firstLine="0"/>
      </w:pPr>
      <w:r>
        <w:fldChar w:fldCharType="end"/>
      </w:r>
      <w:bookmarkStart w:id="102" w:name="_Toc86047606"/>
    </w:p>
    <w:bookmarkStart w:id="103" w:name="_Toc97890508" w:displacedByCustomXml="next"/>
    <w:bookmarkStart w:id="104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6564FEC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102"/>
          <w:bookmarkEnd w:id="104"/>
          <w:bookmarkEnd w:id="103"/>
        </w:p>
        <w:p w14:paraId="5229A354" w14:textId="77777777" w:rsidR="007C4D77" w:rsidRDefault="00440DE5" w:rsidP="007C4D77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7C4D77">
            <w:rPr>
              <w:noProof/>
            </w:rPr>
            <w:t xml:space="preserve">1. </w:t>
          </w:r>
          <w:r w:rsidR="007C4D77">
            <w:rPr>
              <w:b/>
              <w:bCs/>
              <w:noProof/>
            </w:rPr>
            <w:t>Wikipedia foundation.</w:t>
          </w:r>
          <w:r w:rsidR="007C4D77">
            <w:rPr>
              <w:noProof/>
            </w:rPr>
            <w:t xml:space="preserve"> Databáze. </w:t>
          </w:r>
          <w:r w:rsidR="007C4D77">
            <w:rPr>
              <w:i/>
              <w:iCs/>
              <w:noProof/>
            </w:rPr>
            <w:t xml:space="preserve">Wikipedie Otevřená encyklopedie. </w:t>
          </w:r>
          <w:r w:rsidR="007C4D77">
            <w:rPr>
              <w:noProof/>
            </w:rPr>
            <w:t>[Online] 1. Březen 2022. [Citace: 5. Březen 2022.] https://cs.wikipedia.org/wiki/Datab%C3%A1ze.</w:t>
          </w:r>
        </w:p>
        <w:p w14:paraId="226BB4B2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Gillis, Alexander S.</w:t>
          </w:r>
          <w:r>
            <w:rPr>
              <w:noProof/>
            </w:rPr>
            <w:t xml:space="preserve"> REST API (RESTful API). </w:t>
          </w:r>
          <w:r>
            <w:rPr>
              <w:i/>
              <w:iCs/>
              <w:noProof/>
            </w:rPr>
            <w:t xml:space="preserve">TechTarget SearchApp Architecture. </w:t>
          </w:r>
          <w:r>
            <w:rPr>
              <w:noProof/>
            </w:rPr>
            <w:t>[Online] Září 2020. [Citace: 2. Březen 2022.] https://www.techtarget.com/searchapparchitecture/definition/RESTful-API.</w:t>
          </w:r>
        </w:p>
        <w:p w14:paraId="18FFC8B7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Malý, Martin.</w:t>
          </w:r>
          <w:r>
            <w:rPr>
              <w:noProof/>
            </w:rPr>
            <w:t xml:space="preserve"> REST: architektura pro webové API. </w:t>
          </w:r>
          <w:r>
            <w:rPr>
              <w:i/>
              <w:iCs/>
              <w:noProof/>
            </w:rPr>
            <w:t xml:space="preserve">zdroják.cz. </w:t>
          </w:r>
          <w:r>
            <w:rPr>
              <w:noProof/>
            </w:rPr>
            <w:t>[Online] 3. Srpen 2009. [Citace: 2. Březen 2022.] https://zdrojak.cz/clanky/rest-architektura-pro-webove-api/.</w:t>
          </w:r>
        </w:p>
        <w:p w14:paraId="27C3C2DD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Cirkovic, Uros.</w:t>
          </w:r>
          <w:r>
            <w:rPr>
              <w:noProof/>
            </w:rPr>
            <w:t xml:space="preserve"> MongoDB | CRUD Operations. </w:t>
          </w:r>
          <w:r>
            <w:rPr>
              <w:i/>
              <w:iCs/>
              <w:noProof/>
            </w:rPr>
            <w:t xml:space="preserve">GitHub. </w:t>
          </w:r>
          <w:r>
            <w:rPr>
              <w:noProof/>
            </w:rPr>
            <w:t>[Online] 19. Duben 2020. [Citace: 3. Březen 2022.] https://github.com/ross-u/MongoDB-CRUD-Introduction-Exercise/blob/master/README.md.</w:t>
          </w:r>
        </w:p>
        <w:p w14:paraId="1C175C79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5. </w:t>
          </w:r>
          <w:r>
            <w:rPr>
              <w:b/>
              <w:bCs/>
              <w:noProof/>
            </w:rPr>
            <w:t>MDN contributors.</w:t>
          </w:r>
          <w:r>
            <w:rPr>
              <w:noProof/>
            </w:rPr>
            <w:t xml:space="preserve"> HTTP request methods. </w:t>
          </w:r>
          <w:r>
            <w:rPr>
              <w:i/>
              <w:iCs/>
              <w:noProof/>
            </w:rPr>
            <w:t xml:space="preserve">MDN Web Docs. </w:t>
          </w:r>
          <w:r>
            <w:rPr>
              <w:noProof/>
            </w:rPr>
            <w:t>[Online] 3. Říjen 2021. [Citace: 4. Březen 2022.] https://developer.mozilla.org/en-US/docs/Web/HTTP/Methods.</w:t>
          </w:r>
        </w:p>
        <w:p w14:paraId="47434CAC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6. </w:t>
          </w:r>
          <w:r>
            <w:rPr>
              <w:b/>
              <w:bCs/>
              <w:noProof/>
            </w:rPr>
            <w:t>Wikipedia foundation.</w:t>
          </w:r>
          <w:r>
            <w:rPr>
              <w:noProof/>
            </w:rPr>
            <w:t xml:space="preserve"> Stavové kódy HTTP. </w:t>
          </w:r>
          <w:r>
            <w:rPr>
              <w:i/>
              <w:iCs/>
              <w:noProof/>
            </w:rPr>
            <w:t xml:space="preserve">Wikipedie Otevřená encyklopedie. </w:t>
          </w:r>
          <w:r>
            <w:rPr>
              <w:noProof/>
            </w:rPr>
            <w:t>[Online] 13. Listopad 2021. [Citace: 5. Březen 2022.] https://cs.wikipedia.org/wiki/Stavov%C3%A9_k%C3%B3dy_HTTP.</w:t>
          </w:r>
        </w:p>
        <w:p w14:paraId="7BE13D98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7. —. Swagger (software). </w:t>
          </w:r>
          <w:r>
            <w:rPr>
              <w:i/>
              <w:iCs/>
              <w:noProof/>
            </w:rPr>
            <w:t xml:space="preserve">Wikipedie otevřená encyklopedie. </w:t>
          </w:r>
          <w:r>
            <w:rPr>
              <w:noProof/>
            </w:rPr>
            <w:t>[Online] 16. Červenec 2021. [Citace: 26. Únor 2022.] https://cs.wikipedia.org/wiki/Swagger_(software).</w:t>
          </w:r>
        </w:p>
        <w:p w14:paraId="0B04EBA1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8. </w:t>
          </w:r>
          <w:r>
            <w:rPr>
              <w:b/>
              <w:bCs/>
              <w:noProof/>
            </w:rPr>
            <w:t>Stehlík, Michal.</w:t>
          </w:r>
          <w:r>
            <w:rPr>
              <w:noProof/>
            </w:rPr>
            <w:t xml:space="preserve"> oauth-token-retriever. </w:t>
          </w:r>
          <w:r>
            <w:rPr>
              <w:i/>
              <w:iCs/>
              <w:noProof/>
            </w:rPr>
            <w:t xml:space="preserve">GitHub. </w:t>
          </w:r>
          <w:r>
            <w:rPr>
              <w:noProof/>
            </w:rPr>
            <w:t>[Online] 30. Září 2021. [Citace: 14. Listopad 2021.] https://github.com/MichalStehlik/oauth-token-retriever.</w:t>
          </w:r>
        </w:p>
        <w:p w14:paraId="56D03942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9. </w:t>
          </w:r>
          <w:r>
            <w:rPr>
              <w:b/>
              <w:bCs/>
              <w:noProof/>
            </w:rPr>
            <w:t>Matsson, Stefan.</w:t>
          </w:r>
          <w:r>
            <w:rPr>
              <w:noProof/>
            </w:rPr>
            <w:t xml:space="preserve"> tus. </w:t>
          </w:r>
          <w:r>
            <w:rPr>
              <w:i/>
              <w:iCs/>
              <w:noProof/>
            </w:rPr>
            <w:t xml:space="preserve">tus Open Protocol for Resumable File Uploads. </w:t>
          </w:r>
          <w:r>
            <w:rPr>
              <w:noProof/>
            </w:rPr>
            <w:t>[Online] 18. Únor 2022. [Citace: 8. Březen 2022.] https://tus.io/.</w:t>
          </w:r>
        </w:p>
        <w:p w14:paraId="0D31748B" w14:textId="77777777" w:rsidR="007C4D77" w:rsidRDefault="007C4D77" w:rsidP="007C4D77">
          <w:pPr>
            <w:pStyle w:val="Bibliografie"/>
            <w:rPr>
              <w:noProof/>
            </w:rPr>
          </w:pPr>
          <w:r>
            <w:rPr>
              <w:noProof/>
            </w:rPr>
            <w:t xml:space="preserve">10. </w:t>
          </w:r>
          <w:r>
            <w:rPr>
              <w:b/>
              <w:bCs/>
              <w:noProof/>
            </w:rPr>
            <w:t>Dykstra, Tom a Larkin, Kirk.</w:t>
          </w:r>
          <w:r>
            <w:rPr>
              <w:noProof/>
            </w:rPr>
            <w:t xml:space="preserve"> JsonPatch in ASP.NET Core web API. </w:t>
          </w:r>
          <w:r>
            <w:rPr>
              <w:i/>
              <w:iCs/>
              <w:noProof/>
            </w:rPr>
            <w:t xml:space="preserve">Microsoft. </w:t>
          </w:r>
          <w:r>
            <w:rPr>
              <w:noProof/>
            </w:rPr>
            <w:t>[Online] 28. Únor 2022. [Citace: 8. Březen 2022.] https://docs.microsoft.com/cs-cz/aspnet/core/web-api/jsonpatch?view=aspnetcore-6.0.</w:t>
          </w:r>
        </w:p>
        <w:p w14:paraId="07A2B2AC" w14:textId="77777777" w:rsidR="00440DE5" w:rsidRDefault="00440DE5" w:rsidP="007C4D77">
          <w:pPr>
            <w:ind w:firstLine="0"/>
            <w:sectPr w:rsidR="00440DE5" w:rsidSect="007C4D77">
              <w:footerReference w:type="default" r:id="rId25"/>
              <w:pgSz w:w="11906" w:h="16838" w:code="9"/>
              <w:pgMar w:top="1418" w:right="1418" w:bottom="1418" w:left="1418" w:header="709" w:footer="709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7AD2443" w14:textId="77777777" w:rsidR="00440DE5" w:rsidRDefault="00440DE5" w:rsidP="00440DE5">
      <w:pPr>
        <w:pStyle w:val="Nadpisplohy"/>
      </w:pPr>
      <w:bookmarkStart w:id="105" w:name="_Toc86047607"/>
      <w:bookmarkStart w:id="106" w:name="_Toc86055214"/>
      <w:bookmarkStart w:id="107" w:name="_Toc97890509"/>
      <w:r>
        <w:lastRenderedPageBreak/>
        <w:t>Seznam přiložených souborů</w:t>
      </w:r>
      <w:bookmarkEnd w:id="105"/>
      <w:bookmarkEnd w:id="106"/>
      <w:bookmarkEnd w:id="107"/>
    </w:p>
    <w:p w14:paraId="1854E586" w14:textId="77777777" w:rsidR="00F846B4" w:rsidRDefault="00F846B4" w:rsidP="00394D8A">
      <w:r>
        <w:t>Na přiloženém datovém nosiči se nacházejí následující soubory a složky:</w:t>
      </w:r>
    </w:p>
    <w:p w14:paraId="0BF60E97" w14:textId="460346B4" w:rsidR="00F846B4" w:rsidRDefault="00EC0E63" w:rsidP="00394D8A">
      <w:pPr>
        <w:pStyle w:val="Odstavecseseznamem"/>
        <w:numPr>
          <w:ilvl w:val="0"/>
          <w:numId w:val="24"/>
        </w:numPr>
      </w:pPr>
      <w:r w:rsidRPr="00EC0E63">
        <w:rPr>
          <w:b/>
          <w:bCs/>
        </w:rPr>
        <w:t xml:space="preserve">MP2022-Daňková-Kateřina-REST-API-aplikace-Rentals.docx </w:t>
      </w:r>
      <w:r w:rsidR="00F846B4">
        <w:t xml:space="preserve">– editovatelná verze dokumentace </w:t>
      </w:r>
      <w:r w:rsidR="00A80CD5">
        <w:t>odborné</w:t>
      </w:r>
      <w:r w:rsidR="00F846B4">
        <w:t xml:space="preserve"> práce</w:t>
      </w:r>
    </w:p>
    <w:p w14:paraId="799A6036" w14:textId="63E7A16B" w:rsidR="00DB614E" w:rsidRDefault="00EC0E63" w:rsidP="00394D8A">
      <w:pPr>
        <w:pStyle w:val="Odstavecseseznamem"/>
        <w:numPr>
          <w:ilvl w:val="0"/>
          <w:numId w:val="24"/>
        </w:numPr>
      </w:pPr>
      <w:r w:rsidRPr="00EC0E63">
        <w:rPr>
          <w:b/>
          <w:bCs/>
        </w:rPr>
        <w:t>MP2022-Daňková-Kateřina-REST-API-aplikace-Rentals</w:t>
      </w:r>
      <w:r w:rsidR="00F846B4" w:rsidRPr="00394D8A">
        <w:rPr>
          <w:b/>
          <w:bCs/>
        </w:rPr>
        <w:t>.pdf</w:t>
      </w:r>
      <w:r w:rsidR="00F846B4">
        <w:t xml:space="preserve"> – tisknutelná verze dokumentace </w:t>
      </w:r>
      <w:r w:rsidR="00A80CD5">
        <w:t>odborné</w:t>
      </w:r>
      <w:r w:rsidR="00F846B4">
        <w:t xml:space="preserve"> práce</w:t>
      </w:r>
    </w:p>
    <w:p w14:paraId="27DBF373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D86E" w14:textId="77777777" w:rsidR="007F0C11" w:rsidRDefault="007F0C11" w:rsidP="00A758D8">
      <w:pPr>
        <w:spacing w:line="240" w:lineRule="auto"/>
      </w:pPr>
      <w:r>
        <w:separator/>
      </w:r>
    </w:p>
  </w:endnote>
  <w:endnote w:type="continuationSeparator" w:id="0">
    <w:p w14:paraId="324133C6" w14:textId="77777777" w:rsidR="007F0C11" w:rsidRDefault="007F0C11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0E363" w14:textId="77777777" w:rsidR="001C6E7C" w:rsidRDefault="001C6E7C">
    <w:pPr>
      <w:pStyle w:val="Zpat"/>
      <w:jc w:val="right"/>
    </w:pPr>
  </w:p>
  <w:p w14:paraId="07103F02" w14:textId="77777777" w:rsidR="001C6E7C" w:rsidRDefault="001C6E7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6AB8750A" w14:textId="77777777" w:rsidR="001C6E7C" w:rsidRDefault="001C6E7C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6EF2E6" w14:textId="77777777" w:rsidR="001C6E7C" w:rsidRDefault="001C6E7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CB02" w14:textId="77777777" w:rsidR="007F0C11" w:rsidRDefault="007F0C11" w:rsidP="00A758D8">
      <w:pPr>
        <w:spacing w:line="240" w:lineRule="auto"/>
      </w:pPr>
      <w:r>
        <w:separator/>
      </w:r>
    </w:p>
  </w:footnote>
  <w:footnote w:type="continuationSeparator" w:id="0">
    <w:p w14:paraId="46487F0C" w14:textId="77777777" w:rsidR="007F0C11" w:rsidRDefault="007F0C11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2310C979E1F94930A40122F5FC66191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C15CAAF" w14:textId="24D43490" w:rsidR="001C6E7C" w:rsidRPr="00A758D8" w:rsidRDefault="001C6E7C" w:rsidP="00A758D8">
        <w:pPr>
          <w:pStyle w:val="Zhlav"/>
        </w:pPr>
        <w:r>
          <w:t>REST API aplikace Rentals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A4B66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F14C5"/>
    <w:multiLevelType w:val="multilevel"/>
    <w:tmpl w:val="9AA2C062"/>
    <w:numStyleLink w:val="Seznamslovan"/>
  </w:abstractNum>
  <w:abstractNum w:abstractNumId="11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2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C1B71B2"/>
    <w:multiLevelType w:val="multilevel"/>
    <w:tmpl w:val="3DE8382A"/>
    <w:numStyleLink w:val="Seznamodrkov"/>
  </w:abstractNum>
  <w:abstractNum w:abstractNumId="14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5" w15:restartNumberingAfterBreak="0">
    <w:nsid w:val="22E31616"/>
    <w:multiLevelType w:val="multilevel"/>
    <w:tmpl w:val="3DE8382A"/>
    <w:numStyleLink w:val="Seznamodrkov"/>
  </w:abstractNum>
  <w:abstractNum w:abstractNumId="16" w15:restartNumberingAfterBreak="0">
    <w:nsid w:val="2A985686"/>
    <w:multiLevelType w:val="multilevel"/>
    <w:tmpl w:val="3DE8382A"/>
    <w:numStyleLink w:val="Seznamodrkov"/>
  </w:abstractNum>
  <w:abstractNum w:abstractNumId="17" w15:restartNumberingAfterBreak="0">
    <w:nsid w:val="2E6B075E"/>
    <w:multiLevelType w:val="multilevel"/>
    <w:tmpl w:val="9AA2C062"/>
    <w:numStyleLink w:val="Seznamslovan"/>
  </w:abstractNum>
  <w:abstractNum w:abstractNumId="18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9" w15:restartNumberingAfterBreak="0">
    <w:nsid w:val="3022458A"/>
    <w:multiLevelType w:val="multilevel"/>
    <w:tmpl w:val="9AA2C062"/>
    <w:numStyleLink w:val="Seznamslovan"/>
  </w:abstractNum>
  <w:abstractNum w:abstractNumId="20" w15:restartNumberingAfterBreak="0">
    <w:nsid w:val="324B3632"/>
    <w:multiLevelType w:val="multilevel"/>
    <w:tmpl w:val="9AA2C062"/>
    <w:numStyleLink w:val="Seznamslovan"/>
  </w:abstractNum>
  <w:abstractNum w:abstractNumId="21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22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3" w15:restartNumberingAfterBreak="0">
    <w:nsid w:val="35566BE6"/>
    <w:multiLevelType w:val="multilevel"/>
    <w:tmpl w:val="3DE8382A"/>
    <w:numStyleLink w:val="Seznamodrkov"/>
  </w:abstractNum>
  <w:abstractNum w:abstractNumId="24" w15:restartNumberingAfterBreak="0">
    <w:nsid w:val="38276116"/>
    <w:multiLevelType w:val="multilevel"/>
    <w:tmpl w:val="3DE8382A"/>
    <w:numStyleLink w:val="Seznamodrkov"/>
  </w:abstractNum>
  <w:abstractNum w:abstractNumId="25" w15:restartNumberingAfterBreak="0">
    <w:nsid w:val="3E8369DE"/>
    <w:multiLevelType w:val="hybridMultilevel"/>
    <w:tmpl w:val="1DF212A4"/>
    <w:lvl w:ilvl="0" w:tplc="5BA06146">
      <w:start w:val="102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7" w15:restartNumberingAfterBreak="0">
    <w:nsid w:val="42520F69"/>
    <w:multiLevelType w:val="multilevel"/>
    <w:tmpl w:val="FB88413A"/>
    <w:numStyleLink w:val="slovnnadpis"/>
  </w:abstractNum>
  <w:abstractNum w:abstractNumId="28" w15:restartNumberingAfterBreak="0">
    <w:nsid w:val="4BD6073E"/>
    <w:multiLevelType w:val="multilevel"/>
    <w:tmpl w:val="3DE8382A"/>
    <w:numStyleLink w:val="Seznamodrkov"/>
  </w:abstractNum>
  <w:abstractNum w:abstractNumId="29" w15:restartNumberingAfterBreak="0">
    <w:nsid w:val="51C83AE6"/>
    <w:multiLevelType w:val="multilevel"/>
    <w:tmpl w:val="3DE8382A"/>
    <w:numStyleLink w:val="Seznamodrkov"/>
  </w:abstractNum>
  <w:abstractNum w:abstractNumId="30" w15:restartNumberingAfterBreak="0">
    <w:nsid w:val="54C835F5"/>
    <w:multiLevelType w:val="hybridMultilevel"/>
    <w:tmpl w:val="4BAA2B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16759"/>
    <w:multiLevelType w:val="multilevel"/>
    <w:tmpl w:val="3DE8382A"/>
    <w:numStyleLink w:val="Seznamodrkov"/>
  </w:abstractNum>
  <w:abstractNum w:abstractNumId="32" w15:restartNumberingAfterBreak="0">
    <w:nsid w:val="5E7C1466"/>
    <w:multiLevelType w:val="multilevel"/>
    <w:tmpl w:val="3DE8382A"/>
    <w:numStyleLink w:val="Seznamodrkov"/>
  </w:abstractNum>
  <w:abstractNum w:abstractNumId="33" w15:restartNumberingAfterBreak="0">
    <w:nsid w:val="607F3D55"/>
    <w:multiLevelType w:val="hybridMultilevel"/>
    <w:tmpl w:val="39222D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430"/>
    <w:multiLevelType w:val="multilevel"/>
    <w:tmpl w:val="3DE8382A"/>
    <w:numStyleLink w:val="Seznamodrkov"/>
  </w:abstractNum>
  <w:abstractNum w:abstractNumId="35" w15:restartNumberingAfterBreak="0">
    <w:nsid w:val="664F28B9"/>
    <w:multiLevelType w:val="multilevel"/>
    <w:tmpl w:val="3DE8382A"/>
    <w:numStyleLink w:val="Seznamodrkov"/>
  </w:abstractNum>
  <w:abstractNum w:abstractNumId="36" w15:restartNumberingAfterBreak="0">
    <w:nsid w:val="66D41DBF"/>
    <w:multiLevelType w:val="multilevel"/>
    <w:tmpl w:val="3DE8382A"/>
    <w:numStyleLink w:val="Seznamodrkov"/>
  </w:abstractNum>
  <w:abstractNum w:abstractNumId="37" w15:restartNumberingAfterBreak="0">
    <w:nsid w:val="78367483"/>
    <w:multiLevelType w:val="multilevel"/>
    <w:tmpl w:val="3DE8382A"/>
    <w:numStyleLink w:val="Seznamodrkov"/>
  </w:abstractNum>
  <w:num w:numId="1">
    <w:abstractNumId w:val="12"/>
  </w:num>
  <w:num w:numId="2">
    <w:abstractNumId w:val="21"/>
  </w:num>
  <w:num w:numId="3">
    <w:abstractNumId w:val="27"/>
    <w:lvlOverride w:ilvl="0">
      <w:lvl w:ilvl="0">
        <w:start w:val="1"/>
        <w:numFmt w:val="decimal"/>
        <w:pStyle w:val="Nadpis1"/>
        <w:lvlText w:val="%1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1">
      <w:lvl w:ilvl="1">
        <w:start w:val="1"/>
        <w:numFmt w:val="decimal"/>
        <w:pStyle w:val="Nadpis2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Nadpis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Nadpis4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none"/>
        <w:pStyle w:val="Nadpis5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5">
      <w:lvl w:ilvl="5">
        <w:start w:val="1"/>
        <w:numFmt w:val="none"/>
        <w:pStyle w:val="Nadpis6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6">
      <w:lvl w:ilvl="6">
        <w:start w:val="1"/>
        <w:numFmt w:val="none"/>
        <w:pStyle w:val="Nadpis7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7">
      <w:lvl w:ilvl="7">
        <w:start w:val="1"/>
        <w:numFmt w:val="none"/>
        <w:pStyle w:val="Nadpis8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8">
      <w:lvl w:ilvl="8">
        <w:start w:val="1"/>
        <w:numFmt w:val="none"/>
        <w:pStyle w:val="Nadpis9"/>
        <w:lvlText w:val=""/>
        <w:lvlJc w:val="left"/>
        <w:pPr>
          <w:ind w:left="851" w:hanging="851"/>
        </w:pPr>
        <w:rPr>
          <w:rFonts w:hint="default"/>
        </w:rPr>
      </w:lvl>
    </w:lvlOverride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6"/>
  </w:num>
  <w:num w:numId="11">
    <w:abstractNumId w:val="29"/>
  </w:num>
  <w:num w:numId="12">
    <w:abstractNumId w:val="17"/>
  </w:num>
  <w:num w:numId="13">
    <w:abstractNumId w:val="14"/>
  </w:num>
  <w:num w:numId="14">
    <w:abstractNumId w:val="11"/>
  </w:num>
  <w:num w:numId="15">
    <w:abstractNumId w:val="2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7"/>
    <w:lvlOverride w:ilvl="0">
      <w:lvl w:ilvl="0">
        <w:start w:val="1"/>
        <w:numFmt w:val="decimal"/>
        <w:pStyle w:val="Nadpis1"/>
        <w:lvlText w:val="%1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1">
      <w:lvl w:ilvl="1">
        <w:start w:val="1"/>
        <w:numFmt w:val="decimal"/>
        <w:pStyle w:val="Nadpis2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Nadpis3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Nadpis4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none"/>
        <w:pStyle w:val="Nadpis5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5">
      <w:lvl w:ilvl="5">
        <w:start w:val="1"/>
        <w:numFmt w:val="none"/>
        <w:pStyle w:val="Nadpis6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6">
      <w:lvl w:ilvl="6">
        <w:start w:val="1"/>
        <w:numFmt w:val="none"/>
        <w:pStyle w:val="Nadpis7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7">
      <w:lvl w:ilvl="7">
        <w:start w:val="1"/>
        <w:numFmt w:val="none"/>
        <w:pStyle w:val="Nadpis8"/>
        <w:lvlText w:val=""/>
        <w:lvlJc w:val="left"/>
        <w:pPr>
          <w:ind w:left="851" w:hanging="851"/>
        </w:pPr>
        <w:rPr>
          <w:rFonts w:hint="default"/>
        </w:rPr>
      </w:lvl>
    </w:lvlOverride>
    <w:lvlOverride w:ilvl="8">
      <w:lvl w:ilvl="8">
        <w:start w:val="1"/>
        <w:numFmt w:val="none"/>
        <w:pStyle w:val="Nadpis9"/>
        <w:lvlText w:val=""/>
        <w:lvlJc w:val="left"/>
        <w:pPr>
          <w:ind w:left="851" w:hanging="851"/>
        </w:pPr>
        <w:rPr>
          <w:rFonts w:hint="default"/>
        </w:rPr>
      </w:lvl>
    </w:lvlOverride>
  </w:num>
  <w:num w:numId="22">
    <w:abstractNumId w:val="19"/>
  </w:num>
  <w:num w:numId="23">
    <w:abstractNumId w:val="24"/>
  </w:num>
  <w:num w:numId="24">
    <w:abstractNumId w:val="22"/>
  </w:num>
  <w:num w:numId="25">
    <w:abstractNumId w:val="30"/>
  </w:num>
  <w:num w:numId="26">
    <w:abstractNumId w:val="33"/>
  </w:num>
  <w:num w:numId="27">
    <w:abstractNumId w:val="34"/>
  </w:num>
  <w:num w:numId="28">
    <w:abstractNumId w:val="13"/>
  </w:num>
  <w:num w:numId="29">
    <w:abstractNumId w:val="10"/>
  </w:num>
  <w:num w:numId="30">
    <w:abstractNumId w:val="28"/>
  </w:num>
  <w:num w:numId="31">
    <w:abstractNumId w:val="15"/>
  </w:num>
  <w:num w:numId="32">
    <w:abstractNumId w:val="36"/>
  </w:num>
  <w:num w:numId="33">
    <w:abstractNumId w:val="16"/>
  </w:num>
  <w:num w:numId="34">
    <w:abstractNumId w:val="23"/>
  </w:num>
  <w:num w:numId="35">
    <w:abstractNumId w:val="32"/>
  </w:num>
  <w:num w:numId="36">
    <w:abstractNumId w:val="35"/>
  </w:num>
  <w:num w:numId="37">
    <w:abstractNumId w:val="25"/>
  </w:num>
  <w:num w:numId="38">
    <w:abstractNumId w:val="31"/>
  </w:num>
  <w:num w:numId="39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BD"/>
    <w:rsid w:val="0000403F"/>
    <w:rsid w:val="00012192"/>
    <w:rsid w:val="00014ACD"/>
    <w:rsid w:val="000316FC"/>
    <w:rsid w:val="0003523A"/>
    <w:rsid w:val="000468B6"/>
    <w:rsid w:val="00050134"/>
    <w:rsid w:val="000504B0"/>
    <w:rsid w:val="000629BB"/>
    <w:rsid w:val="000631B5"/>
    <w:rsid w:val="00063BDC"/>
    <w:rsid w:val="00063CED"/>
    <w:rsid w:val="00065DEB"/>
    <w:rsid w:val="00073DF3"/>
    <w:rsid w:val="0008675A"/>
    <w:rsid w:val="00087EF3"/>
    <w:rsid w:val="000912A3"/>
    <w:rsid w:val="00094B68"/>
    <w:rsid w:val="000A3864"/>
    <w:rsid w:val="000A5977"/>
    <w:rsid w:val="000B3B85"/>
    <w:rsid w:val="000B435A"/>
    <w:rsid w:val="000C0238"/>
    <w:rsid w:val="000C21F7"/>
    <w:rsid w:val="000C5FB8"/>
    <w:rsid w:val="000C7503"/>
    <w:rsid w:val="000D004E"/>
    <w:rsid w:val="000D5547"/>
    <w:rsid w:val="000D6BBD"/>
    <w:rsid w:val="000E3A34"/>
    <w:rsid w:val="000F34C4"/>
    <w:rsid w:val="001001E8"/>
    <w:rsid w:val="00103811"/>
    <w:rsid w:val="001212B6"/>
    <w:rsid w:val="0013023F"/>
    <w:rsid w:val="00130FE5"/>
    <w:rsid w:val="0013391F"/>
    <w:rsid w:val="00133FB7"/>
    <w:rsid w:val="00154DC5"/>
    <w:rsid w:val="0016697E"/>
    <w:rsid w:val="00167ABD"/>
    <w:rsid w:val="00170CCD"/>
    <w:rsid w:val="00171204"/>
    <w:rsid w:val="00180C65"/>
    <w:rsid w:val="00183B39"/>
    <w:rsid w:val="001858FB"/>
    <w:rsid w:val="001860A3"/>
    <w:rsid w:val="001A0C0C"/>
    <w:rsid w:val="001A3EBE"/>
    <w:rsid w:val="001B4108"/>
    <w:rsid w:val="001B5420"/>
    <w:rsid w:val="001B6227"/>
    <w:rsid w:val="001C2E5C"/>
    <w:rsid w:val="001C5ECD"/>
    <w:rsid w:val="001C6E7C"/>
    <w:rsid w:val="001D111C"/>
    <w:rsid w:val="001D2D6D"/>
    <w:rsid w:val="001D4A0E"/>
    <w:rsid w:val="001E3133"/>
    <w:rsid w:val="001E67F6"/>
    <w:rsid w:val="001F540B"/>
    <w:rsid w:val="00222526"/>
    <w:rsid w:val="002246B4"/>
    <w:rsid w:val="00225D69"/>
    <w:rsid w:val="0023432B"/>
    <w:rsid w:val="00236BCF"/>
    <w:rsid w:val="00236C4F"/>
    <w:rsid w:val="002440A6"/>
    <w:rsid w:val="002570DC"/>
    <w:rsid w:val="00262AB3"/>
    <w:rsid w:val="002659E5"/>
    <w:rsid w:val="00277C4F"/>
    <w:rsid w:val="00281B41"/>
    <w:rsid w:val="00290F64"/>
    <w:rsid w:val="0029462D"/>
    <w:rsid w:val="002A01DB"/>
    <w:rsid w:val="002A1603"/>
    <w:rsid w:val="002A222C"/>
    <w:rsid w:val="002A36DC"/>
    <w:rsid w:val="002B315A"/>
    <w:rsid w:val="002C0FDB"/>
    <w:rsid w:val="002C4BE1"/>
    <w:rsid w:val="002D3618"/>
    <w:rsid w:val="002E75CE"/>
    <w:rsid w:val="002F1279"/>
    <w:rsid w:val="00301203"/>
    <w:rsid w:val="0030628A"/>
    <w:rsid w:val="00311BCE"/>
    <w:rsid w:val="003179B2"/>
    <w:rsid w:val="00323E92"/>
    <w:rsid w:val="00327C8F"/>
    <w:rsid w:val="003368F0"/>
    <w:rsid w:val="00341B93"/>
    <w:rsid w:val="00367394"/>
    <w:rsid w:val="00370245"/>
    <w:rsid w:val="003714FE"/>
    <w:rsid w:val="00394D8A"/>
    <w:rsid w:val="003B240F"/>
    <w:rsid w:val="003B5B8F"/>
    <w:rsid w:val="003C161E"/>
    <w:rsid w:val="003D0BE4"/>
    <w:rsid w:val="003D3063"/>
    <w:rsid w:val="003E2ED0"/>
    <w:rsid w:val="003F01E8"/>
    <w:rsid w:val="00402E71"/>
    <w:rsid w:val="00406DDD"/>
    <w:rsid w:val="00407216"/>
    <w:rsid w:val="00410C1E"/>
    <w:rsid w:val="00412D60"/>
    <w:rsid w:val="00424055"/>
    <w:rsid w:val="0042761A"/>
    <w:rsid w:val="00436195"/>
    <w:rsid w:val="00440DE5"/>
    <w:rsid w:val="00460D4A"/>
    <w:rsid w:val="00464ADD"/>
    <w:rsid w:val="0047185D"/>
    <w:rsid w:val="0047486D"/>
    <w:rsid w:val="0047745C"/>
    <w:rsid w:val="004849FE"/>
    <w:rsid w:val="00484CAF"/>
    <w:rsid w:val="00496321"/>
    <w:rsid w:val="004A4501"/>
    <w:rsid w:val="004A49BC"/>
    <w:rsid w:val="004B0EE3"/>
    <w:rsid w:val="004B3E38"/>
    <w:rsid w:val="004B47B4"/>
    <w:rsid w:val="004B7AFD"/>
    <w:rsid w:val="004C3FAC"/>
    <w:rsid w:val="004D2004"/>
    <w:rsid w:val="004E7BC0"/>
    <w:rsid w:val="004F0C1B"/>
    <w:rsid w:val="00500E83"/>
    <w:rsid w:val="00506CCA"/>
    <w:rsid w:val="00510C29"/>
    <w:rsid w:val="00511ACE"/>
    <w:rsid w:val="005250A9"/>
    <w:rsid w:val="00525566"/>
    <w:rsid w:val="00526E78"/>
    <w:rsid w:val="00530CAB"/>
    <w:rsid w:val="0055345D"/>
    <w:rsid w:val="005636B3"/>
    <w:rsid w:val="00565B56"/>
    <w:rsid w:val="00566029"/>
    <w:rsid w:val="00570733"/>
    <w:rsid w:val="00584945"/>
    <w:rsid w:val="005903D4"/>
    <w:rsid w:val="005927FA"/>
    <w:rsid w:val="005A33F4"/>
    <w:rsid w:val="005B3199"/>
    <w:rsid w:val="005B54DB"/>
    <w:rsid w:val="005B6998"/>
    <w:rsid w:val="005C46BD"/>
    <w:rsid w:val="005C535D"/>
    <w:rsid w:val="005C7E57"/>
    <w:rsid w:val="005D4711"/>
    <w:rsid w:val="005D4EB2"/>
    <w:rsid w:val="005E56A2"/>
    <w:rsid w:val="005E71AB"/>
    <w:rsid w:val="005F51F0"/>
    <w:rsid w:val="005F5E6B"/>
    <w:rsid w:val="005F64A3"/>
    <w:rsid w:val="006034B9"/>
    <w:rsid w:val="00612B02"/>
    <w:rsid w:val="00616BE7"/>
    <w:rsid w:val="006236B3"/>
    <w:rsid w:val="00626A22"/>
    <w:rsid w:val="006354AD"/>
    <w:rsid w:val="00647F66"/>
    <w:rsid w:val="00654769"/>
    <w:rsid w:val="0066425A"/>
    <w:rsid w:val="006803EF"/>
    <w:rsid w:val="0068064C"/>
    <w:rsid w:val="00686DD3"/>
    <w:rsid w:val="00692F93"/>
    <w:rsid w:val="0069623C"/>
    <w:rsid w:val="006A0C19"/>
    <w:rsid w:val="006A3F31"/>
    <w:rsid w:val="006A4DBF"/>
    <w:rsid w:val="006B23A7"/>
    <w:rsid w:val="006C2C53"/>
    <w:rsid w:val="006D061C"/>
    <w:rsid w:val="006E2408"/>
    <w:rsid w:val="006E2C31"/>
    <w:rsid w:val="006F3E2A"/>
    <w:rsid w:val="006F508F"/>
    <w:rsid w:val="006F5A5A"/>
    <w:rsid w:val="006F601D"/>
    <w:rsid w:val="0070253D"/>
    <w:rsid w:val="00703771"/>
    <w:rsid w:val="007267BA"/>
    <w:rsid w:val="00730978"/>
    <w:rsid w:val="00733212"/>
    <w:rsid w:val="00735248"/>
    <w:rsid w:val="00762D4D"/>
    <w:rsid w:val="00770783"/>
    <w:rsid w:val="007722D6"/>
    <w:rsid w:val="0078395F"/>
    <w:rsid w:val="007919A0"/>
    <w:rsid w:val="007A0FA5"/>
    <w:rsid w:val="007A6DB6"/>
    <w:rsid w:val="007B2A22"/>
    <w:rsid w:val="007B2AB6"/>
    <w:rsid w:val="007C12F8"/>
    <w:rsid w:val="007C4D77"/>
    <w:rsid w:val="007C4D84"/>
    <w:rsid w:val="007D1AAF"/>
    <w:rsid w:val="007D53A2"/>
    <w:rsid w:val="007D7694"/>
    <w:rsid w:val="007E0E5B"/>
    <w:rsid w:val="007E37B6"/>
    <w:rsid w:val="007E7576"/>
    <w:rsid w:val="007F0C11"/>
    <w:rsid w:val="00815F57"/>
    <w:rsid w:val="0082135B"/>
    <w:rsid w:val="008372A0"/>
    <w:rsid w:val="008475FF"/>
    <w:rsid w:val="0085285C"/>
    <w:rsid w:val="00852CEB"/>
    <w:rsid w:val="00860B28"/>
    <w:rsid w:val="00862362"/>
    <w:rsid w:val="008637A5"/>
    <w:rsid w:val="008768B0"/>
    <w:rsid w:val="00877CFF"/>
    <w:rsid w:val="00882BB5"/>
    <w:rsid w:val="00891D6C"/>
    <w:rsid w:val="00897078"/>
    <w:rsid w:val="008B142A"/>
    <w:rsid w:val="008B4314"/>
    <w:rsid w:val="008B5EF9"/>
    <w:rsid w:val="008C184F"/>
    <w:rsid w:val="008C7716"/>
    <w:rsid w:val="008C793E"/>
    <w:rsid w:val="008D74C8"/>
    <w:rsid w:val="008D7707"/>
    <w:rsid w:val="008E78BD"/>
    <w:rsid w:val="008F44D1"/>
    <w:rsid w:val="00900A4D"/>
    <w:rsid w:val="00905467"/>
    <w:rsid w:val="0091592E"/>
    <w:rsid w:val="00932FF9"/>
    <w:rsid w:val="00935FF1"/>
    <w:rsid w:val="009448A3"/>
    <w:rsid w:val="00950D62"/>
    <w:rsid w:val="009546CF"/>
    <w:rsid w:val="009620BA"/>
    <w:rsid w:val="0096322D"/>
    <w:rsid w:val="00972B68"/>
    <w:rsid w:val="009767D3"/>
    <w:rsid w:val="00982681"/>
    <w:rsid w:val="00983342"/>
    <w:rsid w:val="0099030C"/>
    <w:rsid w:val="009915A0"/>
    <w:rsid w:val="00993654"/>
    <w:rsid w:val="00994551"/>
    <w:rsid w:val="009A50BD"/>
    <w:rsid w:val="009A6C1F"/>
    <w:rsid w:val="009C4190"/>
    <w:rsid w:val="009C41A9"/>
    <w:rsid w:val="009E175F"/>
    <w:rsid w:val="009F1FE8"/>
    <w:rsid w:val="00A15ADF"/>
    <w:rsid w:val="00A2223A"/>
    <w:rsid w:val="00A3565B"/>
    <w:rsid w:val="00A35D77"/>
    <w:rsid w:val="00A415A3"/>
    <w:rsid w:val="00A51DE8"/>
    <w:rsid w:val="00A56E9C"/>
    <w:rsid w:val="00A578DF"/>
    <w:rsid w:val="00A651FD"/>
    <w:rsid w:val="00A70B3D"/>
    <w:rsid w:val="00A73C57"/>
    <w:rsid w:val="00A758D8"/>
    <w:rsid w:val="00A76C10"/>
    <w:rsid w:val="00A80CD5"/>
    <w:rsid w:val="00A85B9C"/>
    <w:rsid w:val="00A87D2B"/>
    <w:rsid w:val="00A93767"/>
    <w:rsid w:val="00AA1AEC"/>
    <w:rsid w:val="00AA1CAB"/>
    <w:rsid w:val="00AB1421"/>
    <w:rsid w:val="00AB6487"/>
    <w:rsid w:val="00AD7EF3"/>
    <w:rsid w:val="00AE1FC1"/>
    <w:rsid w:val="00AF19A8"/>
    <w:rsid w:val="00AF33EE"/>
    <w:rsid w:val="00AF484F"/>
    <w:rsid w:val="00B02721"/>
    <w:rsid w:val="00B06BFF"/>
    <w:rsid w:val="00B13EAE"/>
    <w:rsid w:val="00B17222"/>
    <w:rsid w:val="00B4604C"/>
    <w:rsid w:val="00B55924"/>
    <w:rsid w:val="00B55BD3"/>
    <w:rsid w:val="00B6164F"/>
    <w:rsid w:val="00B67645"/>
    <w:rsid w:val="00B6796F"/>
    <w:rsid w:val="00B713DB"/>
    <w:rsid w:val="00B82D4D"/>
    <w:rsid w:val="00B83C97"/>
    <w:rsid w:val="00B8451C"/>
    <w:rsid w:val="00B9192E"/>
    <w:rsid w:val="00B930EF"/>
    <w:rsid w:val="00B94D55"/>
    <w:rsid w:val="00BA31D1"/>
    <w:rsid w:val="00BA3558"/>
    <w:rsid w:val="00BA365E"/>
    <w:rsid w:val="00BB4927"/>
    <w:rsid w:val="00BC67B0"/>
    <w:rsid w:val="00BD7F6F"/>
    <w:rsid w:val="00BE4875"/>
    <w:rsid w:val="00BE799C"/>
    <w:rsid w:val="00BF4C3B"/>
    <w:rsid w:val="00BF4EDE"/>
    <w:rsid w:val="00BF5392"/>
    <w:rsid w:val="00C11A83"/>
    <w:rsid w:val="00C16C8B"/>
    <w:rsid w:val="00C43B6B"/>
    <w:rsid w:val="00C478F8"/>
    <w:rsid w:val="00C523FF"/>
    <w:rsid w:val="00C52532"/>
    <w:rsid w:val="00C57068"/>
    <w:rsid w:val="00C60AED"/>
    <w:rsid w:val="00C621C4"/>
    <w:rsid w:val="00C62CEA"/>
    <w:rsid w:val="00C72271"/>
    <w:rsid w:val="00C85888"/>
    <w:rsid w:val="00C963E4"/>
    <w:rsid w:val="00CA404C"/>
    <w:rsid w:val="00CA5812"/>
    <w:rsid w:val="00CA7BA8"/>
    <w:rsid w:val="00CB1445"/>
    <w:rsid w:val="00CB4226"/>
    <w:rsid w:val="00CC175B"/>
    <w:rsid w:val="00CC5042"/>
    <w:rsid w:val="00CD08D7"/>
    <w:rsid w:val="00CD2764"/>
    <w:rsid w:val="00CF1546"/>
    <w:rsid w:val="00CF6CC0"/>
    <w:rsid w:val="00D05CC6"/>
    <w:rsid w:val="00D06100"/>
    <w:rsid w:val="00D30F23"/>
    <w:rsid w:val="00D32C8E"/>
    <w:rsid w:val="00D4315D"/>
    <w:rsid w:val="00D43249"/>
    <w:rsid w:val="00D43E0C"/>
    <w:rsid w:val="00D538B3"/>
    <w:rsid w:val="00D62976"/>
    <w:rsid w:val="00D646F2"/>
    <w:rsid w:val="00D6731F"/>
    <w:rsid w:val="00D72054"/>
    <w:rsid w:val="00D81156"/>
    <w:rsid w:val="00D90286"/>
    <w:rsid w:val="00DA280A"/>
    <w:rsid w:val="00DA288C"/>
    <w:rsid w:val="00DB0196"/>
    <w:rsid w:val="00DB614E"/>
    <w:rsid w:val="00DC1B16"/>
    <w:rsid w:val="00DC20CF"/>
    <w:rsid w:val="00DC6AB8"/>
    <w:rsid w:val="00DD23AB"/>
    <w:rsid w:val="00DD7203"/>
    <w:rsid w:val="00DE1B05"/>
    <w:rsid w:val="00DE30FF"/>
    <w:rsid w:val="00DE7B73"/>
    <w:rsid w:val="00DF27BA"/>
    <w:rsid w:val="00DF299F"/>
    <w:rsid w:val="00E03357"/>
    <w:rsid w:val="00E05667"/>
    <w:rsid w:val="00E05756"/>
    <w:rsid w:val="00E17F44"/>
    <w:rsid w:val="00E24C9F"/>
    <w:rsid w:val="00E36D72"/>
    <w:rsid w:val="00E416CA"/>
    <w:rsid w:val="00E46511"/>
    <w:rsid w:val="00E50344"/>
    <w:rsid w:val="00E5675F"/>
    <w:rsid w:val="00E6434E"/>
    <w:rsid w:val="00E74EF1"/>
    <w:rsid w:val="00E77367"/>
    <w:rsid w:val="00E9375D"/>
    <w:rsid w:val="00EA593D"/>
    <w:rsid w:val="00EA74B7"/>
    <w:rsid w:val="00EC0E63"/>
    <w:rsid w:val="00EC39C3"/>
    <w:rsid w:val="00ED3C14"/>
    <w:rsid w:val="00ED5236"/>
    <w:rsid w:val="00EE0AFD"/>
    <w:rsid w:val="00EE5EB3"/>
    <w:rsid w:val="00EF5F8D"/>
    <w:rsid w:val="00F03D15"/>
    <w:rsid w:val="00F07DC8"/>
    <w:rsid w:val="00F11B16"/>
    <w:rsid w:val="00F13209"/>
    <w:rsid w:val="00F17E61"/>
    <w:rsid w:val="00F21BC2"/>
    <w:rsid w:val="00F304C0"/>
    <w:rsid w:val="00F31F87"/>
    <w:rsid w:val="00F47259"/>
    <w:rsid w:val="00F5249B"/>
    <w:rsid w:val="00F56E38"/>
    <w:rsid w:val="00F60F66"/>
    <w:rsid w:val="00F70B91"/>
    <w:rsid w:val="00F76DA1"/>
    <w:rsid w:val="00F82F25"/>
    <w:rsid w:val="00F846B4"/>
    <w:rsid w:val="00F9133C"/>
    <w:rsid w:val="00F95320"/>
    <w:rsid w:val="00F96D91"/>
    <w:rsid w:val="00FA37E6"/>
    <w:rsid w:val="00FC48E1"/>
    <w:rsid w:val="00FD014A"/>
    <w:rsid w:val="00FE1D8A"/>
    <w:rsid w:val="00FE4F1D"/>
    <w:rsid w:val="00FE64AE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0257"/>
  <w15:chartTrackingRefBased/>
  <w15:docId w15:val="{F6A1A468-04A8-478C-B1AE-EFE6AC27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4CA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C523F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mw-headline">
    <w:name w:val="mw-headline"/>
    <w:basedOn w:val="Standardnpsmoodstavce"/>
    <w:rsid w:val="00C523FF"/>
  </w:style>
  <w:style w:type="character" w:styleId="Nevyeenzmnka">
    <w:name w:val="Unresolved Mention"/>
    <w:basedOn w:val="Standardnpsmoodstavce"/>
    <w:uiPriority w:val="99"/>
    <w:semiHidden/>
    <w:unhideWhenUsed/>
    <w:rsid w:val="005A33F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83342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A80C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pslib-cz/MP2021-JulieSanetrnikova-Redesign-UI-UX-aplikace-Rental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Maturitn&#237;%20pr&#225;ce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10C979E1F94930A40122F5FC6619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5978433-9DA1-4447-93C9-3F50E6A937F1}"/>
      </w:docPartPr>
      <w:docPartBody>
        <w:p w:rsidR="00441140" w:rsidRDefault="00947677">
          <w:pPr>
            <w:pStyle w:val="2310C979E1F94930A40122F5FC661915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77"/>
    <w:rsid w:val="0005609C"/>
    <w:rsid w:val="00077D2F"/>
    <w:rsid w:val="000D32A6"/>
    <w:rsid w:val="00155AC7"/>
    <w:rsid w:val="001D11FC"/>
    <w:rsid w:val="002025FE"/>
    <w:rsid w:val="002A0DAA"/>
    <w:rsid w:val="002E28EB"/>
    <w:rsid w:val="0032780E"/>
    <w:rsid w:val="00364255"/>
    <w:rsid w:val="003E7BCB"/>
    <w:rsid w:val="00441140"/>
    <w:rsid w:val="00454E4F"/>
    <w:rsid w:val="004F305D"/>
    <w:rsid w:val="0051093F"/>
    <w:rsid w:val="00533729"/>
    <w:rsid w:val="00572737"/>
    <w:rsid w:val="005A052C"/>
    <w:rsid w:val="005D5FE0"/>
    <w:rsid w:val="00676698"/>
    <w:rsid w:val="006B3E2D"/>
    <w:rsid w:val="006B6A9F"/>
    <w:rsid w:val="006F6621"/>
    <w:rsid w:val="00754AB5"/>
    <w:rsid w:val="00770304"/>
    <w:rsid w:val="00783488"/>
    <w:rsid w:val="007B0BCC"/>
    <w:rsid w:val="00811C43"/>
    <w:rsid w:val="008626B4"/>
    <w:rsid w:val="00913274"/>
    <w:rsid w:val="00947677"/>
    <w:rsid w:val="0095171D"/>
    <w:rsid w:val="009E29B5"/>
    <w:rsid w:val="00A859C6"/>
    <w:rsid w:val="00CB6AD4"/>
    <w:rsid w:val="00CD6F10"/>
    <w:rsid w:val="00CE6883"/>
    <w:rsid w:val="00D577B0"/>
    <w:rsid w:val="00D72935"/>
    <w:rsid w:val="00D87CF2"/>
    <w:rsid w:val="00E14BE9"/>
    <w:rsid w:val="00E92D6A"/>
    <w:rsid w:val="00EB3277"/>
    <w:rsid w:val="00F42CCE"/>
    <w:rsid w:val="00F9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9D3A42304BA46BA9C798EA0CF5E918D">
    <w:name w:val="89D3A42304BA46BA9C798EA0CF5E918D"/>
  </w:style>
  <w:style w:type="paragraph" w:customStyle="1" w:styleId="2310C979E1F94930A40122F5FC661915">
    <w:name w:val="2310C979E1F94930A40122F5FC66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42C557-40FA-41CD-892A-578EF11C42E9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Gil20</b:Tag>
    <b:SourceType>InternetSite</b:SourceType>
    <b:Guid>{AEBBCEC2-021C-410A-B160-654F75D5C982}</b:Guid>
    <b:Title>REST API (RESTful API)</b:Title>
    <b:InternetSiteTitle>TechTarget SearchApp Architecture</b:InternetSiteTitle>
    <b:Year>2020</b:Year>
    <b:Month>Září</b:Month>
    <b:YearAccessed>2022</b:YearAccessed>
    <b:MonthAccessed>Březen</b:MonthAccessed>
    <b:DayAccessed>2</b:DayAccessed>
    <b:URL>https://www.techtarget.com/searchapparchitecture/definition/RESTful-API</b:URL>
    <b:Author>
      <b:Author>
        <b:NameList>
          <b:Person>
            <b:Last>Gillis</b:Last>
            <b:Middle>S.</b:Middle>
            <b:First>Alexander</b:First>
          </b:Person>
        </b:NameList>
      </b:Author>
    </b:Author>
    <b:RefOrder>2</b:RefOrder>
  </b:Source>
  <b:Source>
    <b:Tag>Mal09</b:Tag>
    <b:SourceType>InternetSite</b:SourceType>
    <b:Guid>{A7EB8DBF-7078-4ACA-B7E2-525F09FEFCAE}</b:Guid>
    <b:Title>REST: architektura pro webové API</b:Title>
    <b:InternetSiteTitle>zdroják.cz</b:InternetSiteTitle>
    <b:Year>2009</b:Year>
    <b:Month>Srpen</b:Month>
    <b:Day>3</b:Day>
    <b:YearAccessed>2022</b:YearAccessed>
    <b:MonthAccessed>Březen</b:MonthAccessed>
    <b:DayAccessed>2</b:DayAccessed>
    <b:URL>https://zdrojak.cz/clanky/rest-architektura-pro-webove-api/</b:URL>
    <b:Author>
      <b:Author>
        <b:NameList>
          <b:Person>
            <b:Last>Malý</b:Last>
            <b:First>Martin</b:First>
          </b:Person>
        </b:NameList>
      </b:Author>
    </b:Author>
    <b:RefOrder>3</b:RefOrder>
  </b:Source>
  <b:Source>
    <b:Tag>MDN21</b:Tag>
    <b:SourceType>InternetSite</b:SourceType>
    <b:Guid>{47DC368D-4B41-41B4-946F-DF1C7365E1C5}</b:Guid>
    <b:Author>
      <b:Author>
        <b:Corporate>MDN contributors</b:Corporate>
      </b:Author>
    </b:Author>
    <b:Title>HTTP request methods</b:Title>
    <b:InternetSiteTitle>MDN Web Docs</b:InternetSiteTitle>
    <b:Year>2021</b:Year>
    <b:Month>Říjen</b:Month>
    <b:Day>3</b:Day>
    <b:YearAccessed>2022</b:YearAccessed>
    <b:MonthAccessed>Březen</b:MonthAccessed>
    <b:DayAccessed>4</b:DayAccessed>
    <b:URL>https://developer.mozilla.org/en-US/docs/Web/HTTP/Methods</b:URL>
    <b:RefOrder>5</b:RefOrder>
  </b:Source>
  <b:Source>
    <b:Tag>Cir20</b:Tag>
    <b:SourceType>InternetSite</b:SourceType>
    <b:Guid>{B6C9FA82-4482-4C02-ACEE-68F57ACCEB4E}</b:Guid>
    <b:Title>MongoDB | CRUD Operations</b:Title>
    <b:InternetSiteTitle>GitHub</b:InternetSiteTitle>
    <b:Year>2020</b:Year>
    <b:Month>Duben</b:Month>
    <b:Day>19</b:Day>
    <b:YearAccessed>2022</b:YearAccessed>
    <b:MonthAccessed>Březen</b:MonthAccessed>
    <b:DayAccessed>3</b:DayAccessed>
    <b:URL>https://github.com/ross-u/MongoDB-CRUD-Introduction-Exercise/blob/master/README.md</b:URL>
    <b:Author>
      <b:Author>
        <b:NameList>
          <b:Person>
            <b:Last>Cirkovic</b:Last>
            <b:First>Uros</b:First>
          </b:Person>
        </b:NameList>
      </b:Author>
    </b:Author>
    <b:RefOrder>4</b:RefOrder>
  </b:Source>
  <b:Source>
    <b:Tag>Wik211</b:Tag>
    <b:SourceType>InternetSite</b:SourceType>
    <b:Guid>{0D0147C1-C28D-4929-A587-052FEE0D14E9}</b:Guid>
    <b:Author>
      <b:Author>
        <b:Corporate>Wikipedia foundation</b:Corporate>
      </b:Author>
    </b:Author>
    <b:Title>Stavové kódy HTTP</b:Title>
    <b:InternetSiteTitle>Wikipedie Otevřená encyklopedie</b:InternetSiteTitle>
    <b:Year>2021</b:Year>
    <b:Month>Listopad</b:Month>
    <b:Day>13</b:Day>
    <b:YearAccessed>2022</b:YearAccessed>
    <b:MonthAccessed>Březen</b:MonthAccessed>
    <b:DayAccessed>5</b:DayAccessed>
    <b:URL>https://cs.wikipedia.org/wiki/Stavov%C3%A9_k%C3%B3dy_HTTP</b:URL>
    <b:RefOrder>6</b:RefOrder>
  </b:Source>
  <b:Source>
    <b:Tag>Wik22</b:Tag>
    <b:SourceType>InternetSite</b:SourceType>
    <b:Guid>{7C223941-E557-45C1-A5C5-BE8E98AF5350}</b:Guid>
    <b:Author>
      <b:Author>
        <b:Corporate>Wikipedia foundation</b:Corporate>
      </b:Author>
    </b:Author>
    <b:Title>Databáze</b:Title>
    <b:InternetSiteTitle>Wikipedie Otevřená encyklopedie</b:InternetSiteTitle>
    <b:Year>2022</b:Year>
    <b:Month>Březen</b:Month>
    <b:Day>1</b:Day>
    <b:YearAccessed>2022</b:YearAccessed>
    <b:MonthAccessed>Březen</b:MonthAccessed>
    <b:DayAccessed>5</b:DayAccessed>
    <b:URL>https://cs.wikipedia.org/wiki/Datab%C3%A1ze</b:URL>
    <b:RefOrder>1</b:RefOrder>
  </b:Source>
  <b:Source>
    <b:Tag>Wik21</b:Tag>
    <b:SourceType>InternetSite</b:SourceType>
    <b:Guid>{B86386FB-766F-4888-9CC0-BC8EA6CE3738}</b:Guid>
    <b:Title>Swagger (software)</b:Title>
    <b:Year>2021</b:Year>
    <b:Author>
      <b:Author>
        <b:Corporate>Wikipedia foundation</b:Corporate>
      </b:Author>
    </b:Author>
    <b:InternetSiteTitle>Wikipedie otevřená encyklopedie</b:InternetSiteTitle>
    <b:Month>Červenec</b:Month>
    <b:Day>16</b:Day>
    <b:YearAccessed>2022</b:YearAccessed>
    <b:MonthAccessed>Únor</b:MonthAccessed>
    <b:DayAccessed>26</b:DayAccessed>
    <b:URL>https://cs.wikipedia.org/wiki/Swagger_(software)</b:URL>
    <b:RefOrder>7</b:RefOrder>
  </b:Source>
  <b:Source>
    <b:Tag>Mat22</b:Tag>
    <b:SourceType>InternetSite</b:SourceType>
    <b:Guid>{E379D658-D377-45D0-9D6E-A5770C862D49}</b:Guid>
    <b:Title>tus</b:Title>
    <b:InternetSiteTitle>tus Open Protocol for Resumable File Uploads</b:InternetSiteTitle>
    <b:Year>2022</b:Year>
    <b:Month>Únor</b:Month>
    <b:Day>18</b:Day>
    <b:YearAccessed>2022</b:YearAccessed>
    <b:MonthAccessed>Březen</b:MonthAccessed>
    <b:DayAccessed>8</b:DayAccessed>
    <b:URL>https://tus.io/</b:URL>
    <b:Author>
      <b:Author>
        <b:NameList>
          <b:Person>
            <b:Last>Matsson</b:Last>
            <b:First>Stefan</b:First>
          </b:Person>
        </b:NameList>
      </b:Author>
    </b:Author>
    <b:RefOrder>9</b:RefOrder>
  </b:Source>
  <b:Source>
    <b:Tag>Dyk22</b:Tag>
    <b:SourceType>InternetSite</b:SourceType>
    <b:Guid>{FF5D9051-E3D0-44A8-8FFE-215429FDD098}</b:Guid>
    <b:Title>JsonPatch in ASP.NET Core web API</b:Title>
    <b:InternetSiteTitle>Microsoft</b:InternetSiteTitle>
    <b:Year>2022</b:Year>
    <b:Month>Únor</b:Month>
    <b:Day>28</b:Day>
    <b:YearAccessed>2022</b:YearAccessed>
    <b:MonthAccessed>Březen</b:MonthAccessed>
    <b:DayAccessed>8</b:DayAccessed>
    <b:URL>https://docs.microsoft.com/cs-cz/aspnet/core/web-api/jsonpatch?view=aspnetcore-6.0</b:URL>
    <b:Author>
      <b:Author>
        <b:NameList>
          <b:Person>
            <b:Last>Dykstra</b:Last>
            <b:First>Tom</b:First>
          </b:Person>
          <b:Person>
            <b:Last>Larkin</b:Last>
            <b:First>Kirk</b:First>
          </b:Person>
        </b:NameList>
      </b:Author>
    </b:Author>
    <b:RefOrder>10</b:RefOrder>
  </b:Source>
  <b:Source>
    <b:Tag>Ste21</b:Tag>
    <b:SourceType>InternetSite</b:SourceType>
    <b:Guid>{2C86D714-BD73-4719-9760-D01F9DB791B0}</b:Guid>
    <b:Title>oauth-token-retriever</b:Title>
    <b:Year>2021</b:Year>
    <b:InternetSiteTitle>GitHub</b:InternetSiteTitle>
    <b:Month>Září</b:Month>
    <b:Day>30</b:Day>
    <b:YearAccessed>2021</b:YearAccessed>
    <b:MonthAccessed>Listopad</b:MonthAccessed>
    <b:DayAccessed>14</b:DayAccessed>
    <b:URL>https://github.com/MichalStehlik/oauth-token-retriever</b:URL>
    <b:Author>
      <b:Author>
        <b:NameList>
          <b:Person>
            <b:Last>Stehlík</b:Last>
            <b:First>Michal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22DF2680-5E02-4D07-996B-715B83AD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1310</TotalTime>
  <Pages>35</Pages>
  <Words>6049</Words>
  <Characters>35693</Characters>
  <Application>Microsoft Office Word</Application>
  <DocSecurity>0</DocSecurity>
  <Lines>297</Lines>
  <Paragraphs>83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REST API aplikace Rentals</vt:lpstr>
    </vt:vector>
  </TitlesOfParts>
  <Company/>
  <LinksUpToDate>false</LinksUpToDate>
  <CharactersWithSpaces>41659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API aplikace Rentals</dc:title>
  <dc:subject/>
  <dc:creator>Kateřina Daňková</dc:creator>
  <cp:keywords/>
  <dc:description/>
  <cp:lastModifiedBy>Kateřina Daňková</cp:lastModifiedBy>
  <cp:revision>102</cp:revision>
  <cp:lastPrinted>2022-03-11T10:48:00Z</cp:lastPrinted>
  <dcterms:created xsi:type="dcterms:W3CDTF">2022-02-27T21:06:00Z</dcterms:created>
  <dcterms:modified xsi:type="dcterms:W3CDTF">2022-03-11T18:30:00Z</dcterms:modified>
</cp:coreProperties>
</file>