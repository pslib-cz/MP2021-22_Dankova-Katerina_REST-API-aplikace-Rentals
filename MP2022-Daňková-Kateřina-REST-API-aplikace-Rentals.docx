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64B6"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C174BC2" wp14:editId="64C2282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74BC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28EF2A11"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078BD988" wp14:editId="1B24FD11">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8BD988"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2E44686" w14:textId="4DD826D2" w:rsidR="00341B93" w:rsidRPr="00BA365E" w:rsidRDefault="002659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REST API aplikace Rentals</w:t>
                          </w:r>
                        </w:p>
                      </w:sdtContent>
                    </w:sdt>
                    <w:p w14:paraId="4A72606A"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0D33AA" wp14:editId="1683ED5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8C797FC"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5E3490FF" wp14:editId="21AB6C8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490FF"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3E75E49D" w14:textId="137C838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659E5">
                            <w:rPr>
                              <w:b/>
                            </w:rPr>
                            <w:t>Kateřina Daňková</w:t>
                          </w:r>
                        </w:sdtContent>
                      </w:sdt>
                    </w:p>
                    <w:p w14:paraId="4BD03CBE" w14:textId="268E96F2" w:rsidR="00341B93" w:rsidRPr="00B003CF" w:rsidRDefault="00341B93" w:rsidP="00D06100">
                      <w:pPr>
                        <w:tabs>
                          <w:tab w:val="right" w:pos="2268"/>
                          <w:tab w:val="left" w:pos="2977"/>
                        </w:tabs>
                        <w:spacing w:line="259" w:lineRule="auto"/>
                        <w:ind w:firstLine="0"/>
                      </w:pPr>
                      <w:r w:rsidRPr="00B003CF">
                        <w:tab/>
                        <w:t>Obor</w:t>
                      </w:r>
                      <w:r w:rsidRPr="00B003CF">
                        <w:tab/>
                      </w:r>
                      <w:r w:rsidR="007B2A22">
                        <w:rPr>
                          <w:b/>
                        </w:rPr>
                        <w:t>Informační technologie</w:t>
                      </w:r>
                    </w:p>
                    <w:p w14:paraId="0EB71979" w14:textId="6F554E10"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7B2A22">
                        <w:rPr>
                          <w:b/>
                        </w:rPr>
                        <w:t>Tomáš Kazda</w:t>
                      </w:r>
                    </w:p>
                    <w:p w14:paraId="2158DF4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86FC52C" wp14:editId="02EBF71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9EC578E" w14:textId="77777777" w:rsidR="00341B93" w:rsidRDefault="00341B93"/>
    <w:p w14:paraId="7AE7E0B0"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2CA3CBAE" w14:textId="77777777" w:rsidR="00341B93" w:rsidRDefault="00341B93" w:rsidP="00341B93">
      <w:pPr>
        <w:pStyle w:val="Nezaazovannadpis"/>
      </w:pPr>
      <w:r>
        <w:lastRenderedPageBreak/>
        <w:t>Anotace</w:t>
      </w:r>
    </w:p>
    <w:p w14:paraId="1B56C56C" w14:textId="656F444D" w:rsidR="00341B93" w:rsidRDefault="00A73C57" w:rsidP="00D06100">
      <w:r>
        <w:t xml:space="preserve">Má práce vychází ze </w:t>
      </w:r>
      <w:r w:rsidR="0096322D">
        <w:t>původního</w:t>
      </w:r>
      <w:r>
        <w:t xml:space="preserve"> </w:t>
      </w:r>
      <w:proofErr w:type="spellStart"/>
      <w:r>
        <w:t>backendu</w:t>
      </w:r>
      <w:proofErr w:type="spellEnd"/>
      <w:r>
        <w:t xml:space="preserve"> aplikace Rentals pro správu výpůjček</w:t>
      </w:r>
      <w:r w:rsidR="008D74C8">
        <w:t xml:space="preserve"> ze školního ateliéru SPŠSE a VOŠ Liberec</w:t>
      </w:r>
      <w:r>
        <w:t xml:space="preserve">. </w:t>
      </w:r>
      <w:r w:rsidR="0096322D">
        <w:t>D</w:t>
      </w:r>
      <w:r w:rsidR="008D74C8">
        <w:t xml:space="preserve">atabáze byla nevhodně navržená a </w:t>
      </w:r>
      <w:r w:rsidR="00730978">
        <w:t>při používání se vyskytly problémy, které řeší má práce.</w:t>
      </w:r>
    </w:p>
    <w:p w14:paraId="1492E526" w14:textId="08B6CB0D" w:rsidR="00730978" w:rsidRDefault="00730978" w:rsidP="00D06100">
      <w:r>
        <w:t xml:space="preserve">Práce se zabývá </w:t>
      </w:r>
      <w:r w:rsidR="00103811">
        <w:t>vytvořením nové databáze a REST API, také povýšením na framework .NET 6, který vyšel v průběhu vývoje.</w:t>
      </w:r>
    </w:p>
    <w:p w14:paraId="6AE0871D" w14:textId="77777777" w:rsidR="00341B93" w:rsidRPr="00341B93" w:rsidRDefault="00341B93" w:rsidP="00341B93">
      <w:pPr>
        <w:pStyle w:val="Nezaazovannadpis"/>
        <w:rPr>
          <w:lang w:val="en-GB"/>
        </w:rPr>
      </w:pPr>
      <w:r w:rsidRPr="00341B93">
        <w:rPr>
          <w:lang w:val="en-GB"/>
        </w:rPr>
        <w:t>Summary</w:t>
      </w:r>
    </w:p>
    <w:p w14:paraId="2DF2B0C6" w14:textId="353CE28A" w:rsidR="00103811" w:rsidRPr="00103811" w:rsidRDefault="00103811" w:rsidP="00103811">
      <w:pPr>
        <w:rPr>
          <w:lang w:val="en-GB"/>
        </w:rPr>
      </w:pPr>
      <w:r w:rsidRPr="00103811">
        <w:rPr>
          <w:lang w:val="en-GB"/>
        </w:rPr>
        <w:t xml:space="preserve">My work is based on the </w:t>
      </w:r>
      <w:r w:rsidR="00014ACD">
        <w:rPr>
          <w:lang w:val="en-GB"/>
        </w:rPr>
        <w:t>original</w:t>
      </w:r>
      <w:r w:rsidRPr="00103811">
        <w:rPr>
          <w:lang w:val="en-GB"/>
        </w:rPr>
        <w:t xml:space="preserve"> backend of the Rentals application for managing rentals from the school studio of SPŠSE and V</w:t>
      </w:r>
      <w:r w:rsidR="0047486D">
        <w:rPr>
          <w:lang w:val="en-GB"/>
        </w:rPr>
        <w:t>O</w:t>
      </w:r>
      <w:r w:rsidRPr="00103811">
        <w:rPr>
          <w:lang w:val="en-GB"/>
        </w:rPr>
        <w:t>Š Liberec. The</w:t>
      </w:r>
      <w:r w:rsidR="00014ACD">
        <w:rPr>
          <w:lang w:val="en-GB"/>
        </w:rPr>
        <w:t xml:space="preserve"> </w:t>
      </w:r>
      <w:r w:rsidRPr="00103811">
        <w:rPr>
          <w:lang w:val="en-GB"/>
        </w:rPr>
        <w:t>database was inappropriately designed, and problems occurred during use, which my work solves.</w:t>
      </w:r>
    </w:p>
    <w:p w14:paraId="42AC5D4B" w14:textId="527463A3" w:rsidR="00341B93" w:rsidRDefault="00103811" w:rsidP="00103811">
      <w:pPr>
        <w:rPr>
          <w:lang w:val="en-GB"/>
        </w:rPr>
      </w:pPr>
      <w:r w:rsidRPr="00103811">
        <w:rPr>
          <w:lang w:val="en-GB"/>
        </w:rPr>
        <w:t>The thesis deals with the creation of a new database and REST API, also upgrading to the .NET 6 framework that came out during development.</w:t>
      </w:r>
    </w:p>
    <w:p w14:paraId="6983E687" w14:textId="77777777" w:rsidR="00341B93" w:rsidRDefault="00341B93" w:rsidP="00341B93">
      <w:pPr>
        <w:pStyle w:val="Nezaazovannadpis"/>
      </w:pPr>
      <w:r w:rsidRPr="00341B93">
        <w:t>Čestné prohlášení</w:t>
      </w:r>
    </w:p>
    <w:p w14:paraId="042FB28C"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34E14EBF" w14:textId="2C055868" w:rsidR="00341B93" w:rsidRPr="00341B93" w:rsidRDefault="00341B93" w:rsidP="002570DC">
      <w:pPr>
        <w:pStyle w:val="Podpisovdek"/>
      </w:pPr>
      <w:r w:rsidRPr="00341B93">
        <w:t xml:space="preserve">V Liberci dne </w:t>
      </w:r>
      <w:fldSimple w:instr=" DATE   \* MERGEFORMAT ">
        <w:r w:rsidR="009620BA">
          <w:rPr>
            <w:noProof/>
          </w:rPr>
          <w:t>06.03.2022</w:t>
        </w:r>
      </w:fldSimple>
      <w:r w:rsidRPr="00341B93">
        <w:tab/>
      </w:r>
      <w:r w:rsidRPr="00341B93">
        <w:tab/>
      </w:r>
    </w:p>
    <w:p w14:paraId="4296BD78" w14:textId="689505BA" w:rsidR="00341B93" w:rsidRPr="002570DC" w:rsidRDefault="00341B93" w:rsidP="00341B93">
      <w:pPr>
        <w:pStyle w:val="Jmnopodpodpisovmdkem"/>
      </w:pPr>
      <w:r w:rsidRPr="002570DC">
        <w:tab/>
      </w:r>
      <w:sdt>
        <w:sdtPr>
          <w:alias w:val="Autor"/>
          <w:tag w:val=""/>
          <w:id w:val="172458754"/>
          <w:placeholder>
            <w:docPart w:val="89D3A42304BA46BA9C798EA0CF5E918D"/>
          </w:placeholder>
          <w:dataBinding w:prefixMappings="xmlns:ns0='http://purl.org/dc/elements/1.1/' xmlns:ns1='http://schemas.openxmlformats.org/package/2006/metadata/core-properties' " w:xpath="/ns1:coreProperties[1]/ns0:creator[1]" w:storeItemID="{6C3C8BC8-F283-45AE-878A-BAB7291924A1}"/>
          <w:text/>
        </w:sdtPr>
        <w:sdtEndPr/>
        <w:sdtContent>
          <w:r w:rsidR="002659E5">
            <w:t>Kateřina Daňková</w:t>
          </w:r>
        </w:sdtContent>
      </w:sdt>
    </w:p>
    <w:p w14:paraId="2BEF7465"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C510B54" w14:textId="77777777" w:rsidR="00236BCF" w:rsidRDefault="00236BCF">
          <w:pPr>
            <w:pStyle w:val="Nadpisobsahu"/>
          </w:pPr>
          <w:r>
            <w:t>Obsah</w:t>
          </w:r>
        </w:p>
        <w:p w14:paraId="00913BE2" w14:textId="08C88EB4" w:rsidR="000468B6"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7472561" w:history="1">
            <w:r w:rsidR="000468B6" w:rsidRPr="007E63B5">
              <w:rPr>
                <w:rStyle w:val="Hypertextovodkaz"/>
                <w:noProof/>
              </w:rPr>
              <w:t>Úvod</w:t>
            </w:r>
            <w:r w:rsidR="000468B6">
              <w:rPr>
                <w:noProof/>
                <w:webHidden/>
              </w:rPr>
              <w:tab/>
            </w:r>
            <w:r w:rsidR="000468B6">
              <w:rPr>
                <w:noProof/>
                <w:webHidden/>
              </w:rPr>
              <w:fldChar w:fldCharType="begin"/>
            </w:r>
            <w:r w:rsidR="000468B6">
              <w:rPr>
                <w:noProof/>
                <w:webHidden/>
              </w:rPr>
              <w:instrText xml:space="preserve"> PAGEREF _Toc97472561 \h </w:instrText>
            </w:r>
            <w:r w:rsidR="000468B6">
              <w:rPr>
                <w:noProof/>
                <w:webHidden/>
              </w:rPr>
            </w:r>
            <w:r w:rsidR="000468B6">
              <w:rPr>
                <w:noProof/>
                <w:webHidden/>
              </w:rPr>
              <w:fldChar w:fldCharType="separate"/>
            </w:r>
            <w:r w:rsidR="000468B6">
              <w:rPr>
                <w:noProof/>
                <w:webHidden/>
              </w:rPr>
              <w:t>4</w:t>
            </w:r>
            <w:r w:rsidR="000468B6">
              <w:rPr>
                <w:noProof/>
                <w:webHidden/>
              </w:rPr>
              <w:fldChar w:fldCharType="end"/>
            </w:r>
          </w:hyperlink>
        </w:p>
        <w:p w14:paraId="5EB30D3D" w14:textId="73677541" w:rsidR="000468B6" w:rsidRDefault="00BA31D1">
          <w:pPr>
            <w:pStyle w:val="Obsah1"/>
            <w:tabs>
              <w:tab w:val="left" w:pos="720"/>
            </w:tabs>
            <w:rPr>
              <w:rFonts w:eastAsiaTheme="minorEastAsia"/>
              <w:noProof/>
              <w:sz w:val="22"/>
              <w:lang w:eastAsia="cs-CZ"/>
            </w:rPr>
          </w:pPr>
          <w:hyperlink w:anchor="_Toc97472562" w:history="1">
            <w:r w:rsidR="000468B6" w:rsidRPr="007E63B5">
              <w:rPr>
                <w:rStyle w:val="Hypertextovodkaz"/>
                <w:noProof/>
              </w:rPr>
              <w:t>1</w:t>
            </w:r>
            <w:r w:rsidR="000468B6">
              <w:rPr>
                <w:rFonts w:eastAsiaTheme="minorEastAsia"/>
                <w:noProof/>
                <w:sz w:val="22"/>
                <w:lang w:eastAsia="cs-CZ"/>
              </w:rPr>
              <w:tab/>
            </w:r>
            <w:r w:rsidR="000468B6" w:rsidRPr="007E63B5">
              <w:rPr>
                <w:rStyle w:val="Hypertextovodkaz"/>
                <w:noProof/>
              </w:rPr>
              <w:t>Analýza navrženého prostředí</w:t>
            </w:r>
            <w:r w:rsidR="000468B6">
              <w:rPr>
                <w:noProof/>
                <w:webHidden/>
              </w:rPr>
              <w:tab/>
            </w:r>
            <w:r w:rsidR="000468B6">
              <w:rPr>
                <w:noProof/>
                <w:webHidden/>
              </w:rPr>
              <w:fldChar w:fldCharType="begin"/>
            </w:r>
            <w:r w:rsidR="000468B6">
              <w:rPr>
                <w:noProof/>
                <w:webHidden/>
              </w:rPr>
              <w:instrText xml:space="preserve"> PAGEREF _Toc97472562 \h </w:instrText>
            </w:r>
            <w:r w:rsidR="000468B6">
              <w:rPr>
                <w:noProof/>
                <w:webHidden/>
              </w:rPr>
            </w:r>
            <w:r w:rsidR="000468B6">
              <w:rPr>
                <w:noProof/>
                <w:webHidden/>
              </w:rPr>
              <w:fldChar w:fldCharType="separate"/>
            </w:r>
            <w:r w:rsidR="000468B6">
              <w:rPr>
                <w:noProof/>
                <w:webHidden/>
              </w:rPr>
              <w:t>5</w:t>
            </w:r>
            <w:r w:rsidR="000468B6">
              <w:rPr>
                <w:noProof/>
                <w:webHidden/>
              </w:rPr>
              <w:fldChar w:fldCharType="end"/>
            </w:r>
          </w:hyperlink>
        </w:p>
        <w:p w14:paraId="160FC996" w14:textId="545D637D" w:rsidR="000468B6" w:rsidRDefault="00BA31D1">
          <w:pPr>
            <w:pStyle w:val="Obsah2"/>
            <w:rPr>
              <w:rFonts w:eastAsiaTheme="minorEastAsia"/>
              <w:noProof/>
              <w:sz w:val="22"/>
              <w:lang w:eastAsia="cs-CZ"/>
            </w:rPr>
          </w:pPr>
          <w:hyperlink w:anchor="_Toc97472563" w:history="1">
            <w:r w:rsidR="000468B6" w:rsidRPr="007E63B5">
              <w:rPr>
                <w:rStyle w:val="Hypertextovodkaz"/>
                <w:noProof/>
              </w:rPr>
              <w:t>1.1</w:t>
            </w:r>
            <w:r w:rsidR="000468B6">
              <w:rPr>
                <w:rFonts w:eastAsiaTheme="minorEastAsia"/>
                <w:noProof/>
                <w:sz w:val="22"/>
                <w:lang w:eastAsia="cs-CZ"/>
              </w:rPr>
              <w:tab/>
            </w:r>
            <w:r w:rsidR="000468B6" w:rsidRPr="007E63B5">
              <w:rPr>
                <w:rStyle w:val="Hypertextovodkaz"/>
                <w:noProof/>
              </w:rPr>
              <w:t>Změny</w:t>
            </w:r>
            <w:r w:rsidR="000468B6">
              <w:rPr>
                <w:noProof/>
                <w:webHidden/>
              </w:rPr>
              <w:tab/>
            </w:r>
            <w:r w:rsidR="000468B6">
              <w:rPr>
                <w:noProof/>
                <w:webHidden/>
              </w:rPr>
              <w:fldChar w:fldCharType="begin"/>
            </w:r>
            <w:r w:rsidR="000468B6">
              <w:rPr>
                <w:noProof/>
                <w:webHidden/>
              </w:rPr>
              <w:instrText xml:space="preserve"> PAGEREF _Toc97472563 \h </w:instrText>
            </w:r>
            <w:r w:rsidR="000468B6">
              <w:rPr>
                <w:noProof/>
                <w:webHidden/>
              </w:rPr>
            </w:r>
            <w:r w:rsidR="000468B6">
              <w:rPr>
                <w:noProof/>
                <w:webHidden/>
              </w:rPr>
              <w:fldChar w:fldCharType="separate"/>
            </w:r>
            <w:r w:rsidR="000468B6">
              <w:rPr>
                <w:noProof/>
                <w:webHidden/>
              </w:rPr>
              <w:t>5</w:t>
            </w:r>
            <w:r w:rsidR="000468B6">
              <w:rPr>
                <w:noProof/>
                <w:webHidden/>
              </w:rPr>
              <w:fldChar w:fldCharType="end"/>
            </w:r>
          </w:hyperlink>
        </w:p>
        <w:p w14:paraId="76B5380F" w14:textId="27233276" w:rsidR="000468B6" w:rsidRDefault="00BA31D1">
          <w:pPr>
            <w:pStyle w:val="Obsah2"/>
            <w:rPr>
              <w:rFonts w:eastAsiaTheme="minorEastAsia"/>
              <w:noProof/>
              <w:sz w:val="22"/>
              <w:lang w:eastAsia="cs-CZ"/>
            </w:rPr>
          </w:pPr>
          <w:hyperlink w:anchor="_Toc97472564" w:history="1">
            <w:r w:rsidR="000468B6" w:rsidRPr="007E63B5">
              <w:rPr>
                <w:rStyle w:val="Hypertextovodkaz"/>
                <w:noProof/>
              </w:rPr>
              <w:t>1.2</w:t>
            </w:r>
            <w:r w:rsidR="000468B6">
              <w:rPr>
                <w:rFonts w:eastAsiaTheme="minorEastAsia"/>
                <w:noProof/>
                <w:sz w:val="22"/>
                <w:lang w:eastAsia="cs-CZ"/>
              </w:rPr>
              <w:tab/>
            </w:r>
            <w:r w:rsidR="000468B6" w:rsidRPr="007E63B5">
              <w:rPr>
                <w:rStyle w:val="Hypertextovodkaz"/>
                <w:noProof/>
              </w:rPr>
              <w:t>Knihovna tus.io</w:t>
            </w:r>
            <w:r w:rsidR="000468B6">
              <w:rPr>
                <w:noProof/>
                <w:webHidden/>
              </w:rPr>
              <w:tab/>
            </w:r>
            <w:r w:rsidR="000468B6">
              <w:rPr>
                <w:noProof/>
                <w:webHidden/>
              </w:rPr>
              <w:fldChar w:fldCharType="begin"/>
            </w:r>
            <w:r w:rsidR="000468B6">
              <w:rPr>
                <w:noProof/>
                <w:webHidden/>
              </w:rPr>
              <w:instrText xml:space="preserve"> PAGEREF _Toc97472564 \h </w:instrText>
            </w:r>
            <w:r w:rsidR="000468B6">
              <w:rPr>
                <w:noProof/>
                <w:webHidden/>
              </w:rPr>
            </w:r>
            <w:r w:rsidR="000468B6">
              <w:rPr>
                <w:noProof/>
                <w:webHidden/>
              </w:rPr>
              <w:fldChar w:fldCharType="separate"/>
            </w:r>
            <w:r w:rsidR="000468B6">
              <w:rPr>
                <w:noProof/>
                <w:webHidden/>
              </w:rPr>
              <w:t>5</w:t>
            </w:r>
            <w:r w:rsidR="000468B6">
              <w:rPr>
                <w:noProof/>
                <w:webHidden/>
              </w:rPr>
              <w:fldChar w:fldCharType="end"/>
            </w:r>
          </w:hyperlink>
        </w:p>
        <w:p w14:paraId="21349CF9" w14:textId="0B1CE5D5" w:rsidR="000468B6" w:rsidRDefault="00BA31D1">
          <w:pPr>
            <w:pStyle w:val="Obsah1"/>
            <w:tabs>
              <w:tab w:val="left" w:pos="720"/>
            </w:tabs>
            <w:rPr>
              <w:rFonts w:eastAsiaTheme="minorEastAsia"/>
              <w:noProof/>
              <w:sz w:val="22"/>
              <w:lang w:eastAsia="cs-CZ"/>
            </w:rPr>
          </w:pPr>
          <w:hyperlink w:anchor="_Toc97472565" w:history="1">
            <w:r w:rsidR="000468B6" w:rsidRPr="007E63B5">
              <w:rPr>
                <w:rStyle w:val="Hypertextovodkaz"/>
                <w:noProof/>
              </w:rPr>
              <w:t>2</w:t>
            </w:r>
            <w:r w:rsidR="000468B6">
              <w:rPr>
                <w:rFonts w:eastAsiaTheme="minorEastAsia"/>
                <w:noProof/>
                <w:sz w:val="22"/>
                <w:lang w:eastAsia="cs-CZ"/>
              </w:rPr>
              <w:tab/>
            </w:r>
            <w:r w:rsidR="000468B6" w:rsidRPr="007E63B5">
              <w:rPr>
                <w:rStyle w:val="Hypertextovodkaz"/>
                <w:noProof/>
              </w:rPr>
              <w:t>Databáze</w:t>
            </w:r>
            <w:r w:rsidR="000468B6">
              <w:rPr>
                <w:noProof/>
                <w:webHidden/>
              </w:rPr>
              <w:tab/>
            </w:r>
            <w:r w:rsidR="000468B6">
              <w:rPr>
                <w:noProof/>
                <w:webHidden/>
              </w:rPr>
              <w:fldChar w:fldCharType="begin"/>
            </w:r>
            <w:r w:rsidR="000468B6">
              <w:rPr>
                <w:noProof/>
                <w:webHidden/>
              </w:rPr>
              <w:instrText xml:space="preserve"> PAGEREF _Toc97472565 \h </w:instrText>
            </w:r>
            <w:r w:rsidR="000468B6">
              <w:rPr>
                <w:noProof/>
                <w:webHidden/>
              </w:rPr>
            </w:r>
            <w:r w:rsidR="000468B6">
              <w:rPr>
                <w:noProof/>
                <w:webHidden/>
              </w:rPr>
              <w:fldChar w:fldCharType="separate"/>
            </w:r>
            <w:r w:rsidR="000468B6">
              <w:rPr>
                <w:noProof/>
                <w:webHidden/>
              </w:rPr>
              <w:t>7</w:t>
            </w:r>
            <w:r w:rsidR="000468B6">
              <w:rPr>
                <w:noProof/>
                <w:webHidden/>
              </w:rPr>
              <w:fldChar w:fldCharType="end"/>
            </w:r>
          </w:hyperlink>
        </w:p>
        <w:p w14:paraId="7A76CA4E" w14:textId="6C7D50A9" w:rsidR="000468B6" w:rsidRDefault="00BA31D1">
          <w:pPr>
            <w:pStyle w:val="Obsah2"/>
            <w:rPr>
              <w:rFonts w:eastAsiaTheme="minorEastAsia"/>
              <w:noProof/>
              <w:sz w:val="22"/>
              <w:lang w:eastAsia="cs-CZ"/>
            </w:rPr>
          </w:pPr>
          <w:hyperlink w:anchor="_Toc97472566" w:history="1">
            <w:r w:rsidR="000468B6" w:rsidRPr="007E63B5">
              <w:rPr>
                <w:rStyle w:val="Hypertextovodkaz"/>
                <w:noProof/>
              </w:rPr>
              <w:t>2.1</w:t>
            </w:r>
            <w:r w:rsidR="000468B6">
              <w:rPr>
                <w:rFonts w:eastAsiaTheme="minorEastAsia"/>
                <w:noProof/>
                <w:sz w:val="22"/>
                <w:lang w:eastAsia="cs-CZ"/>
              </w:rPr>
              <w:tab/>
            </w:r>
            <w:r w:rsidR="000468B6" w:rsidRPr="007E63B5">
              <w:rPr>
                <w:rStyle w:val="Hypertextovodkaz"/>
                <w:noProof/>
              </w:rPr>
              <w:t>Relační databáze</w:t>
            </w:r>
            <w:r w:rsidR="000468B6">
              <w:rPr>
                <w:noProof/>
                <w:webHidden/>
              </w:rPr>
              <w:tab/>
            </w:r>
            <w:r w:rsidR="000468B6">
              <w:rPr>
                <w:noProof/>
                <w:webHidden/>
              </w:rPr>
              <w:fldChar w:fldCharType="begin"/>
            </w:r>
            <w:r w:rsidR="000468B6">
              <w:rPr>
                <w:noProof/>
                <w:webHidden/>
              </w:rPr>
              <w:instrText xml:space="preserve"> PAGEREF _Toc97472566 \h </w:instrText>
            </w:r>
            <w:r w:rsidR="000468B6">
              <w:rPr>
                <w:noProof/>
                <w:webHidden/>
              </w:rPr>
            </w:r>
            <w:r w:rsidR="000468B6">
              <w:rPr>
                <w:noProof/>
                <w:webHidden/>
              </w:rPr>
              <w:fldChar w:fldCharType="separate"/>
            </w:r>
            <w:r w:rsidR="000468B6">
              <w:rPr>
                <w:noProof/>
                <w:webHidden/>
              </w:rPr>
              <w:t>7</w:t>
            </w:r>
            <w:r w:rsidR="000468B6">
              <w:rPr>
                <w:noProof/>
                <w:webHidden/>
              </w:rPr>
              <w:fldChar w:fldCharType="end"/>
            </w:r>
          </w:hyperlink>
        </w:p>
        <w:p w14:paraId="3A3C07F9" w14:textId="27F07DD0" w:rsidR="000468B6" w:rsidRDefault="00BA31D1">
          <w:pPr>
            <w:pStyle w:val="Obsah2"/>
            <w:rPr>
              <w:rFonts w:eastAsiaTheme="minorEastAsia"/>
              <w:noProof/>
              <w:sz w:val="22"/>
              <w:lang w:eastAsia="cs-CZ"/>
            </w:rPr>
          </w:pPr>
          <w:hyperlink w:anchor="_Toc97472567" w:history="1">
            <w:r w:rsidR="000468B6" w:rsidRPr="007E63B5">
              <w:rPr>
                <w:rStyle w:val="Hypertextovodkaz"/>
                <w:noProof/>
              </w:rPr>
              <w:t>2.2</w:t>
            </w:r>
            <w:r w:rsidR="000468B6">
              <w:rPr>
                <w:rFonts w:eastAsiaTheme="minorEastAsia"/>
                <w:noProof/>
                <w:sz w:val="22"/>
                <w:lang w:eastAsia="cs-CZ"/>
              </w:rPr>
              <w:tab/>
            </w:r>
            <w:r w:rsidR="000468B6" w:rsidRPr="007E63B5">
              <w:rPr>
                <w:rStyle w:val="Hypertextovodkaz"/>
                <w:noProof/>
              </w:rPr>
              <w:t>Návrh databáze</w:t>
            </w:r>
            <w:r w:rsidR="000468B6">
              <w:rPr>
                <w:noProof/>
                <w:webHidden/>
              </w:rPr>
              <w:tab/>
            </w:r>
            <w:r w:rsidR="000468B6">
              <w:rPr>
                <w:noProof/>
                <w:webHidden/>
              </w:rPr>
              <w:fldChar w:fldCharType="begin"/>
            </w:r>
            <w:r w:rsidR="000468B6">
              <w:rPr>
                <w:noProof/>
                <w:webHidden/>
              </w:rPr>
              <w:instrText xml:space="preserve"> PAGEREF _Toc97472567 \h </w:instrText>
            </w:r>
            <w:r w:rsidR="000468B6">
              <w:rPr>
                <w:noProof/>
                <w:webHidden/>
              </w:rPr>
            </w:r>
            <w:r w:rsidR="000468B6">
              <w:rPr>
                <w:noProof/>
                <w:webHidden/>
              </w:rPr>
              <w:fldChar w:fldCharType="separate"/>
            </w:r>
            <w:r w:rsidR="000468B6">
              <w:rPr>
                <w:noProof/>
                <w:webHidden/>
              </w:rPr>
              <w:t>8</w:t>
            </w:r>
            <w:r w:rsidR="000468B6">
              <w:rPr>
                <w:noProof/>
                <w:webHidden/>
              </w:rPr>
              <w:fldChar w:fldCharType="end"/>
            </w:r>
          </w:hyperlink>
        </w:p>
        <w:p w14:paraId="2C0ABC31" w14:textId="177DB42F" w:rsidR="000468B6" w:rsidRDefault="00BA31D1">
          <w:pPr>
            <w:pStyle w:val="Obsah3"/>
            <w:rPr>
              <w:rFonts w:eastAsiaTheme="minorEastAsia"/>
              <w:noProof/>
              <w:sz w:val="22"/>
              <w:lang w:eastAsia="cs-CZ"/>
            </w:rPr>
          </w:pPr>
          <w:hyperlink w:anchor="_Toc97472568" w:history="1">
            <w:r w:rsidR="000468B6" w:rsidRPr="007E63B5">
              <w:rPr>
                <w:rStyle w:val="Hypertextovodkaz"/>
                <w:noProof/>
              </w:rPr>
              <w:t>2.2.1</w:t>
            </w:r>
            <w:r w:rsidR="000468B6">
              <w:rPr>
                <w:rFonts w:eastAsiaTheme="minorEastAsia"/>
                <w:noProof/>
                <w:sz w:val="22"/>
                <w:lang w:eastAsia="cs-CZ"/>
              </w:rPr>
              <w:tab/>
            </w:r>
            <w:r w:rsidR="000468B6" w:rsidRPr="007E63B5">
              <w:rPr>
                <w:rStyle w:val="Hypertextovodkaz"/>
                <w:noProof/>
              </w:rPr>
              <w:t>Items</w:t>
            </w:r>
            <w:r w:rsidR="000468B6">
              <w:rPr>
                <w:noProof/>
                <w:webHidden/>
              </w:rPr>
              <w:tab/>
            </w:r>
            <w:r w:rsidR="000468B6">
              <w:rPr>
                <w:noProof/>
                <w:webHidden/>
              </w:rPr>
              <w:fldChar w:fldCharType="begin"/>
            </w:r>
            <w:r w:rsidR="000468B6">
              <w:rPr>
                <w:noProof/>
                <w:webHidden/>
              </w:rPr>
              <w:instrText xml:space="preserve"> PAGEREF _Toc97472568 \h </w:instrText>
            </w:r>
            <w:r w:rsidR="000468B6">
              <w:rPr>
                <w:noProof/>
                <w:webHidden/>
              </w:rPr>
            </w:r>
            <w:r w:rsidR="000468B6">
              <w:rPr>
                <w:noProof/>
                <w:webHidden/>
              </w:rPr>
              <w:fldChar w:fldCharType="separate"/>
            </w:r>
            <w:r w:rsidR="000468B6">
              <w:rPr>
                <w:noProof/>
                <w:webHidden/>
              </w:rPr>
              <w:t>8</w:t>
            </w:r>
            <w:r w:rsidR="000468B6">
              <w:rPr>
                <w:noProof/>
                <w:webHidden/>
              </w:rPr>
              <w:fldChar w:fldCharType="end"/>
            </w:r>
          </w:hyperlink>
        </w:p>
        <w:p w14:paraId="32E26A62" w14:textId="2E9816AD" w:rsidR="000468B6" w:rsidRDefault="00BA31D1">
          <w:pPr>
            <w:pStyle w:val="Obsah3"/>
            <w:rPr>
              <w:rFonts w:eastAsiaTheme="minorEastAsia"/>
              <w:noProof/>
              <w:sz w:val="22"/>
              <w:lang w:eastAsia="cs-CZ"/>
            </w:rPr>
          </w:pPr>
          <w:hyperlink w:anchor="_Toc97472569" w:history="1">
            <w:r w:rsidR="000468B6" w:rsidRPr="007E63B5">
              <w:rPr>
                <w:rStyle w:val="Hypertextovodkaz"/>
                <w:noProof/>
              </w:rPr>
              <w:t>2.2.2</w:t>
            </w:r>
            <w:r w:rsidR="000468B6">
              <w:rPr>
                <w:rFonts w:eastAsiaTheme="minorEastAsia"/>
                <w:noProof/>
                <w:sz w:val="22"/>
                <w:lang w:eastAsia="cs-CZ"/>
              </w:rPr>
              <w:tab/>
            </w:r>
            <w:r w:rsidR="000468B6" w:rsidRPr="007E63B5">
              <w:rPr>
                <w:rStyle w:val="Hypertextovodkaz"/>
                <w:noProof/>
              </w:rPr>
              <w:t>Categories</w:t>
            </w:r>
            <w:r w:rsidR="000468B6">
              <w:rPr>
                <w:noProof/>
                <w:webHidden/>
              </w:rPr>
              <w:tab/>
            </w:r>
            <w:r w:rsidR="000468B6">
              <w:rPr>
                <w:noProof/>
                <w:webHidden/>
              </w:rPr>
              <w:fldChar w:fldCharType="begin"/>
            </w:r>
            <w:r w:rsidR="000468B6">
              <w:rPr>
                <w:noProof/>
                <w:webHidden/>
              </w:rPr>
              <w:instrText xml:space="preserve"> PAGEREF _Toc97472569 \h </w:instrText>
            </w:r>
            <w:r w:rsidR="000468B6">
              <w:rPr>
                <w:noProof/>
                <w:webHidden/>
              </w:rPr>
            </w:r>
            <w:r w:rsidR="000468B6">
              <w:rPr>
                <w:noProof/>
                <w:webHidden/>
              </w:rPr>
              <w:fldChar w:fldCharType="separate"/>
            </w:r>
            <w:r w:rsidR="000468B6">
              <w:rPr>
                <w:noProof/>
                <w:webHidden/>
              </w:rPr>
              <w:t>9</w:t>
            </w:r>
            <w:r w:rsidR="000468B6">
              <w:rPr>
                <w:noProof/>
                <w:webHidden/>
              </w:rPr>
              <w:fldChar w:fldCharType="end"/>
            </w:r>
          </w:hyperlink>
        </w:p>
        <w:p w14:paraId="33180F7D" w14:textId="3D2D3BC6" w:rsidR="000468B6" w:rsidRDefault="00BA31D1">
          <w:pPr>
            <w:pStyle w:val="Obsah3"/>
            <w:rPr>
              <w:rFonts w:eastAsiaTheme="minorEastAsia"/>
              <w:noProof/>
              <w:sz w:val="22"/>
              <w:lang w:eastAsia="cs-CZ"/>
            </w:rPr>
          </w:pPr>
          <w:hyperlink w:anchor="_Toc97472570" w:history="1">
            <w:r w:rsidR="000468B6" w:rsidRPr="007E63B5">
              <w:rPr>
                <w:rStyle w:val="Hypertextovodkaz"/>
                <w:noProof/>
              </w:rPr>
              <w:t>2.2.3</w:t>
            </w:r>
            <w:r w:rsidR="000468B6">
              <w:rPr>
                <w:rFonts w:eastAsiaTheme="minorEastAsia"/>
                <w:noProof/>
                <w:sz w:val="22"/>
                <w:lang w:eastAsia="cs-CZ"/>
              </w:rPr>
              <w:tab/>
            </w:r>
            <w:r w:rsidR="000468B6" w:rsidRPr="007E63B5">
              <w:rPr>
                <w:rStyle w:val="Hypertextovodkaz"/>
                <w:noProof/>
              </w:rPr>
              <w:t>Rentings</w:t>
            </w:r>
            <w:r w:rsidR="000468B6">
              <w:rPr>
                <w:noProof/>
                <w:webHidden/>
              </w:rPr>
              <w:tab/>
            </w:r>
            <w:r w:rsidR="000468B6">
              <w:rPr>
                <w:noProof/>
                <w:webHidden/>
              </w:rPr>
              <w:fldChar w:fldCharType="begin"/>
            </w:r>
            <w:r w:rsidR="000468B6">
              <w:rPr>
                <w:noProof/>
                <w:webHidden/>
              </w:rPr>
              <w:instrText xml:space="preserve"> PAGEREF _Toc97472570 \h </w:instrText>
            </w:r>
            <w:r w:rsidR="000468B6">
              <w:rPr>
                <w:noProof/>
                <w:webHidden/>
              </w:rPr>
            </w:r>
            <w:r w:rsidR="000468B6">
              <w:rPr>
                <w:noProof/>
                <w:webHidden/>
              </w:rPr>
              <w:fldChar w:fldCharType="separate"/>
            </w:r>
            <w:r w:rsidR="000468B6">
              <w:rPr>
                <w:noProof/>
                <w:webHidden/>
              </w:rPr>
              <w:t>9</w:t>
            </w:r>
            <w:r w:rsidR="000468B6">
              <w:rPr>
                <w:noProof/>
                <w:webHidden/>
              </w:rPr>
              <w:fldChar w:fldCharType="end"/>
            </w:r>
          </w:hyperlink>
        </w:p>
        <w:p w14:paraId="3D16F8BD" w14:textId="0980CB00" w:rsidR="000468B6" w:rsidRDefault="00BA31D1">
          <w:pPr>
            <w:pStyle w:val="Obsah3"/>
            <w:rPr>
              <w:rFonts w:eastAsiaTheme="minorEastAsia"/>
              <w:noProof/>
              <w:sz w:val="22"/>
              <w:lang w:eastAsia="cs-CZ"/>
            </w:rPr>
          </w:pPr>
          <w:hyperlink w:anchor="_Toc97472571" w:history="1">
            <w:r w:rsidR="000468B6" w:rsidRPr="007E63B5">
              <w:rPr>
                <w:rStyle w:val="Hypertextovodkaz"/>
                <w:noProof/>
              </w:rPr>
              <w:t>2.2.4</w:t>
            </w:r>
            <w:r w:rsidR="000468B6">
              <w:rPr>
                <w:rFonts w:eastAsiaTheme="minorEastAsia"/>
                <w:noProof/>
                <w:sz w:val="22"/>
                <w:lang w:eastAsia="cs-CZ"/>
              </w:rPr>
              <w:tab/>
            </w:r>
            <w:r w:rsidR="000468B6" w:rsidRPr="007E63B5">
              <w:rPr>
                <w:rStyle w:val="Hypertextovodkaz"/>
                <w:noProof/>
              </w:rPr>
              <w:t>Users</w:t>
            </w:r>
            <w:r w:rsidR="000468B6">
              <w:rPr>
                <w:noProof/>
                <w:webHidden/>
              </w:rPr>
              <w:tab/>
            </w:r>
            <w:r w:rsidR="000468B6">
              <w:rPr>
                <w:noProof/>
                <w:webHidden/>
              </w:rPr>
              <w:fldChar w:fldCharType="begin"/>
            </w:r>
            <w:r w:rsidR="000468B6">
              <w:rPr>
                <w:noProof/>
                <w:webHidden/>
              </w:rPr>
              <w:instrText xml:space="preserve"> PAGEREF _Toc97472571 \h </w:instrText>
            </w:r>
            <w:r w:rsidR="000468B6">
              <w:rPr>
                <w:noProof/>
                <w:webHidden/>
              </w:rPr>
            </w:r>
            <w:r w:rsidR="000468B6">
              <w:rPr>
                <w:noProof/>
                <w:webHidden/>
              </w:rPr>
              <w:fldChar w:fldCharType="separate"/>
            </w:r>
            <w:r w:rsidR="000468B6">
              <w:rPr>
                <w:noProof/>
                <w:webHidden/>
              </w:rPr>
              <w:t>9</w:t>
            </w:r>
            <w:r w:rsidR="000468B6">
              <w:rPr>
                <w:noProof/>
                <w:webHidden/>
              </w:rPr>
              <w:fldChar w:fldCharType="end"/>
            </w:r>
          </w:hyperlink>
        </w:p>
        <w:p w14:paraId="35514BB1" w14:textId="208560FA" w:rsidR="000468B6" w:rsidRDefault="00BA31D1">
          <w:pPr>
            <w:pStyle w:val="Obsah3"/>
            <w:rPr>
              <w:rFonts w:eastAsiaTheme="minorEastAsia"/>
              <w:noProof/>
              <w:sz w:val="22"/>
              <w:lang w:eastAsia="cs-CZ"/>
            </w:rPr>
          </w:pPr>
          <w:hyperlink w:anchor="_Toc97472572" w:history="1">
            <w:r w:rsidR="000468B6" w:rsidRPr="007E63B5">
              <w:rPr>
                <w:rStyle w:val="Hypertextovodkaz"/>
                <w:noProof/>
              </w:rPr>
              <w:t>2.2.5</w:t>
            </w:r>
            <w:r w:rsidR="000468B6">
              <w:rPr>
                <w:rFonts w:eastAsiaTheme="minorEastAsia"/>
                <w:noProof/>
                <w:sz w:val="22"/>
                <w:lang w:eastAsia="cs-CZ"/>
              </w:rPr>
              <w:tab/>
            </w:r>
            <w:r w:rsidR="000468B6" w:rsidRPr="007E63B5">
              <w:rPr>
                <w:rStyle w:val="Hypertextovodkaz"/>
                <w:noProof/>
              </w:rPr>
              <w:t>Files</w:t>
            </w:r>
            <w:r w:rsidR="000468B6">
              <w:rPr>
                <w:noProof/>
                <w:webHidden/>
              </w:rPr>
              <w:tab/>
            </w:r>
            <w:r w:rsidR="000468B6">
              <w:rPr>
                <w:noProof/>
                <w:webHidden/>
              </w:rPr>
              <w:fldChar w:fldCharType="begin"/>
            </w:r>
            <w:r w:rsidR="000468B6">
              <w:rPr>
                <w:noProof/>
                <w:webHidden/>
              </w:rPr>
              <w:instrText xml:space="preserve"> PAGEREF _Toc97472572 \h </w:instrText>
            </w:r>
            <w:r w:rsidR="000468B6">
              <w:rPr>
                <w:noProof/>
                <w:webHidden/>
              </w:rPr>
            </w:r>
            <w:r w:rsidR="000468B6">
              <w:rPr>
                <w:noProof/>
                <w:webHidden/>
              </w:rPr>
              <w:fldChar w:fldCharType="separate"/>
            </w:r>
            <w:r w:rsidR="000468B6">
              <w:rPr>
                <w:noProof/>
                <w:webHidden/>
              </w:rPr>
              <w:t>10</w:t>
            </w:r>
            <w:r w:rsidR="000468B6">
              <w:rPr>
                <w:noProof/>
                <w:webHidden/>
              </w:rPr>
              <w:fldChar w:fldCharType="end"/>
            </w:r>
          </w:hyperlink>
        </w:p>
        <w:p w14:paraId="0AD1A7C3" w14:textId="724CF67A" w:rsidR="000468B6" w:rsidRDefault="00BA31D1">
          <w:pPr>
            <w:pStyle w:val="Obsah2"/>
            <w:rPr>
              <w:rFonts w:eastAsiaTheme="minorEastAsia"/>
              <w:noProof/>
              <w:sz w:val="22"/>
              <w:lang w:eastAsia="cs-CZ"/>
            </w:rPr>
          </w:pPr>
          <w:hyperlink w:anchor="_Toc97472573" w:history="1">
            <w:r w:rsidR="000468B6" w:rsidRPr="007E63B5">
              <w:rPr>
                <w:rStyle w:val="Hypertextovodkaz"/>
                <w:noProof/>
              </w:rPr>
              <w:t>2.3</w:t>
            </w:r>
            <w:r w:rsidR="000468B6">
              <w:rPr>
                <w:rFonts w:eastAsiaTheme="minorEastAsia"/>
                <w:noProof/>
                <w:sz w:val="22"/>
                <w:lang w:eastAsia="cs-CZ"/>
              </w:rPr>
              <w:tab/>
            </w:r>
            <w:r w:rsidR="000468B6" w:rsidRPr="007E63B5">
              <w:rPr>
                <w:rStyle w:val="Hypertextovodkaz"/>
                <w:noProof/>
              </w:rPr>
              <w:t>Data</w:t>
            </w:r>
            <w:r w:rsidR="000468B6">
              <w:rPr>
                <w:noProof/>
                <w:webHidden/>
              </w:rPr>
              <w:tab/>
            </w:r>
            <w:r w:rsidR="000468B6">
              <w:rPr>
                <w:noProof/>
                <w:webHidden/>
              </w:rPr>
              <w:fldChar w:fldCharType="begin"/>
            </w:r>
            <w:r w:rsidR="000468B6">
              <w:rPr>
                <w:noProof/>
                <w:webHidden/>
              </w:rPr>
              <w:instrText xml:space="preserve"> PAGEREF _Toc97472573 \h </w:instrText>
            </w:r>
            <w:r w:rsidR="000468B6">
              <w:rPr>
                <w:noProof/>
                <w:webHidden/>
              </w:rPr>
            </w:r>
            <w:r w:rsidR="000468B6">
              <w:rPr>
                <w:noProof/>
                <w:webHidden/>
              </w:rPr>
              <w:fldChar w:fldCharType="separate"/>
            </w:r>
            <w:r w:rsidR="000468B6">
              <w:rPr>
                <w:noProof/>
                <w:webHidden/>
              </w:rPr>
              <w:t>10</w:t>
            </w:r>
            <w:r w:rsidR="000468B6">
              <w:rPr>
                <w:noProof/>
                <w:webHidden/>
              </w:rPr>
              <w:fldChar w:fldCharType="end"/>
            </w:r>
          </w:hyperlink>
        </w:p>
        <w:p w14:paraId="281D8AE1" w14:textId="6683D9C6" w:rsidR="000468B6" w:rsidRDefault="00BA31D1">
          <w:pPr>
            <w:pStyle w:val="Obsah3"/>
            <w:rPr>
              <w:rFonts w:eastAsiaTheme="minorEastAsia"/>
              <w:noProof/>
              <w:sz w:val="22"/>
              <w:lang w:eastAsia="cs-CZ"/>
            </w:rPr>
          </w:pPr>
          <w:hyperlink w:anchor="_Toc97472574" w:history="1">
            <w:r w:rsidR="000468B6" w:rsidRPr="007E63B5">
              <w:rPr>
                <w:rStyle w:val="Hypertextovodkaz"/>
                <w:noProof/>
              </w:rPr>
              <w:t>2.3.1</w:t>
            </w:r>
            <w:r w:rsidR="000468B6">
              <w:rPr>
                <w:rFonts w:eastAsiaTheme="minorEastAsia"/>
                <w:noProof/>
                <w:sz w:val="22"/>
                <w:lang w:eastAsia="cs-CZ"/>
              </w:rPr>
              <w:tab/>
            </w:r>
            <w:r w:rsidR="000468B6" w:rsidRPr="007E63B5">
              <w:rPr>
                <w:rStyle w:val="Hypertextovodkaz"/>
                <w:noProof/>
              </w:rPr>
              <w:t>Kategorie</w:t>
            </w:r>
            <w:r w:rsidR="000468B6">
              <w:rPr>
                <w:noProof/>
                <w:webHidden/>
              </w:rPr>
              <w:tab/>
            </w:r>
            <w:r w:rsidR="000468B6">
              <w:rPr>
                <w:noProof/>
                <w:webHidden/>
              </w:rPr>
              <w:fldChar w:fldCharType="begin"/>
            </w:r>
            <w:r w:rsidR="000468B6">
              <w:rPr>
                <w:noProof/>
                <w:webHidden/>
              </w:rPr>
              <w:instrText xml:space="preserve"> PAGEREF _Toc97472574 \h </w:instrText>
            </w:r>
            <w:r w:rsidR="000468B6">
              <w:rPr>
                <w:noProof/>
                <w:webHidden/>
              </w:rPr>
            </w:r>
            <w:r w:rsidR="000468B6">
              <w:rPr>
                <w:noProof/>
                <w:webHidden/>
              </w:rPr>
              <w:fldChar w:fldCharType="separate"/>
            </w:r>
            <w:r w:rsidR="000468B6">
              <w:rPr>
                <w:noProof/>
                <w:webHidden/>
              </w:rPr>
              <w:t>10</w:t>
            </w:r>
            <w:r w:rsidR="000468B6">
              <w:rPr>
                <w:noProof/>
                <w:webHidden/>
              </w:rPr>
              <w:fldChar w:fldCharType="end"/>
            </w:r>
          </w:hyperlink>
        </w:p>
        <w:p w14:paraId="1065A592" w14:textId="5B221FBC" w:rsidR="000468B6" w:rsidRDefault="00BA31D1">
          <w:pPr>
            <w:pStyle w:val="Obsah1"/>
            <w:tabs>
              <w:tab w:val="left" w:pos="720"/>
            </w:tabs>
            <w:rPr>
              <w:rFonts w:eastAsiaTheme="minorEastAsia"/>
              <w:noProof/>
              <w:sz w:val="22"/>
              <w:lang w:eastAsia="cs-CZ"/>
            </w:rPr>
          </w:pPr>
          <w:hyperlink w:anchor="_Toc97472575" w:history="1">
            <w:r w:rsidR="000468B6" w:rsidRPr="007E63B5">
              <w:rPr>
                <w:rStyle w:val="Hypertextovodkaz"/>
                <w:noProof/>
              </w:rPr>
              <w:t>3</w:t>
            </w:r>
            <w:r w:rsidR="000468B6">
              <w:rPr>
                <w:rFonts w:eastAsiaTheme="minorEastAsia"/>
                <w:noProof/>
                <w:sz w:val="22"/>
                <w:lang w:eastAsia="cs-CZ"/>
              </w:rPr>
              <w:tab/>
            </w:r>
            <w:r w:rsidR="000468B6" w:rsidRPr="007E63B5">
              <w:rPr>
                <w:rStyle w:val="Hypertextovodkaz"/>
                <w:noProof/>
              </w:rPr>
              <w:t>REST API</w:t>
            </w:r>
            <w:r w:rsidR="000468B6">
              <w:rPr>
                <w:noProof/>
                <w:webHidden/>
              </w:rPr>
              <w:tab/>
            </w:r>
            <w:r w:rsidR="000468B6">
              <w:rPr>
                <w:noProof/>
                <w:webHidden/>
              </w:rPr>
              <w:fldChar w:fldCharType="begin"/>
            </w:r>
            <w:r w:rsidR="000468B6">
              <w:rPr>
                <w:noProof/>
                <w:webHidden/>
              </w:rPr>
              <w:instrText xml:space="preserve"> PAGEREF _Toc97472575 \h </w:instrText>
            </w:r>
            <w:r w:rsidR="000468B6">
              <w:rPr>
                <w:noProof/>
                <w:webHidden/>
              </w:rPr>
            </w:r>
            <w:r w:rsidR="000468B6">
              <w:rPr>
                <w:noProof/>
                <w:webHidden/>
              </w:rPr>
              <w:fldChar w:fldCharType="separate"/>
            </w:r>
            <w:r w:rsidR="000468B6">
              <w:rPr>
                <w:noProof/>
                <w:webHidden/>
              </w:rPr>
              <w:t>11</w:t>
            </w:r>
            <w:r w:rsidR="000468B6">
              <w:rPr>
                <w:noProof/>
                <w:webHidden/>
              </w:rPr>
              <w:fldChar w:fldCharType="end"/>
            </w:r>
          </w:hyperlink>
        </w:p>
        <w:p w14:paraId="268D7EA0" w14:textId="66A76F82" w:rsidR="000468B6" w:rsidRDefault="00BA31D1">
          <w:pPr>
            <w:pStyle w:val="Obsah2"/>
            <w:rPr>
              <w:rFonts w:eastAsiaTheme="minorEastAsia"/>
              <w:noProof/>
              <w:sz w:val="22"/>
              <w:lang w:eastAsia="cs-CZ"/>
            </w:rPr>
          </w:pPr>
          <w:hyperlink w:anchor="_Toc97472576" w:history="1">
            <w:r w:rsidR="000468B6" w:rsidRPr="007E63B5">
              <w:rPr>
                <w:rStyle w:val="Hypertextovodkaz"/>
                <w:noProof/>
              </w:rPr>
              <w:t>3.1</w:t>
            </w:r>
            <w:r w:rsidR="000468B6">
              <w:rPr>
                <w:rFonts w:eastAsiaTheme="minorEastAsia"/>
                <w:noProof/>
                <w:sz w:val="22"/>
                <w:lang w:eastAsia="cs-CZ"/>
              </w:rPr>
              <w:tab/>
            </w:r>
            <w:r w:rsidR="000468B6" w:rsidRPr="007E63B5">
              <w:rPr>
                <w:rStyle w:val="Hypertextovodkaz"/>
                <w:noProof/>
              </w:rPr>
              <w:t>CRUD</w:t>
            </w:r>
            <w:r w:rsidR="000468B6">
              <w:rPr>
                <w:noProof/>
                <w:webHidden/>
              </w:rPr>
              <w:tab/>
            </w:r>
            <w:r w:rsidR="000468B6">
              <w:rPr>
                <w:noProof/>
                <w:webHidden/>
              </w:rPr>
              <w:fldChar w:fldCharType="begin"/>
            </w:r>
            <w:r w:rsidR="000468B6">
              <w:rPr>
                <w:noProof/>
                <w:webHidden/>
              </w:rPr>
              <w:instrText xml:space="preserve"> PAGEREF _Toc97472576 \h </w:instrText>
            </w:r>
            <w:r w:rsidR="000468B6">
              <w:rPr>
                <w:noProof/>
                <w:webHidden/>
              </w:rPr>
            </w:r>
            <w:r w:rsidR="000468B6">
              <w:rPr>
                <w:noProof/>
                <w:webHidden/>
              </w:rPr>
              <w:fldChar w:fldCharType="separate"/>
            </w:r>
            <w:r w:rsidR="000468B6">
              <w:rPr>
                <w:noProof/>
                <w:webHidden/>
              </w:rPr>
              <w:t>11</w:t>
            </w:r>
            <w:r w:rsidR="000468B6">
              <w:rPr>
                <w:noProof/>
                <w:webHidden/>
              </w:rPr>
              <w:fldChar w:fldCharType="end"/>
            </w:r>
          </w:hyperlink>
        </w:p>
        <w:p w14:paraId="1D3F7687" w14:textId="7D4D5495" w:rsidR="000468B6" w:rsidRDefault="00BA31D1">
          <w:pPr>
            <w:pStyle w:val="Obsah3"/>
            <w:rPr>
              <w:rFonts w:eastAsiaTheme="minorEastAsia"/>
              <w:noProof/>
              <w:sz w:val="22"/>
              <w:lang w:eastAsia="cs-CZ"/>
            </w:rPr>
          </w:pPr>
          <w:hyperlink w:anchor="_Toc97472577" w:history="1">
            <w:r w:rsidR="000468B6" w:rsidRPr="007E63B5">
              <w:rPr>
                <w:rStyle w:val="Hypertextovodkaz"/>
                <w:noProof/>
              </w:rPr>
              <w:t>3.1.1</w:t>
            </w:r>
            <w:r w:rsidR="000468B6">
              <w:rPr>
                <w:rFonts w:eastAsiaTheme="minorEastAsia"/>
                <w:noProof/>
                <w:sz w:val="22"/>
                <w:lang w:eastAsia="cs-CZ"/>
              </w:rPr>
              <w:tab/>
            </w:r>
            <w:r w:rsidR="000468B6" w:rsidRPr="007E63B5">
              <w:rPr>
                <w:rStyle w:val="Hypertextovodkaz"/>
                <w:noProof/>
              </w:rPr>
              <w:t>Create – POST</w:t>
            </w:r>
            <w:r w:rsidR="000468B6">
              <w:rPr>
                <w:noProof/>
                <w:webHidden/>
              </w:rPr>
              <w:tab/>
            </w:r>
            <w:r w:rsidR="000468B6">
              <w:rPr>
                <w:noProof/>
                <w:webHidden/>
              </w:rPr>
              <w:fldChar w:fldCharType="begin"/>
            </w:r>
            <w:r w:rsidR="000468B6">
              <w:rPr>
                <w:noProof/>
                <w:webHidden/>
              </w:rPr>
              <w:instrText xml:space="preserve"> PAGEREF _Toc97472577 \h </w:instrText>
            </w:r>
            <w:r w:rsidR="000468B6">
              <w:rPr>
                <w:noProof/>
                <w:webHidden/>
              </w:rPr>
            </w:r>
            <w:r w:rsidR="000468B6">
              <w:rPr>
                <w:noProof/>
                <w:webHidden/>
              </w:rPr>
              <w:fldChar w:fldCharType="separate"/>
            </w:r>
            <w:r w:rsidR="000468B6">
              <w:rPr>
                <w:noProof/>
                <w:webHidden/>
              </w:rPr>
              <w:t>11</w:t>
            </w:r>
            <w:r w:rsidR="000468B6">
              <w:rPr>
                <w:noProof/>
                <w:webHidden/>
              </w:rPr>
              <w:fldChar w:fldCharType="end"/>
            </w:r>
          </w:hyperlink>
        </w:p>
        <w:p w14:paraId="26B2C793" w14:textId="6CEC1ED8" w:rsidR="000468B6" w:rsidRDefault="00BA31D1">
          <w:pPr>
            <w:pStyle w:val="Obsah3"/>
            <w:rPr>
              <w:rFonts w:eastAsiaTheme="minorEastAsia"/>
              <w:noProof/>
              <w:sz w:val="22"/>
              <w:lang w:eastAsia="cs-CZ"/>
            </w:rPr>
          </w:pPr>
          <w:hyperlink w:anchor="_Toc97472578" w:history="1">
            <w:r w:rsidR="000468B6" w:rsidRPr="007E63B5">
              <w:rPr>
                <w:rStyle w:val="Hypertextovodkaz"/>
                <w:noProof/>
              </w:rPr>
              <w:t>3.1.2</w:t>
            </w:r>
            <w:r w:rsidR="000468B6">
              <w:rPr>
                <w:rFonts w:eastAsiaTheme="minorEastAsia"/>
                <w:noProof/>
                <w:sz w:val="22"/>
                <w:lang w:eastAsia="cs-CZ"/>
              </w:rPr>
              <w:tab/>
            </w:r>
            <w:r w:rsidR="000468B6" w:rsidRPr="007E63B5">
              <w:rPr>
                <w:rStyle w:val="Hypertextovodkaz"/>
                <w:noProof/>
              </w:rPr>
              <w:t>Read – GET</w:t>
            </w:r>
            <w:r w:rsidR="000468B6">
              <w:rPr>
                <w:noProof/>
                <w:webHidden/>
              </w:rPr>
              <w:tab/>
            </w:r>
            <w:r w:rsidR="000468B6">
              <w:rPr>
                <w:noProof/>
                <w:webHidden/>
              </w:rPr>
              <w:fldChar w:fldCharType="begin"/>
            </w:r>
            <w:r w:rsidR="000468B6">
              <w:rPr>
                <w:noProof/>
                <w:webHidden/>
              </w:rPr>
              <w:instrText xml:space="preserve"> PAGEREF _Toc97472578 \h </w:instrText>
            </w:r>
            <w:r w:rsidR="000468B6">
              <w:rPr>
                <w:noProof/>
                <w:webHidden/>
              </w:rPr>
            </w:r>
            <w:r w:rsidR="000468B6">
              <w:rPr>
                <w:noProof/>
                <w:webHidden/>
              </w:rPr>
              <w:fldChar w:fldCharType="separate"/>
            </w:r>
            <w:r w:rsidR="000468B6">
              <w:rPr>
                <w:noProof/>
                <w:webHidden/>
              </w:rPr>
              <w:t>12</w:t>
            </w:r>
            <w:r w:rsidR="000468B6">
              <w:rPr>
                <w:noProof/>
                <w:webHidden/>
              </w:rPr>
              <w:fldChar w:fldCharType="end"/>
            </w:r>
          </w:hyperlink>
        </w:p>
        <w:p w14:paraId="339F2486" w14:textId="10862C2D" w:rsidR="000468B6" w:rsidRDefault="00BA31D1">
          <w:pPr>
            <w:pStyle w:val="Obsah3"/>
            <w:rPr>
              <w:rFonts w:eastAsiaTheme="minorEastAsia"/>
              <w:noProof/>
              <w:sz w:val="22"/>
              <w:lang w:eastAsia="cs-CZ"/>
            </w:rPr>
          </w:pPr>
          <w:hyperlink w:anchor="_Toc97472579" w:history="1">
            <w:r w:rsidR="000468B6" w:rsidRPr="007E63B5">
              <w:rPr>
                <w:rStyle w:val="Hypertextovodkaz"/>
                <w:noProof/>
              </w:rPr>
              <w:t>3.1.3</w:t>
            </w:r>
            <w:r w:rsidR="000468B6">
              <w:rPr>
                <w:rFonts w:eastAsiaTheme="minorEastAsia"/>
                <w:noProof/>
                <w:sz w:val="22"/>
                <w:lang w:eastAsia="cs-CZ"/>
              </w:rPr>
              <w:tab/>
            </w:r>
            <w:r w:rsidR="000468B6" w:rsidRPr="007E63B5">
              <w:rPr>
                <w:rStyle w:val="Hypertextovodkaz"/>
                <w:noProof/>
              </w:rPr>
              <w:t>Update – PUT</w:t>
            </w:r>
            <w:r w:rsidR="000468B6">
              <w:rPr>
                <w:noProof/>
                <w:webHidden/>
              </w:rPr>
              <w:tab/>
            </w:r>
            <w:r w:rsidR="000468B6">
              <w:rPr>
                <w:noProof/>
                <w:webHidden/>
              </w:rPr>
              <w:fldChar w:fldCharType="begin"/>
            </w:r>
            <w:r w:rsidR="000468B6">
              <w:rPr>
                <w:noProof/>
                <w:webHidden/>
              </w:rPr>
              <w:instrText xml:space="preserve"> PAGEREF _Toc97472579 \h </w:instrText>
            </w:r>
            <w:r w:rsidR="000468B6">
              <w:rPr>
                <w:noProof/>
                <w:webHidden/>
              </w:rPr>
            </w:r>
            <w:r w:rsidR="000468B6">
              <w:rPr>
                <w:noProof/>
                <w:webHidden/>
              </w:rPr>
              <w:fldChar w:fldCharType="separate"/>
            </w:r>
            <w:r w:rsidR="000468B6">
              <w:rPr>
                <w:noProof/>
                <w:webHidden/>
              </w:rPr>
              <w:t>12</w:t>
            </w:r>
            <w:r w:rsidR="000468B6">
              <w:rPr>
                <w:noProof/>
                <w:webHidden/>
              </w:rPr>
              <w:fldChar w:fldCharType="end"/>
            </w:r>
          </w:hyperlink>
        </w:p>
        <w:p w14:paraId="7B490583" w14:textId="639E535B" w:rsidR="000468B6" w:rsidRDefault="00BA31D1">
          <w:pPr>
            <w:pStyle w:val="Obsah3"/>
            <w:rPr>
              <w:rFonts w:eastAsiaTheme="minorEastAsia"/>
              <w:noProof/>
              <w:sz w:val="22"/>
              <w:lang w:eastAsia="cs-CZ"/>
            </w:rPr>
          </w:pPr>
          <w:hyperlink w:anchor="_Toc97472580" w:history="1">
            <w:r w:rsidR="000468B6" w:rsidRPr="007E63B5">
              <w:rPr>
                <w:rStyle w:val="Hypertextovodkaz"/>
                <w:noProof/>
              </w:rPr>
              <w:t>3.1.4</w:t>
            </w:r>
            <w:r w:rsidR="000468B6">
              <w:rPr>
                <w:rFonts w:eastAsiaTheme="minorEastAsia"/>
                <w:noProof/>
                <w:sz w:val="22"/>
                <w:lang w:eastAsia="cs-CZ"/>
              </w:rPr>
              <w:tab/>
            </w:r>
            <w:r w:rsidR="000468B6" w:rsidRPr="007E63B5">
              <w:rPr>
                <w:rStyle w:val="Hypertextovodkaz"/>
                <w:noProof/>
              </w:rPr>
              <w:t>Delete – DELETE</w:t>
            </w:r>
            <w:r w:rsidR="000468B6">
              <w:rPr>
                <w:noProof/>
                <w:webHidden/>
              </w:rPr>
              <w:tab/>
            </w:r>
            <w:r w:rsidR="000468B6">
              <w:rPr>
                <w:noProof/>
                <w:webHidden/>
              </w:rPr>
              <w:fldChar w:fldCharType="begin"/>
            </w:r>
            <w:r w:rsidR="000468B6">
              <w:rPr>
                <w:noProof/>
                <w:webHidden/>
              </w:rPr>
              <w:instrText xml:space="preserve"> PAGEREF _Toc97472580 \h </w:instrText>
            </w:r>
            <w:r w:rsidR="000468B6">
              <w:rPr>
                <w:noProof/>
                <w:webHidden/>
              </w:rPr>
            </w:r>
            <w:r w:rsidR="000468B6">
              <w:rPr>
                <w:noProof/>
                <w:webHidden/>
              </w:rPr>
              <w:fldChar w:fldCharType="separate"/>
            </w:r>
            <w:r w:rsidR="000468B6">
              <w:rPr>
                <w:noProof/>
                <w:webHidden/>
              </w:rPr>
              <w:t>13</w:t>
            </w:r>
            <w:r w:rsidR="000468B6">
              <w:rPr>
                <w:noProof/>
                <w:webHidden/>
              </w:rPr>
              <w:fldChar w:fldCharType="end"/>
            </w:r>
          </w:hyperlink>
        </w:p>
        <w:p w14:paraId="3B6574D1" w14:textId="564067F4" w:rsidR="000468B6" w:rsidRDefault="00BA31D1">
          <w:pPr>
            <w:pStyle w:val="Obsah2"/>
            <w:rPr>
              <w:rFonts w:eastAsiaTheme="minorEastAsia"/>
              <w:noProof/>
              <w:sz w:val="22"/>
              <w:lang w:eastAsia="cs-CZ"/>
            </w:rPr>
          </w:pPr>
          <w:hyperlink w:anchor="_Toc97472581" w:history="1">
            <w:r w:rsidR="000468B6" w:rsidRPr="007E63B5">
              <w:rPr>
                <w:rStyle w:val="Hypertextovodkaz"/>
                <w:noProof/>
              </w:rPr>
              <w:t>3.2</w:t>
            </w:r>
            <w:r w:rsidR="000468B6">
              <w:rPr>
                <w:rFonts w:eastAsiaTheme="minorEastAsia"/>
                <w:noProof/>
                <w:sz w:val="22"/>
                <w:lang w:eastAsia="cs-CZ"/>
              </w:rPr>
              <w:tab/>
            </w:r>
            <w:r w:rsidR="000468B6" w:rsidRPr="007E63B5">
              <w:rPr>
                <w:rStyle w:val="Hypertextovodkaz"/>
                <w:noProof/>
              </w:rPr>
              <w:t>Další metody</w:t>
            </w:r>
            <w:r w:rsidR="000468B6">
              <w:rPr>
                <w:noProof/>
                <w:webHidden/>
              </w:rPr>
              <w:tab/>
            </w:r>
            <w:r w:rsidR="000468B6">
              <w:rPr>
                <w:noProof/>
                <w:webHidden/>
              </w:rPr>
              <w:fldChar w:fldCharType="begin"/>
            </w:r>
            <w:r w:rsidR="000468B6">
              <w:rPr>
                <w:noProof/>
                <w:webHidden/>
              </w:rPr>
              <w:instrText xml:space="preserve"> PAGEREF _Toc97472581 \h </w:instrText>
            </w:r>
            <w:r w:rsidR="000468B6">
              <w:rPr>
                <w:noProof/>
                <w:webHidden/>
              </w:rPr>
            </w:r>
            <w:r w:rsidR="000468B6">
              <w:rPr>
                <w:noProof/>
                <w:webHidden/>
              </w:rPr>
              <w:fldChar w:fldCharType="separate"/>
            </w:r>
            <w:r w:rsidR="000468B6">
              <w:rPr>
                <w:noProof/>
                <w:webHidden/>
              </w:rPr>
              <w:t>13</w:t>
            </w:r>
            <w:r w:rsidR="000468B6">
              <w:rPr>
                <w:noProof/>
                <w:webHidden/>
              </w:rPr>
              <w:fldChar w:fldCharType="end"/>
            </w:r>
          </w:hyperlink>
        </w:p>
        <w:p w14:paraId="3E3F4414" w14:textId="40C34203" w:rsidR="000468B6" w:rsidRDefault="00BA31D1">
          <w:pPr>
            <w:pStyle w:val="Obsah3"/>
            <w:rPr>
              <w:rFonts w:eastAsiaTheme="minorEastAsia"/>
              <w:noProof/>
              <w:sz w:val="22"/>
              <w:lang w:eastAsia="cs-CZ"/>
            </w:rPr>
          </w:pPr>
          <w:hyperlink w:anchor="_Toc97472582" w:history="1">
            <w:r w:rsidR="000468B6" w:rsidRPr="007E63B5">
              <w:rPr>
                <w:rStyle w:val="Hypertextovodkaz"/>
                <w:noProof/>
              </w:rPr>
              <w:t>3.2.1</w:t>
            </w:r>
            <w:r w:rsidR="000468B6">
              <w:rPr>
                <w:rFonts w:eastAsiaTheme="minorEastAsia"/>
                <w:noProof/>
                <w:sz w:val="22"/>
                <w:lang w:eastAsia="cs-CZ"/>
              </w:rPr>
              <w:tab/>
            </w:r>
            <w:r w:rsidR="000468B6" w:rsidRPr="007E63B5">
              <w:rPr>
                <w:rStyle w:val="Hypertextovodkaz"/>
                <w:noProof/>
              </w:rPr>
              <w:t>PATCH API pro úpravu</w:t>
            </w:r>
            <w:r w:rsidR="000468B6">
              <w:rPr>
                <w:noProof/>
                <w:webHidden/>
              </w:rPr>
              <w:tab/>
            </w:r>
            <w:r w:rsidR="000468B6">
              <w:rPr>
                <w:noProof/>
                <w:webHidden/>
              </w:rPr>
              <w:fldChar w:fldCharType="begin"/>
            </w:r>
            <w:r w:rsidR="000468B6">
              <w:rPr>
                <w:noProof/>
                <w:webHidden/>
              </w:rPr>
              <w:instrText xml:space="preserve"> PAGEREF _Toc97472582 \h </w:instrText>
            </w:r>
            <w:r w:rsidR="000468B6">
              <w:rPr>
                <w:noProof/>
                <w:webHidden/>
              </w:rPr>
            </w:r>
            <w:r w:rsidR="000468B6">
              <w:rPr>
                <w:noProof/>
                <w:webHidden/>
              </w:rPr>
              <w:fldChar w:fldCharType="separate"/>
            </w:r>
            <w:r w:rsidR="000468B6">
              <w:rPr>
                <w:noProof/>
                <w:webHidden/>
              </w:rPr>
              <w:t>13</w:t>
            </w:r>
            <w:r w:rsidR="000468B6">
              <w:rPr>
                <w:noProof/>
                <w:webHidden/>
              </w:rPr>
              <w:fldChar w:fldCharType="end"/>
            </w:r>
          </w:hyperlink>
        </w:p>
        <w:p w14:paraId="1C23780D" w14:textId="52C69C05" w:rsidR="000468B6" w:rsidRDefault="00BA31D1">
          <w:pPr>
            <w:pStyle w:val="Obsah3"/>
            <w:rPr>
              <w:rFonts w:eastAsiaTheme="minorEastAsia"/>
              <w:noProof/>
              <w:sz w:val="22"/>
              <w:lang w:eastAsia="cs-CZ"/>
            </w:rPr>
          </w:pPr>
          <w:hyperlink w:anchor="_Toc97472583" w:history="1">
            <w:r w:rsidR="000468B6" w:rsidRPr="007E63B5">
              <w:rPr>
                <w:rStyle w:val="Hypertextovodkaz"/>
                <w:noProof/>
              </w:rPr>
              <w:t>3.2.2</w:t>
            </w:r>
            <w:r w:rsidR="000468B6">
              <w:rPr>
                <w:rFonts w:eastAsiaTheme="minorEastAsia"/>
                <w:noProof/>
                <w:sz w:val="22"/>
                <w:lang w:eastAsia="cs-CZ"/>
              </w:rPr>
              <w:tab/>
            </w:r>
            <w:r w:rsidR="000468B6" w:rsidRPr="007E63B5">
              <w:rPr>
                <w:rStyle w:val="Hypertextovodkaz"/>
                <w:noProof/>
              </w:rPr>
              <w:t>Ostatní</w:t>
            </w:r>
            <w:r w:rsidR="000468B6">
              <w:rPr>
                <w:noProof/>
                <w:webHidden/>
              </w:rPr>
              <w:tab/>
            </w:r>
            <w:r w:rsidR="000468B6">
              <w:rPr>
                <w:noProof/>
                <w:webHidden/>
              </w:rPr>
              <w:fldChar w:fldCharType="begin"/>
            </w:r>
            <w:r w:rsidR="000468B6">
              <w:rPr>
                <w:noProof/>
                <w:webHidden/>
              </w:rPr>
              <w:instrText xml:space="preserve"> PAGEREF _Toc97472583 \h </w:instrText>
            </w:r>
            <w:r w:rsidR="000468B6">
              <w:rPr>
                <w:noProof/>
                <w:webHidden/>
              </w:rPr>
            </w:r>
            <w:r w:rsidR="000468B6">
              <w:rPr>
                <w:noProof/>
                <w:webHidden/>
              </w:rPr>
              <w:fldChar w:fldCharType="separate"/>
            </w:r>
            <w:r w:rsidR="000468B6">
              <w:rPr>
                <w:noProof/>
                <w:webHidden/>
              </w:rPr>
              <w:t>14</w:t>
            </w:r>
            <w:r w:rsidR="000468B6">
              <w:rPr>
                <w:noProof/>
                <w:webHidden/>
              </w:rPr>
              <w:fldChar w:fldCharType="end"/>
            </w:r>
          </w:hyperlink>
        </w:p>
        <w:p w14:paraId="17C15AD3" w14:textId="768578B3" w:rsidR="000468B6" w:rsidRDefault="00BA31D1">
          <w:pPr>
            <w:pStyle w:val="Obsah2"/>
            <w:rPr>
              <w:rFonts w:eastAsiaTheme="minorEastAsia"/>
              <w:noProof/>
              <w:sz w:val="22"/>
              <w:lang w:eastAsia="cs-CZ"/>
            </w:rPr>
          </w:pPr>
          <w:hyperlink w:anchor="_Toc97472584" w:history="1">
            <w:r w:rsidR="000468B6" w:rsidRPr="007E63B5">
              <w:rPr>
                <w:rStyle w:val="Hypertextovodkaz"/>
                <w:noProof/>
              </w:rPr>
              <w:t>3.3</w:t>
            </w:r>
            <w:r w:rsidR="000468B6">
              <w:rPr>
                <w:rFonts w:eastAsiaTheme="minorEastAsia"/>
                <w:noProof/>
                <w:sz w:val="22"/>
                <w:lang w:eastAsia="cs-CZ"/>
              </w:rPr>
              <w:tab/>
            </w:r>
            <w:r w:rsidR="000468B6" w:rsidRPr="007E63B5">
              <w:rPr>
                <w:rStyle w:val="Hypertextovodkaz"/>
                <w:noProof/>
              </w:rPr>
              <w:t>Stavové kódy HTTP</w:t>
            </w:r>
            <w:r w:rsidR="000468B6">
              <w:rPr>
                <w:noProof/>
                <w:webHidden/>
              </w:rPr>
              <w:tab/>
            </w:r>
            <w:r w:rsidR="000468B6">
              <w:rPr>
                <w:noProof/>
                <w:webHidden/>
              </w:rPr>
              <w:fldChar w:fldCharType="begin"/>
            </w:r>
            <w:r w:rsidR="000468B6">
              <w:rPr>
                <w:noProof/>
                <w:webHidden/>
              </w:rPr>
              <w:instrText xml:space="preserve"> PAGEREF _Toc97472584 \h </w:instrText>
            </w:r>
            <w:r w:rsidR="000468B6">
              <w:rPr>
                <w:noProof/>
                <w:webHidden/>
              </w:rPr>
            </w:r>
            <w:r w:rsidR="000468B6">
              <w:rPr>
                <w:noProof/>
                <w:webHidden/>
              </w:rPr>
              <w:fldChar w:fldCharType="separate"/>
            </w:r>
            <w:r w:rsidR="000468B6">
              <w:rPr>
                <w:noProof/>
                <w:webHidden/>
              </w:rPr>
              <w:t>14</w:t>
            </w:r>
            <w:r w:rsidR="000468B6">
              <w:rPr>
                <w:noProof/>
                <w:webHidden/>
              </w:rPr>
              <w:fldChar w:fldCharType="end"/>
            </w:r>
          </w:hyperlink>
        </w:p>
        <w:p w14:paraId="6FC60ACB" w14:textId="001F8353" w:rsidR="000468B6" w:rsidRDefault="00BA31D1">
          <w:pPr>
            <w:pStyle w:val="Obsah3"/>
            <w:rPr>
              <w:rFonts w:eastAsiaTheme="minorEastAsia"/>
              <w:noProof/>
              <w:sz w:val="22"/>
              <w:lang w:eastAsia="cs-CZ"/>
            </w:rPr>
          </w:pPr>
          <w:hyperlink w:anchor="_Toc97472585" w:history="1">
            <w:r w:rsidR="000468B6" w:rsidRPr="007E63B5">
              <w:rPr>
                <w:rStyle w:val="Hypertextovodkaz"/>
                <w:noProof/>
              </w:rPr>
              <w:t>3.3.1</w:t>
            </w:r>
            <w:r w:rsidR="000468B6">
              <w:rPr>
                <w:rFonts w:eastAsiaTheme="minorEastAsia"/>
                <w:noProof/>
                <w:sz w:val="22"/>
                <w:lang w:eastAsia="cs-CZ"/>
              </w:rPr>
              <w:tab/>
            </w:r>
            <w:r w:rsidR="000468B6" w:rsidRPr="007E63B5">
              <w:rPr>
                <w:rStyle w:val="Hypertextovodkaz"/>
                <w:noProof/>
              </w:rPr>
              <w:t>1xx – Infromační</w:t>
            </w:r>
            <w:r w:rsidR="000468B6">
              <w:rPr>
                <w:noProof/>
                <w:webHidden/>
              </w:rPr>
              <w:tab/>
            </w:r>
            <w:r w:rsidR="000468B6">
              <w:rPr>
                <w:noProof/>
                <w:webHidden/>
              </w:rPr>
              <w:fldChar w:fldCharType="begin"/>
            </w:r>
            <w:r w:rsidR="000468B6">
              <w:rPr>
                <w:noProof/>
                <w:webHidden/>
              </w:rPr>
              <w:instrText xml:space="preserve"> PAGEREF _Toc97472585 \h </w:instrText>
            </w:r>
            <w:r w:rsidR="000468B6">
              <w:rPr>
                <w:noProof/>
                <w:webHidden/>
              </w:rPr>
            </w:r>
            <w:r w:rsidR="000468B6">
              <w:rPr>
                <w:noProof/>
                <w:webHidden/>
              </w:rPr>
              <w:fldChar w:fldCharType="separate"/>
            </w:r>
            <w:r w:rsidR="000468B6">
              <w:rPr>
                <w:noProof/>
                <w:webHidden/>
              </w:rPr>
              <w:t>14</w:t>
            </w:r>
            <w:r w:rsidR="000468B6">
              <w:rPr>
                <w:noProof/>
                <w:webHidden/>
              </w:rPr>
              <w:fldChar w:fldCharType="end"/>
            </w:r>
          </w:hyperlink>
        </w:p>
        <w:p w14:paraId="1B990C27" w14:textId="165AD9EA" w:rsidR="000468B6" w:rsidRDefault="00BA31D1">
          <w:pPr>
            <w:pStyle w:val="Obsah3"/>
            <w:rPr>
              <w:rFonts w:eastAsiaTheme="minorEastAsia"/>
              <w:noProof/>
              <w:sz w:val="22"/>
              <w:lang w:eastAsia="cs-CZ"/>
            </w:rPr>
          </w:pPr>
          <w:hyperlink w:anchor="_Toc97472586" w:history="1">
            <w:r w:rsidR="000468B6" w:rsidRPr="007E63B5">
              <w:rPr>
                <w:rStyle w:val="Hypertextovodkaz"/>
                <w:noProof/>
              </w:rPr>
              <w:t>3.3.2</w:t>
            </w:r>
            <w:r w:rsidR="000468B6">
              <w:rPr>
                <w:rFonts w:eastAsiaTheme="minorEastAsia"/>
                <w:noProof/>
                <w:sz w:val="22"/>
                <w:lang w:eastAsia="cs-CZ"/>
              </w:rPr>
              <w:tab/>
            </w:r>
            <w:r w:rsidR="000468B6" w:rsidRPr="007E63B5">
              <w:rPr>
                <w:rStyle w:val="Hypertextovodkaz"/>
                <w:noProof/>
              </w:rPr>
              <w:t>2xx – Úspěch</w:t>
            </w:r>
            <w:r w:rsidR="000468B6">
              <w:rPr>
                <w:noProof/>
                <w:webHidden/>
              </w:rPr>
              <w:tab/>
            </w:r>
            <w:r w:rsidR="000468B6">
              <w:rPr>
                <w:noProof/>
                <w:webHidden/>
              </w:rPr>
              <w:fldChar w:fldCharType="begin"/>
            </w:r>
            <w:r w:rsidR="000468B6">
              <w:rPr>
                <w:noProof/>
                <w:webHidden/>
              </w:rPr>
              <w:instrText xml:space="preserve"> PAGEREF _Toc97472586 \h </w:instrText>
            </w:r>
            <w:r w:rsidR="000468B6">
              <w:rPr>
                <w:noProof/>
                <w:webHidden/>
              </w:rPr>
            </w:r>
            <w:r w:rsidR="000468B6">
              <w:rPr>
                <w:noProof/>
                <w:webHidden/>
              </w:rPr>
              <w:fldChar w:fldCharType="separate"/>
            </w:r>
            <w:r w:rsidR="000468B6">
              <w:rPr>
                <w:noProof/>
                <w:webHidden/>
              </w:rPr>
              <w:t>14</w:t>
            </w:r>
            <w:r w:rsidR="000468B6">
              <w:rPr>
                <w:noProof/>
                <w:webHidden/>
              </w:rPr>
              <w:fldChar w:fldCharType="end"/>
            </w:r>
          </w:hyperlink>
        </w:p>
        <w:p w14:paraId="5973F820" w14:textId="5077999B" w:rsidR="000468B6" w:rsidRDefault="00BA31D1">
          <w:pPr>
            <w:pStyle w:val="Obsah3"/>
            <w:rPr>
              <w:rFonts w:eastAsiaTheme="minorEastAsia"/>
              <w:noProof/>
              <w:sz w:val="22"/>
              <w:lang w:eastAsia="cs-CZ"/>
            </w:rPr>
          </w:pPr>
          <w:hyperlink w:anchor="_Toc97472587" w:history="1">
            <w:r w:rsidR="000468B6" w:rsidRPr="007E63B5">
              <w:rPr>
                <w:rStyle w:val="Hypertextovodkaz"/>
                <w:noProof/>
              </w:rPr>
              <w:t>3.3.3</w:t>
            </w:r>
            <w:r w:rsidR="000468B6">
              <w:rPr>
                <w:rFonts w:eastAsiaTheme="minorEastAsia"/>
                <w:noProof/>
                <w:sz w:val="22"/>
                <w:lang w:eastAsia="cs-CZ"/>
              </w:rPr>
              <w:tab/>
            </w:r>
            <w:r w:rsidR="000468B6" w:rsidRPr="007E63B5">
              <w:rPr>
                <w:rStyle w:val="Hypertextovodkaz"/>
                <w:noProof/>
              </w:rPr>
              <w:t>3xx – Přesměrování</w:t>
            </w:r>
            <w:r w:rsidR="000468B6">
              <w:rPr>
                <w:noProof/>
                <w:webHidden/>
              </w:rPr>
              <w:tab/>
            </w:r>
            <w:r w:rsidR="000468B6">
              <w:rPr>
                <w:noProof/>
                <w:webHidden/>
              </w:rPr>
              <w:fldChar w:fldCharType="begin"/>
            </w:r>
            <w:r w:rsidR="000468B6">
              <w:rPr>
                <w:noProof/>
                <w:webHidden/>
              </w:rPr>
              <w:instrText xml:space="preserve"> PAGEREF _Toc97472587 \h </w:instrText>
            </w:r>
            <w:r w:rsidR="000468B6">
              <w:rPr>
                <w:noProof/>
                <w:webHidden/>
              </w:rPr>
            </w:r>
            <w:r w:rsidR="000468B6">
              <w:rPr>
                <w:noProof/>
                <w:webHidden/>
              </w:rPr>
              <w:fldChar w:fldCharType="separate"/>
            </w:r>
            <w:r w:rsidR="000468B6">
              <w:rPr>
                <w:noProof/>
                <w:webHidden/>
              </w:rPr>
              <w:t>14</w:t>
            </w:r>
            <w:r w:rsidR="000468B6">
              <w:rPr>
                <w:noProof/>
                <w:webHidden/>
              </w:rPr>
              <w:fldChar w:fldCharType="end"/>
            </w:r>
          </w:hyperlink>
        </w:p>
        <w:p w14:paraId="5102DA29" w14:textId="7C14ADBF" w:rsidR="000468B6" w:rsidRDefault="00BA31D1">
          <w:pPr>
            <w:pStyle w:val="Obsah3"/>
            <w:rPr>
              <w:rFonts w:eastAsiaTheme="minorEastAsia"/>
              <w:noProof/>
              <w:sz w:val="22"/>
              <w:lang w:eastAsia="cs-CZ"/>
            </w:rPr>
          </w:pPr>
          <w:hyperlink w:anchor="_Toc97472588" w:history="1">
            <w:r w:rsidR="000468B6" w:rsidRPr="007E63B5">
              <w:rPr>
                <w:rStyle w:val="Hypertextovodkaz"/>
                <w:noProof/>
              </w:rPr>
              <w:t>3.3.4</w:t>
            </w:r>
            <w:r w:rsidR="000468B6">
              <w:rPr>
                <w:rFonts w:eastAsiaTheme="minorEastAsia"/>
                <w:noProof/>
                <w:sz w:val="22"/>
                <w:lang w:eastAsia="cs-CZ"/>
              </w:rPr>
              <w:tab/>
            </w:r>
            <w:r w:rsidR="000468B6" w:rsidRPr="007E63B5">
              <w:rPr>
                <w:rStyle w:val="Hypertextovodkaz"/>
                <w:noProof/>
              </w:rPr>
              <w:t>4xx – Chyba klienta</w:t>
            </w:r>
            <w:r w:rsidR="000468B6">
              <w:rPr>
                <w:noProof/>
                <w:webHidden/>
              </w:rPr>
              <w:tab/>
            </w:r>
            <w:r w:rsidR="000468B6">
              <w:rPr>
                <w:noProof/>
                <w:webHidden/>
              </w:rPr>
              <w:fldChar w:fldCharType="begin"/>
            </w:r>
            <w:r w:rsidR="000468B6">
              <w:rPr>
                <w:noProof/>
                <w:webHidden/>
              </w:rPr>
              <w:instrText xml:space="preserve"> PAGEREF _Toc97472588 \h </w:instrText>
            </w:r>
            <w:r w:rsidR="000468B6">
              <w:rPr>
                <w:noProof/>
                <w:webHidden/>
              </w:rPr>
            </w:r>
            <w:r w:rsidR="000468B6">
              <w:rPr>
                <w:noProof/>
                <w:webHidden/>
              </w:rPr>
              <w:fldChar w:fldCharType="separate"/>
            </w:r>
            <w:r w:rsidR="000468B6">
              <w:rPr>
                <w:noProof/>
                <w:webHidden/>
              </w:rPr>
              <w:t>15</w:t>
            </w:r>
            <w:r w:rsidR="000468B6">
              <w:rPr>
                <w:noProof/>
                <w:webHidden/>
              </w:rPr>
              <w:fldChar w:fldCharType="end"/>
            </w:r>
          </w:hyperlink>
        </w:p>
        <w:p w14:paraId="75783E5E" w14:textId="26C1EB30" w:rsidR="000468B6" w:rsidRDefault="00BA31D1">
          <w:pPr>
            <w:pStyle w:val="Obsah3"/>
            <w:rPr>
              <w:rFonts w:eastAsiaTheme="minorEastAsia"/>
              <w:noProof/>
              <w:sz w:val="22"/>
              <w:lang w:eastAsia="cs-CZ"/>
            </w:rPr>
          </w:pPr>
          <w:hyperlink w:anchor="_Toc97472589" w:history="1">
            <w:r w:rsidR="000468B6" w:rsidRPr="007E63B5">
              <w:rPr>
                <w:rStyle w:val="Hypertextovodkaz"/>
                <w:noProof/>
              </w:rPr>
              <w:t>3.3.5</w:t>
            </w:r>
            <w:r w:rsidR="000468B6">
              <w:rPr>
                <w:rFonts w:eastAsiaTheme="minorEastAsia"/>
                <w:noProof/>
                <w:sz w:val="22"/>
                <w:lang w:eastAsia="cs-CZ"/>
              </w:rPr>
              <w:tab/>
            </w:r>
            <w:r w:rsidR="000468B6" w:rsidRPr="007E63B5">
              <w:rPr>
                <w:rStyle w:val="Hypertextovodkaz"/>
                <w:noProof/>
              </w:rPr>
              <w:t>5xx – Chyba serveru</w:t>
            </w:r>
            <w:r w:rsidR="000468B6">
              <w:rPr>
                <w:noProof/>
                <w:webHidden/>
              </w:rPr>
              <w:tab/>
            </w:r>
            <w:r w:rsidR="000468B6">
              <w:rPr>
                <w:noProof/>
                <w:webHidden/>
              </w:rPr>
              <w:fldChar w:fldCharType="begin"/>
            </w:r>
            <w:r w:rsidR="000468B6">
              <w:rPr>
                <w:noProof/>
                <w:webHidden/>
              </w:rPr>
              <w:instrText xml:space="preserve"> PAGEREF _Toc97472589 \h </w:instrText>
            </w:r>
            <w:r w:rsidR="000468B6">
              <w:rPr>
                <w:noProof/>
                <w:webHidden/>
              </w:rPr>
            </w:r>
            <w:r w:rsidR="000468B6">
              <w:rPr>
                <w:noProof/>
                <w:webHidden/>
              </w:rPr>
              <w:fldChar w:fldCharType="separate"/>
            </w:r>
            <w:r w:rsidR="000468B6">
              <w:rPr>
                <w:noProof/>
                <w:webHidden/>
              </w:rPr>
              <w:t>15</w:t>
            </w:r>
            <w:r w:rsidR="000468B6">
              <w:rPr>
                <w:noProof/>
                <w:webHidden/>
              </w:rPr>
              <w:fldChar w:fldCharType="end"/>
            </w:r>
          </w:hyperlink>
        </w:p>
        <w:p w14:paraId="20FD966F" w14:textId="67CA62CD" w:rsidR="000468B6" w:rsidRDefault="00BA31D1">
          <w:pPr>
            <w:pStyle w:val="Obsah1"/>
            <w:tabs>
              <w:tab w:val="left" w:pos="720"/>
            </w:tabs>
            <w:rPr>
              <w:rFonts w:eastAsiaTheme="minorEastAsia"/>
              <w:noProof/>
              <w:sz w:val="22"/>
              <w:lang w:eastAsia="cs-CZ"/>
            </w:rPr>
          </w:pPr>
          <w:hyperlink w:anchor="_Toc97472590" w:history="1">
            <w:r w:rsidR="000468B6" w:rsidRPr="007E63B5">
              <w:rPr>
                <w:rStyle w:val="Hypertextovodkaz"/>
                <w:noProof/>
              </w:rPr>
              <w:t>4</w:t>
            </w:r>
            <w:r w:rsidR="000468B6">
              <w:rPr>
                <w:rFonts w:eastAsiaTheme="minorEastAsia"/>
                <w:noProof/>
                <w:sz w:val="22"/>
                <w:lang w:eastAsia="cs-CZ"/>
              </w:rPr>
              <w:tab/>
            </w:r>
            <w:r w:rsidR="000468B6" w:rsidRPr="007E63B5">
              <w:rPr>
                <w:rStyle w:val="Hypertextovodkaz"/>
                <w:noProof/>
              </w:rPr>
              <w:t>Dokumentace API</w:t>
            </w:r>
            <w:r w:rsidR="000468B6">
              <w:rPr>
                <w:noProof/>
                <w:webHidden/>
              </w:rPr>
              <w:tab/>
            </w:r>
            <w:r w:rsidR="000468B6">
              <w:rPr>
                <w:noProof/>
                <w:webHidden/>
              </w:rPr>
              <w:fldChar w:fldCharType="begin"/>
            </w:r>
            <w:r w:rsidR="000468B6">
              <w:rPr>
                <w:noProof/>
                <w:webHidden/>
              </w:rPr>
              <w:instrText xml:space="preserve"> PAGEREF _Toc97472590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3B80E496" w14:textId="67894848" w:rsidR="000468B6" w:rsidRDefault="00BA31D1">
          <w:pPr>
            <w:pStyle w:val="Obsah2"/>
            <w:rPr>
              <w:rFonts w:eastAsiaTheme="minorEastAsia"/>
              <w:noProof/>
              <w:sz w:val="22"/>
              <w:lang w:eastAsia="cs-CZ"/>
            </w:rPr>
          </w:pPr>
          <w:hyperlink w:anchor="_Toc97472591" w:history="1">
            <w:r w:rsidR="000468B6" w:rsidRPr="007E63B5">
              <w:rPr>
                <w:rStyle w:val="Hypertextovodkaz"/>
                <w:noProof/>
              </w:rPr>
              <w:t>4.1</w:t>
            </w:r>
            <w:r w:rsidR="000468B6">
              <w:rPr>
                <w:rFonts w:eastAsiaTheme="minorEastAsia"/>
                <w:noProof/>
                <w:sz w:val="22"/>
                <w:lang w:eastAsia="cs-CZ"/>
              </w:rPr>
              <w:tab/>
            </w:r>
            <w:r w:rsidR="000468B6" w:rsidRPr="007E63B5">
              <w:rPr>
                <w:rStyle w:val="Hypertextovodkaz"/>
                <w:noProof/>
              </w:rPr>
              <w:t>Kontrolér uživatele</w:t>
            </w:r>
            <w:r w:rsidR="000468B6">
              <w:rPr>
                <w:noProof/>
                <w:webHidden/>
              </w:rPr>
              <w:tab/>
            </w:r>
            <w:r w:rsidR="000468B6">
              <w:rPr>
                <w:noProof/>
                <w:webHidden/>
              </w:rPr>
              <w:fldChar w:fldCharType="begin"/>
            </w:r>
            <w:r w:rsidR="000468B6">
              <w:rPr>
                <w:noProof/>
                <w:webHidden/>
              </w:rPr>
              <w:instrText xml:space="preserve"> PAGEREF _Toc97472591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5ACE142D" w14:textId="0C90DD90" w:rsidR="000468B6" w:rsidRDefault="00BA31D1">
          <w:pPr>
            <w:pStyle w:val="Obsah3"/>
            <w:rPr>
              <w:rFonts w:eastAsiaTheme="minorEastAsia"/>
              <w:noProof/>
              <w:sz w:val="22"/>
              <w:lang w:eastAsia="cs-CZ"/>
            </w:rPr>
          </w:pPr>
          <w:hyperlink w:anchor="_Toc97472592" w:history="1">
            <w:r w:rsidR="000468B6" w:rsidRPr="007E63B5">
              <w:rPr>
                <w:rStyle w:val="Hypertextovodkaz"/>
                <w:noProof/>
              </w:rPr>
              <w:t>4.1.1</w:t>
            </w:r>
            <w:r w:rsidR="000468B6">
              <w:rPr>
                <w:rFonts w:eastAsiaTheme="minorEastAsia"/>
                <w:noProof/>
                <w:sz w:val="22"/>
                <w:lang w:eastAsia="cs-CZ"/>
              </w:rPr>
              <w:tab/>
            </w:r>
            <w:r w:rsidR="000468B6" w:rsidRPr="007E63B5">
              <w:rPr>
                <w:rStyle w:val="Hypertextovodkaz"/>
                <w:noProof/>
              </w:rPr>
              <w:t>Kontrola uživatele</w:t>
            </w:r>
            <w:r w:rsidR="000468B6">
              <w:rPr>
                <w:noProof/>
                <w:webHidden/>
              </w:rPr>
              <w:tab/>
            </w:r>
            <w:r w:rsidR="000468B6">
              <w:rPr>
                <w:noProof/>
                <w:webHidden/>
              </w:rPr>
              <w:fldChar w:fldCharType="begin"/>
            </w:r>
            <w:r w:rsidR="000468B6">
              <w:rPr>
                <w:noProof/>
                <w:webHidden/>
              </w:rPr>
              <w:instrText xml:space="preserve"> PAGEREF _Toc97472592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2EE8D957" w14:textId="7DD79CBE" w:rsidR="000468B6" w:rsidRDefault="00BA31D1">
          <w:pPr>
            <w:pStyle w:val="Obsah3"/>
            <w:rPr>
              <w:rFonts w:eastAsiaTheme="minorEastAsia"/>
              <w:noProof/>
              <w:sz w:val="22"/>
              <w:lang w:eastAsia="cs-CZ"/>
            </w:rPr>
          </w:pPr>
          <w:hyperlink w:anchor="_Toc97472593" w:history="1">
            <w:r w:rsidR="000468B6" w:rsidRPr="007E63B5">
              <w:rPr>
                <w:rStyle w:val="Hypertextovodkaz"/>
                <w:noProof/>
              </w:rPr>
              <w:t>4.1.2</w:t>
            </w:r>
            <w:r w:rsidR="000468B6">
              <w:rPr>
                <w:rFonts w:eastAsiaTheme="minorEastAsia"/>
                <w:noProof/>
                <w:sz w:val="22"/>
                <w:lang w:eastAsia="cs-CZ"/>
              </w:rPr>
              <w:tab/>
            </w:r>
            <w:r w:rsidR="000468B6" w:rsidRPr="007E63B5">
              <w:rPr>
                <w:rStyle w:val="Hypertextovodkaz"/>
                <w:noProof/>
              </w:rPr>
              <w:t>Košík uživatele</w:t>
            </w:r>
            <w:r w:rsidR="000468B6">
              <w:rPr>
                <w:noProof/>
                <w:webHidden/>
              </w:rPr>
              <w:tab/>
            </w:r>
            <w:r w:rsidR="000468B6">
              <w:rPr>
                <w:noProof/>
                <w:webHidden/>
              </w:rPr>
              <w:fldChar w:fldCharType="begin"/>
            </w:r>
            <w:r w:rsidR="000468B6">
              <w:rPr>
                <w:noProof/>
                <w:webHidden/>
              </w:rPr>
              <w:instrText xml:space="preserve"> PAGEREF _Toc97472593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35E6B406" w14:textId="01106D54" w:rsidR="000468B6" w:rsidRDefault="00BA31D1">
          <w:pPr>
            <w:pStyle w:val="Obsah3"/>
            <w:rPr>
              <w:rFonts w:eastAsiaTheme="minorEastAsia"/>
              <w:noProof/>
              <w:sz w:val="22"/>
              <w:lang w:eastAsia="cs-CZ"/>
            </w:rPr>
          </w:pPr>
          <w:hyperlink w:anchor="_Toc97472594" w:history="1">
            <w:r w:rsidR="000468B6" w:rsidRPr="007E63B5">
              <w:rPr>
                <w:rStyle w:val="Hypertextovodkaz"/>
                <w:noProof/>
              </w:rPr>
              <w:t>4.1.3</w:t>
            </w:r>
            <w:r w:rsidR="000468B6">
              <w:rPr>
                <w:rFonts w:eastAsiaTheme="minorEastAsia"/>
                <w:noProof/>
                <w:sz w:val="22"/>
                <w:lang w:eastAsia="cs-CZ"/>
              </w:rPr>
              <w:tab/>
            </w:r>
            <w:r w:rsidR="000468B6" w:rsidRPr="007E63B5">
              <w:rPr>
                <w:rStyle w:val="Hypertextovodkaz"/>
                <w:noProof/>
              </w:rPr>
              <w:t>Přidání do košíku uživatele</w:t>
            </w:r>
            <w:r w:rsidR="000468B6">
              <w:rPr>
                <w:noProof/>
                <w:webHidden/>
              </w:rPr>
              <w:tab/>
            </w:r>
            <w:r w:rsidR="000468B6">
              <w:rPr>
                <w:noProof/>
                <w:webHidden/>
              </w:rPr>
              <w:fldChar w:fldCharType="begin"/>
            </w:r>
            <w:r w:rsidR="000468B6">
              <w:rPr>
                <w:noProof/>
                <w:webHidden/>
              </w:rPr>
              <w:instrText xml:space="preserve"> PAGEREF _Toc97472594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6E9526B7" w14:textId="7BB9BF47" w:rsidR="000468B6" w:rsidRDefault="00BA31D1">
          <w:pPr>
            <w:pStyle w:val="Obsah3"/>
            <w:rPr>
              <w:rFonts w:eastAsiaTheme="minorEastAsia"/>
              <w:noProof/>
              <w:sz w:val="22"/>
              <w:lang w:eastAsia="cs-CZ"/>
            </w:rPr>
          </w:pPr>
          <w:hyperlink w:anchor="_Toc97472595" w:history="1">
            <w:r w:rsidR="000468B6" w:rsidRPr="007E63B5">
              <w:rPr>
                <w:rStyle w:val="Hypertextovodkaz"/>
                <w:noProof/>
              </w:rPr>
              <w:t>4.1.4</w:t>
            </w:r>
            <w:r w:rsidR="000468B6">
              <w:rPr>
                <w:rFonts w:eastAsiaTheme="minorEastAsia"/>
                <w:noProof/>
                <w:sz w:val="22"/>
                <w:lang w:eastAsia="cs-CZ"/>
              </w:rPr>
              <w:tab/>
            </w:r>
            <w:r w:rsidR="000468B6" w:rsidRPr="007E63B5">
              <w:rPr>
                <w:rStyle w:val="Hypertextovodkaz"/>
                <w:noProof/>
              </w:rPr>
              <w:t>Odebrání z košíku uživatele</w:t>
            </w:r>
            <w:r w:rsidR="000468B6">
              <w:rPr>
                <w:noProof/>
                <w:webHidden/>
              </w:rPr>
              <w:tab/>
            </w:r>
            <w:r w:rsidR="000468B6">
              <w:rPr>
                <w:noProof/>
                <w:webHidden/>
              </w:rPr>
              <w:fldChar w:fldCharType="begin"/>
            </w:r>
            <w:r w:rsidR="000468B6">
              <w:rPr>
                <w:noProof/>
                <w:webHidden/>
              </w:rPr>
              <w:instrText xml:space="preserve"> PAGEREF _Toc97472595 \h </w:instrText>
            </w:r>
            <w:r w:rsidR="000468B6">
              <w:rPr>
                <w:noProof/>
                <w:webHidden/>
              </w:rPr>
            </w:r>
            <w:r w:rsidR="000468B6">
              <w:rPr>
                <w:noProof/>
                <w:webHidden/>
              </w:rPr>
              <w:fldChar w:fldCharType="separate"/>
            </w:r>
            <w:r w:rsidR="000468B6">
              <w:rPr>
                <w:noProof/>
                <w:webHidden/>
              </w:rPr>
              <w:t>16</w:t>
            </w:r>
            <w:r w:rsidR="000468B6">
              <w:rPr>
                <w:noProof/>
                <w:webHidden/>
              </w:rPr>
              <w:fldChar w:fldCharType="end"/>
            </w:r>
          </w:hyperlink>
        </w:p>
        <w:p w14:paraId="6AFB20D5" w14:textId="503AC438" w:rsidR="000468B6" w:rsidRDefault="00BA31D1">
          <w:pPr>
            <w:pStyle w:val="Obsah3"/>
            <w:rPr>
              <w:rFonts w:eastAsiaTheme="minorEastAsia"/>
              <w:noProof/>
              <w:sz w:val="22"/>
              <w:lang w:eastAsia="cs-CZ"/>
            </w:rPr>
          </w:pPr>
          <w:hyperlink w:anchor="_Toc97472596" w:history="1">
            <w:r w:rsidR="000468B6" w:rsidRPr="007E63B5">
              <w:rPr>
                <w:rStyle w:val="Hypertextovodkaz"/>
                <w:noProof/>
              </w:rPr>
              <w:t>4.1.5</w:t>
            </w:r>
            <w:r w:rsidR="000468B6">
              <w:rPr>
                <w:rFonts w:eastAsiaTheme="minorEastAsia"/>
                <w:noProof/>
                <w:sz w:val="22"/>
                <w:lang w:eastAsia="cs-CZ"/>
              </w:rPr>
              <w:tab/>
            </w:r>
            <w:r w:rsidR="000468B6" w:rsidRPr="007E63B5">
              <w:rPr>
                <w:rStyle w:val="Hypertextovodkaz"/>
                <w:noProof/>
              </w:rPr>
              <w:t>Vypsání oblíbených předmětů uživatele + filtrování</w:t>
            </w:r>
            <w:r w:rsidR="000468B6">
              <w:rPr>
                <w:noProof/>
                <w:webHidden/>
              </w:rPr>
              <w:tab/>
            </w:r>
            <w:r w:rsidR="000468B6">
              <w:rPr>
                <w:noProof/>
                <w:webHidden/>
              </w:rPr>
              <w:fldChar w:fldCharType="begin"/>
            </w:r>
            <w:r w:rsidR="000468B6">
              <w:rPr>
                <w:noProof/>
                <w:webHidden/>
              </w:rPr>
              <w:instrText xml:space="preserve"> PAGEREF _Toc97472596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3F276A04" w14:textId="424CC260" w:rsidR="000468B6" w:rsidRDefault="00BA31D1">
          <w:pPr>
            <w:pStyle w:val="Obsah3"/>
            <w:rPr>
              <w:rFonts w:eastAsiaTheme="minorEastAsia"/>
              <w:noProof/>
              <w:sz w:val="22"/>
              <w:lang w:eastAsia="cs-CZ"/>
            </w:rPr>
          </w:pPr>
          <w:hyperlink w:anchor="_Toc97472597" w:history="1">
            <w:r w:rsidR="000468B6" w:rsidRPr="007E63B5">
              <w:rPr>
                <w:rStyle w:val="Hypertextovodkaz"/>
                <w:noProof/>
              </w:rPr>
              <w:t>4.1.6</w:t>
            </w:r>
            <w:r w:rsidR="000468B6">
              <w:rPr>
                <w:rFonts w:eastAsiaTheme="minorEastAsia"/>
                <w:noProof/>
                <w:sz w:val="22"/>
                <w:lang w:eastAsia="cs-CZ"/>
              </w:rPr>
              <w:tab/>
            </w:r>
            <w:r w:rsidR="000468B6" w:rsidRPr="007E63B5">
              <w:rPr>
                <w:rStyle w:val="Hypertextovodkaz"/>
                <w:noProof/>
              </w:rPr>
              <w:t>Přidání do oblíbených předmětů uživatele</w:t>
            </w:r>
            <w:r w:rsidR="000468B6">
              <w:rPr>
                <w:noProof/>
                <w:webHidden/>
              </w:rPr>
              <w:tab/>
            </w:r>
            <w:r w:rsidR="000468B6">
              <w:rPr>
                <w:noProof/>
                <w:webHidden/>
              </w:rPr>
              <w:fldChar w:fldCharType="begin"/>
            </w:r>
            <w:r w:rsidR="000468B6">
              <w:rPr>
                <w:noProof/>
                <w:webHidden/>
              </w:rPr>
              <w:instrText xml:space="preserve"> PAGEREF _Toc97472597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661ADED0" w14:textId="130BEEBB" w:rsidR="000468B6" w:rsidRDefault="00BA31D1">
          <w:pPr>
            <w:pStyle w:val="Obsah3"/>
            <w:rPr>
              <w:rFonts w:eastAsiaTheme="minorEastAsia"/>
              <w:noProof/>
              <w:sz w:val="22"/>
              <w:lang w:eastAsia="cs-CZ"/>
            </w:rPr>
          </w:pPr>
          <w:hyperlink w:anchor="_Toc97472598" w:history="1">
            <w:r w:rsidR="000468B6" w:rsidRPr="007E63B5">
              <w:rPr>
                <w:rStyle w:val="Hypertextovodkaz"/>
                <w:noProof/>
              </w:rPr>
              <w:t>4.1.7</w:t>
            </w:r>
            <w:r w:rsidR="000468B6">
              <w:rPr>
                <w:rFonts w:eastAsiaTheme="minorEastAsia"/>
                <w:noProof/>
                <w:sz w:val="22"/>
                <w:lang w:eastAsia="cs-CZ"/>
              </w:rPr>
              <w:tab/>
            </w:r>
            <w:r w:rsidR="000468B6" w:rsidRPr="007E63B5">
              <w:rPr>
                <w:rStyle w:val="Hypertextovodkaz"/>
                <w:noProof/>
              </w:rPr>
              <w:t>Odebrání z košíku uživatele</w:t>
            </w:r>
            <w:r w:rsidR="000468B6">
              <w:rPr>
                <w:noProof/>
                <w:webHidden/>
              </w:rPr>
              <w:tab/>
            </w:r>
            <w:r w:rsidR="000468B6">
              <w:rPr>
                <w:noProof/>
                <w:webHidden/>
              </w:rPr>
              <w:fldChar w:fldCharType="begin"/>
            </w:r>
            <w:r w:rsidR="000468B6">
              <w:rPr>
                <w:noProof/>
                <w:webHidden/>
              </w:rPr>
              <w:instrText xml:space="preserve"> PAGEREF _Toc97472598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2FE2B6B8" w14:textId="58797F7D" w:rsidR="000468B6" w:rsidRDefault="00BA31D1">
          <w:pPr>
            <w:pStyle w:val="Obsah3"/>
            <w:rPr>
              <w:rFonts w:eastAsiaTheme="minorEastAsia"/>
              <w:noProof/>
              <w:sz w:val="22"/>
              <w:lang w:eastAsia="cs-CZ"/>
            </w:rPr>
          </w:pPr>
          <w:hyperlink w:anchor="_Toc97472599" w:history="1">
            <w:r w:rsidR="000468B6" w:rsidRPr="007E63B5">
              <w:rPr>
                <w:rStyle w:val="Hypertextovodkaz"/>
                <w:noProof/>
              </w:rPr>
              <w:t>4.1.8</w:t>
            </w:r>
            <w:r w:rsidR="000468B6">
              <w:rPr>
                <w:rFonts w:eastAsiaTheme="minorEastAsia"/>
                <w:noProof/>
                <w:sz w:val="22"/>
                <w:lang w:eastAsia="cs-CZ"/>
              </w:rPr>
              <w:tab/>
            </w:r>
            <w:r w:rsidR="000468B6" w:rsidRPr="007E63B5">
              <w:rPr>
                <w:rStyle w:val="Hypertextovodkaz"/>
                <w:noProof/>
              </w:rPr>
              <w:t>Vypsání všech uživatelů</w:t>
            </w:r>
            <w:r w:rsidR="000468B6">
              <w:rPr>
                <w:noProof/>
                <w:webHidden/>
              </w:rPr>
              <w:tab/>
            </w:r>
            <w:r w:rsidR="000468B6">
              <w:rPr>
                <w:noProof/>
                <w:webHidden/>
              </w:rPr>
              <w:fldChar w:fldCharType="begin"/>
            </w:r>
            <w:r w:rsidR="000468B6">
              <w:rPr>
                <w:noProof/>
                <w:webHidden/>
              </w:rPr>
              <w:instrText xml:space="preserve"> PAGEREF _Toc97472599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27886C90" w14:textId="2CEAC936" w:rsidR="000468B6" w:rsidRDefault="00BA31D1">
          <w:pPr>
            <w:pStyle w:val="Obsah3"/>
            <w:rPr>
              <w:rFonts w:eastAsiaTheme="minorEastAsia"/>
              <w:noProof/>
              <w:sz w:val="22"/>
              <w:lang w:eastAsia="cs-CZ"/>
            </w:rPr>
          </w:pPr>
          <w:hyperlink w:anchor="_Toc97472600" w:history="1">
            <w:r w:rsidR="000468B6" w:rsidRPr="007E63B5">
              <w:rPr>
                <w:rStyle w:val="Hypertextovodkaz"/>
                <w:noProof/>
              </w:rPr>
              <w:t>4.1.9</w:t>
            </w:r>
            <w:r w:rsidR="000468B6">
              <w:rPr>
                <w:rFonts w:eastAsiaTheme="minorEastAsia"/>
                <w:noProof/>
                <w:sz w:val="22"/>
                <w:lang w:eastAsia="cs-CZ"/>
              </w:rPr>
              <w:tab/>
            </w:r>
            <w:r w:rsidR="000468B6" w:rsidRPr="007E63B5">
              <w:rPr>
                <w:rStyle w:val="Hypertextovodkaz"/>
                <w:noProof/>
              </w:rPr>
              <w:t>Vypsání předmětů v inventáři uživatele</w:t>
            </w:r>
            <w:r w:rsidR="000468B6">
              <w:rPr>
                <w:noProof/>
                <w:webHidden/>
              </w:rPr>
              <w:tab/>
            </w:r>
            <w:r w:rsidR="000468B6">
              <w:rPr>
                <w:noProof/>
                <w:webHidden/>
              </w:rPr>
              <w:fldChar w:fldCharType="begin"/>
            </w:r>
            <w:r w:rsidR="000468B6">
              <w:rPr>
                <w:noProof/>
                <w:webHidden/>
              </w:rPr>
              <w:instrText xml:space="preserve"> PAGEREF _Toc97472600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37B9A13C" w14:textId="6EC4560F" w:rsidR="000468B6" w:rsidRDefault="00BA31D1">
          <w:pPr>
            <w:pStyle w:val="Obsah2"/>
            <w:rPr>
              <w:rFonts w:eastAsiaTheme="minorEastAsia"/>
              <w:noProof/>
              <w:sz w:val="22"/>
              <w:lang w:eastAsia="cs-CZ"/>
            </w:rPr>
          </w:pPr>
          <w:hyperlink w:anchor="_Toc97472601" w:history="1">
            <w:r w:rsidR="000468B6" w:rsidRPr="007E63B5">
              <w:rPr>
                <w:rStyle w:val="Hypertextovodkaz"/>
                <w:noProof/>
              </w:rPr>
              <w:t>4.2</w:t>
            </w:r>
            <w:r w:rsidR="000468B6">
              <w:rPr>
                <w:rFonts w:eastAsiaTheme="minorEastAsia"/>
                <w:noProof/>
                <w:sz w:val="22"/>
                <w:lang w:eastAsia="cs-CZ"/>
              </w:rPr>
              <w:tab/>
            </w:r>
            <w:r w:rsidR="000468B6" w:rsidRPr="007E63B5">
              <w:rPr>
                <w:rStyle w:val="Hypertextovodkaz"/>
                <w:noProof/>
              </w:rPr>
              <w:t>Kontrolér výpůjčky</w:t>
            </w:r>
            <w:r w:rsidR="000468B6">
              <w:rPr>
                <w:noProof/>
                <w:webHidden/>
              </w:rPr>
              <w:tab/>
            </w:r>
            <w:r w:rsidR="000468B6">
              <w:rPr>
                <w:noProof/>
                <w:webHidden/>
              </w:rPr>
              <w:fldChar w:fldCharType="begin"/>
            </w:r>
            <w:r w:rsidR="000468B6">
              <w:rPr>
                <w:noProof/>
                <w:webHidden/>
              </w:rPr>
              <w:instrText xml:space="preserve"> PAGEREF _Toc97472601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676B5B3A" w14:textId="22A56475" w:rsidR="000468B6" w:rsidRDefault="00BA31D1">
          <w:pPr>
            <w:pStyle w:val="Obsah3"/>
            <w:rPr>
              <w:rFonts w:eastAsiaTheme="minorEastAsia"/>
              <w:noProof/>
              <w:sz w:val="22"/>
              <w:lang w:eastAsia="cs-CZ"/>
            </w:rPr>
          </w:pPr>
          <w:hyperlink w:anchor="_Toc97472602" w:history="1">
            <w:r w:rsidR="000468B6" w:rsidRPr="007E63B5">
              <w:rPr>
                <w:rStyle w:val="Hypertextovodkaz"/>
                <w:noProof/>
              </w:rPr>
              <w:t>4.2.1</w:t>
            </w:r>
            <w:r w:rsidR="000468B6">
              <w:rPr>
                <w:rFonts w:eastAsiaTheme="minorEastAsia"/>
                <w:noProof/>
                <w:sz w:val="22"/>
                <w:lang w:eastAsia="cs-CZ"/>
              </w:rPr>
              <w:tab/>
            </w:r>
            <w:r w:rsidR="000468B6" w:rsidRPr="007E63B5">
              <w:rPr>
                <w:rStyle w:val="Hypertextovodkaz"/>
                <w:noProof/>
              </w:rPr>
              <w:t>Vytvoření nové výpůjčky</w:t>
            </w:r>
            <w:r w:rsidR="000468B6">
              <w:rPr>
                <w:noProof/>
                <w:webHidden/>
              </w:rPr>
              <w:tab/>
            </w:r>
            <w:r w:rsidR="000468B6">
              <w:rPr>
                <w:noProof/>
                <w:webHidden/>
              </w:rPr>
              <w:fldChar w:fldCharType="begin"/>
            </w:r>
            <w:r w:rsidR="000468B6">
              <w:rPr>
                <w:noProof/>
                <w:webHidden/>
              </w:rPr>
              <w:instrText xml:space="preserve"> PAGEREF _Toc97472602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1C97B782" w14:textId="276B2563" w:rsidR="000468B6" w:rsidRDefault="00BA31D1">
          <w:pPr>
            <w:pStyle w:val="Obsah3"/>
            <w:rPr>
              <w:rFonts w:eastAsiaTheme="minorEastAsia"/>
              <w:noProof/>
              <w:sz w:val="22"/>
              <w:lang w:eastAsia="cs-CZ"/>
            </w:rPr>
          </w:pPr>
          <w:hyperlink w:anchor="_Toc97472603" w:history="1">
            <w:r w:rsidR="000468B6" w:rsidRPr="007E63B5">
              <w:rPr>
                <w:rStyle w:val="Hypertextovodkaz"/>
                <w:noProof/>
              </w:rPr>
              <w:t>4.2.2</w:t>
            </w:r>
            <w:r w:rsidR="000468B6">
              <w:rPr>
                <w:rFonts w:eastAsiaTheme="minorEastAsia"/>
                <w:noProof/>
                <w:sz w:val="22"/>
                <w:lang w:eastAsia="cs-CZ"/>
              </w:rPr>
              <w:tab/>
            </w:r>
            <w:r w:rsidR="000468B6" w:rsidRPr="007E63B5">
              <w:rPr>
                <w:rStyle w:val="Hypertextovodkaz"/>
                <w:noProof/>
              </w:rPr>
              <w:t>Vrácení předmětů výpůjčky</w:t>
            </w:r>
            <w:r w:rsidR="000468B6">
              <w:rPr>
                <w:noProof/>
                <w:webHidden/>
              </w:rPr>
              <w:tab/>
            </w:r>
            <w:r w:rsidR="000468B6">
              <w:rPr>
                <w:noProof/>
                <w:webHidden/>
              </w:rPr>
              <w:fldChar w:fldCharType="begin"/>
            </w:r>
            <w:r w:rsidR="000468B6">
              <w:rPr>
                <w:noProof/>
                <w:webHidden/>
              </w:rPr>
              <w:instrText xml:space="preserve"> PAGEREF _Toc97472603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0367BE3D" w14:textId="60F32880" w:rsidR="000468B6" w:rsidRDefault="00BA31D1">
          <w:pPr>
            <w:pStyle w:val="Obsah3"/>
            <w:rPr>
              <w:rFonts w:eastAsiaTheme="minorEastAsia"/>
              <w:noProof/>
              <w:sz w:val="22"/>
              <w:lang w:eastAsia="cs-CZ"/>
            </w:rPr>
          </w:pPr>
          <w:hyperlink w:anchor="_Toc97472604" w:history="1">
            <w:r w:rsidR="000468B6" w:rsidRPr="007E63B5">
              <w:rPr>
                <w:rStyle w:val="Hypertextovodkaz"/>
                <w:noProof/>
              </w:rPr>
              <w:t>4.2.3</w:t>
            </w:r>
            <w:r w:rsidR="000468B6">
              <w:rPr>
                <w:rFonts w:eastAsiaTheme="minorEastAsia"/>
                <w:noProof/>
                <w:sz w:val="22"/>
                <w:lang w:eastAsia="cs-CZ"/>
              </w:rPr>
              <w:tab/>
            </w:r>
            <w:r w:rsidR="000468B6" w:rsidRPr="007E63B5">
              <w:rPr>
                <w:rStyle w:val="Hypertextovodkaz"/>
                <w:noProof/>
              </w:rPr>
              <w:t>Zrušení neuskutečněné výpůjčky</w:t>
            </w:r>
            <w:r w:rsidR="000468B6">
              <w:rPr>
                <w:noProof/>
                <w:webHidden/>
              </w:rPr>
              <w:tab/>
            </w:r>
            <w:r w:rsidR="000468B6">
              <w:rPr>
                <w:noProof/>
                <w:webHidden/>
              </w:rPr>
              <w:fldChar w:fldCharType="begin"/>
            </w:r>
            <w:r w:rsidR="000468B6">
              <w:rPr>
                <w:noProof/>
                <w:webHidden/>
              </w:rPr>
              <w:instrText xml:space="preserve"> PAGEREF _Toc97472604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3DF9CCA1" w14:textId="12240EB4" w:rsidR="000468B6" w:rsidRDefault="00BA31D1">
          <w:pPr>
            <w:pStyle w:val="Obsah3"/>
            <w:rPr>
              <w:rFonts w:eastAsiaTheme="minorEastAsia"/>
              <w:noProof/>
              <w:sz w:val="22"/>
              <w:lang w:eastAsia="cs-CZ"/>
            </w:rPr>
          </w:pPr>
          <w:hyperlink w:anchor="_Toc97472605" w:history="1">
            <w:r w:rsidR="000468B6" w:rsidRPr="007E63B5">
              <w:rPr>
                <w:rStyle w:val="Hypertextovodkaz"/>
                <w:noProof/>
              </w:rPr>
              <w:t>4.2.4</w:t>
            </w:r>
            <w:r w:rsidR="000468B6">
              <w:rPr>
                <w:rFonts w:eastAsiaTheme="minorEastAsia"/>
                <w:noProof/>
                <w:sz w:val="22"/>
                <w:lang w:eastAsia="cs-CZ"/>
              </w:rPr>
              <w:tab/>
            </w:r>
            <w:r w:rsidR="000468B6" w:rsidRPr="007E63B5">
              <w:rPr>
                <w:rStyle w:val="Hypertextovodkaz"/>
                <w:noProof/>
              </w:rPr>
              <w:t>Vypsání všech výpůjček + filtrování</w:t>
            </w:r>
            <w:r w:rsidR="000468B6">
              <w:rPr>
                <w:noProof/>
                <w:webHidden/>
              </w:rPr>
              <w:tab/>
            </w:r>
            <w:r w:rsidR="000468B6">
              <w:rPr>
                <w:noProof/>
                <w:webHidden/>
              </w:rPr>
              <w:fldChar w:fldCharType="begin"/>
            </w:r>
            <w:r w:rsidR="000468B6">
              <w:rPr>
                <w:noProof/>
                <w:webHidden/>
              </w:rPr>
              <w:instrText xml:space="preserve"> PAGEREF _Toc97472605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332C053F" w14:textId="5B0C41CA" w:rsidR="000468B6" w:rsidRDefault="00BA31D1">
          <w:pPr>
            <w:pStyle w:val="Obsah3"/>
            <w:rPr>
              <w:rFonts w:eastAsiaTheme="minorEastAsia"/>
              <w:noProof/>
              <w:sz w:val="22"/>
              <w:lang w:eastAsia="cs-CZ"/>
            </w:rPr>
          </w:pPr>
          <w:hyperlink w:anchor="_Toc97472606" w:history="1">
            <w:r w:rsidR="000468B6" w:rsidRPr="007E63B5">
              <w:rPr>
                <w:rStyle w:val="Hypertextovodkaz"/>
                <w:noProof/>
              </w:rPr>
              <w:t>4.2.5</w:t>
            </w:r>
            <w:r w:rsidR="000468B6">
              <w:rPr>
                <w:rFonts w:eastAsiaTheme="minorEastAsia"/>
                <w:noProof/>
                <w:sz w:val="22"/>
                <w:lang w:eastAsia="cs-CZ"/>
              </w:rPr>
              <w:tab/>
            </w:r>
            <w:r w:rsidR="000468B6" w:rsidRPr="007E63B5">
              <w:rPr>
                <w:rStyle w:val="Hypertextovodkaz"/>
                <w:noProof/>
              </w:rPr>
              <w:t>Aktivace výpůjčky</w:t>
            </w:r>
            <w:r w:rsidR="000468B6">
              <w:rPr>
                <w:noProof/>
                <w:webHidden/>
              </w:rPr>
              <w:tab/>
            </w:r>
            <w:r w:rsidR="000468B6">
              <w:rPr>
                <w:noProof/>
                <w:webHidden/>
              </w:rPr>
              <w:fldChar w:fldCharType="begin"/>
            </w:r>
            <w:r w:rsidR="000468B6">
              <w:rPr>
                <w:noProof/>
                <w:webHidden/>
              </w:rPr>
              <w:instrText xml:space="preserve"> PAGEREF _Toc97472606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3AD203AD" w14:textId="6C9318AF" w:rsidR="000468B6" w:rsidRDefault="00BA31D1">
          <w:pPr>
            <w:pStyle w:val="Obsah3"/>
            <w:rPr>
              <w:rFonts w:eastAsiaTheme="minorEastAsia"/>
              <w:noProof/>
              <w:sz w:val="22"/>
              <w:lang w:eastAsia="cs-CZ"/>
            </w:rPr>
          </w:pPr>
          <w:hyperlink w:anchor="_Toc97472607" w:history="1">
            <w:r w:rsidR="000468B6" w:rsidRPr="007E63B5">
              <w:rPr>
                <w:rStyle w:val="Hypertextovodkaz"/>
                <w:noProof/>
              </w:rPr>
              <w:t>4.2.6</w:t>
            </w:r>
            <w:r w:rsidR="000468B6">
              <w:rPr>
                <w:rFonts w:eastAsiaTheme="minorEastAsia"/>
                <w:noProof/>
                <w:sz w:val="22"/>
                <w:lang w:eastAsia="cs-CZ"/>
              </w:rPr>
              <w:tab/>
            </w:r>
            <w:r w:rsidR="000468B6" w:rsidRPr="007E63B5">
              <w:rPr>
                <w:rStyle w:val="Hypertextovodkaz"/>
                <w:noProof/>
              </w:rPr>
              <w:t>Vypsání dat (od kdy do kdy) všech výpůjček</w:t>
            </w:r>
            <w:r w:rsidR="000468B6">
              <w:rPr>
                <w:noProof/>
                <w:webHidden/>
              </w:rPr>
              <w:tab/>
            </w:r>
            <w:r w:rsidR="000468B6">
              <w:rPr>
                <w:noProof/>
                <w:webHidden/>
              </w:rPr>
              <w:fldChar w:fldCharType="begin"/>
            </w:r>
            <w:r w:rsidR="000468B6">
              <w:rPr>
                <w:noProof/>
                <w:webHidden/>
              </w:rPr>
              <w:instrText xml:space="preserve"> PAGEREF _Toc97472607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25E3C9C2" w14:textId="72B493AE" w:rsidR="000468B6" w:rsidRDefault="00BA31D1">
          <w:pPr>
            <w:pStyle w:val="Obsah2"/>
            <w:rPr>
              <w:rFonts w:eastAsiaTheme="minorEastAsia"/>
              <w:noProof/>
              <w:sz w:val="22"/>
              <w:lang w:eastAsia="cs-CZ"/>
            </w:rPr>
          </w:pPr>
          <w:hyperlink w:anchor="_Toc97472608" w:history="1">
            <w:r w:rsidR="000468B6" w:rsidRPr="007E63B5">
              <w:rPr>
                <w:rStyle w:val="Hypertextovodkaz"/>
                <w:noProof/>
              </w:rPr>
              <w:t>4.3</w:t>
            </w:r>
            <w:r w:rsidR="000468B6">
              <w:rPr>
                <w:rFonts w:eastAsiaTheme="minorEastAsia"/>
                <w:noProof/>
                <w:sz w:val="22"/>
                <w:lang w:eastAsia="cs-CZ"/>
              </w:rPr>
              <w:tab/>
            </w:r>
            <w:r w:rsidR="000468B6" w:rsidRPr="007E63B5">
              <w:rPr>
                <w:rStyle w:val="Hypertextovodkaz"/>
                <w:noProof/>
              </w:rPr>
              <w:t>Kontrolér předmětu</w:t>
            </w:r>
            <w:r w:rsidR="000468B6">
              <w:rPr>
                <w:noProof/>
                <w:webHidden/>
              </w:rPr>
              <w:tab/>
            </w:r>
            <w:r w:rsidR="000468B6">
              <w:rPr>
                <w:noProof/>
                <w:webHidden/>
              </w:rPr>
              <w:fldChar w:fldCharType="begin"/>
            </w:r>
            <w:r w:rsidR="000468B6">
              <w:rPr>
                <w:noProof/>
                <w:webHidden/>
              </w:rPr>
              <w:instrText xml:space="preserve"> PAGEREF _Toc97472608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2EBFDD03" w14:textId="59D8DC33" w:rsidR="000468B6" w:rsidRDefault="00BA31D1">
          <w:pPr>
            <w:pStyle w:val="Obsah3"/>
            <w:rPr>
              <w:rFonts w:eastAsiaTheme="minorEastAsia"/>
              <w:noProof/>
              <w:sz w:val="22"/>
              <w:lang w:eastAsia="cs-CZ"/>
            </w:rPr>
          </w:pPr>
          <w:hyperlink w:anchor="_Toc97472609" w:history="1">
            <w:r w:rsidR="000468B6" w:rsidRPr="007E63B5">
              <w:rPr>
                <w:rStyle w:val="Hypertextovodkaz"/>
                <w:noProof/>
              </w:rPr>
              <w:t>4.3.1</w:t>
            </w:r>
            <w:r w:rsidR="000468B6">
              <w:rPr>
                <w:rFonts w:eastAsiaTheme="minorEastAsia"/>
                <w:noProof/>
                <w:sz w:val="22"/>
                <w:lang w:eastAsia="cs-CZ"/>
              </w:rPr>
              <w:tab/>
            </w:r>
            <w:r w:rsidR="000468B6" w:rsidRPr="007E63B5">
              <w:rPr>
                <w:rStyle w:val="Hypertextovodkaz"/>
                <w:noProof/>
              </w:rPr>
              <w:t>Vytvoření nového předmětu</w:t>
            </w:r>
            <w:r w:rsidR="000468B6">
              <w:rPr>
                <w:noProof/>
                <w:webHidden/>
              </w:rPr>
              <w:tab/>
            </w:r>
            <w:r w:rsidR="000468B6">
              <w:rPr>
                <w:noProof/>
                <w:webHidden/>
              </w:rPr>
              <w:fldChar w:fldCharType="begin"/>
            </w:r>
            <w:r w:rsidR="000468B6">
              <w:rPr>
                <w:noProof/>
                <w:webHidden/>
              </w:rPr>
              <w:instrText xml:space="preserve"> PAGEREF _Toc97472609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118E8526" w14:textId="6DA2B707" w:rsidR="000468B6" w:rsidRDefault="00BA31D1">
          <w:pPr>
            <w:pStyle w:val="Obsah3"/>
            <w:rPr>
              <w:rFonts w:eastAsiaTheme="minorEastAsia"/>
              <w:noProof/>
              <w:sz w:val="22"/>
              <w:lang w:eastAsia="cs-CZ"/>
            </w:rPr>
          </w:pPr>
          <w:hyperlink w:anchor="_Toc97472610" w:history="1">
            <w:r w:rsidR="000468B6" w:rsidRPr="007E63B5">
              <w:rPr>
                <w:rStyle w:val="Hypertextovodkaz"/>
                <w:noProof/>
              </w:rPr>
              <w:t>4.3.2</w:t>
            </w:r>
            <w:r w:rsidR="000468B6">
              <w:rPr>
                <w:rFonts w:eastAsiaTheme="minorEastAsia"/>
                <w:noProof/>
                <w:sz w:val="22"/>
                <w:lang w:eastAsia="cs-CZ"/>
              </w:rPr>
              <w:tab/>
            </w:r>
            <w:r w:rsidR="000468B6" w:rsidRPr="007E63B5">
              <w:rPr>
                <w:rStyle w:val="Hypertextovodkaz"/>
                <w:noProof/>
              </w:rPr>
              <w:t>Úprava předmětu</w:t>
            </w:r>
            <w:r w:rsidR="000468B6">
              <w:rPr>
                <w:noProof/>
                <w:webHidden/>
              </w:rPr>
              <w:tab/>
            </w:r>
            <w:r w:rsidR="000468B6">
              <w:rPr>
                <w:noProof/>
                <w:webHidden/>
              </w:rPr>
              <w:fldChar w:fldCharType="begin"/>
            </w:r>
            <w:r w:rsidR="000468B6">
              <w:rPr>
                <w:noProof/>
                <w:webHidden/>
              </w:rPr>
              <w:instrText xml:space="preserve"> PAGEREF _Toc97472610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2396BA1B" w14:textId="22FE2548" w:rsidR="000468B6" w:rsidRDefault="00BA31D1">
          <w:pPr>
            <w:pStyle w:val="Obsah3"/>
            <w:rPr>
              <w:rFonts w:eastAsiaTheme="minorEastAsia"/>
              <w:noProof/>
              <w:sz w:val="22"/>
              <w:lang w:eastAsia="cs-CZ"/>
            </w:rPr>
          </w:pPr>
          <w:hyperlink w:anchor="_Toc97472611" w:history="1">
            <w:r w:rsidR="000468B6" w:rsidRPr="007E63B5">
              <w:rPr>
                <w:rStyle w:val="Hypertextovodkaz"/>
                <w:noProof/>
              </w:rPr>
              <w:t>4.3.3</w:t>
            </w:r>
            <w:r w:rsidR="000468B6">
              <w:rPr>
                <w:rFonts w:eastAsiaTheme="minorEastAsia"/>
                <w:noProof/>
                <w:sz w:val="22"/>
                <w:lang w:eastAsia="cs-CZ"/>
              </w:rPr>
              <w:tab/>
            </w:r>
            <w:r w:rsidR="000468B6" w:rsidRPr="007E63B5">
              <w:rPr>
                <w:rStyle w:val="Hypertextovodkaz"/>
                <w:noProof/>
              </w:rPr>
              <w:t>„Smazání“ předmětu</w:t>
            </w:r>
            <w:r w:rsidR="000468B6">
              <w:rPr>
                <w:noProof/>
                <w:webHidden/>
              </w:rPr>
              <w:tab/>
            </w:r>
            <w:r w:rsidR="000468B6">
              <w:rPr>
                <w:noProof/>
                <w:webHidden/>
              </w:rPr>
              <w:fldChar w:fldCharType="begin"/>
            </w:r>
            <w:r w:rsidR="000468B6">
              <w:rPr>
                <w:noProof/>
                <w:webHidden/>
              </w:rPr>
              <w:instrText xml:space="preserve"> PAGEREF _Toc97472611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686E533B" w14:textId="00648549" w:rsidR="000468B6" w:rsidRDefault="00BA31D1">
          <w:pPr>
            <w:pStyle w:val="Obsah3"/>
            <w:rPr>
              <w:rFonts w:eastAsiaTheme="minorEastAsia"/>
              <w:noProof/>
              <w:sz w:val="22"/>
              <w:lang w:eastAsia="cs-CZ"/>
            </w:rPr>
          </w:pPr>
          <w:hyperlink w:anchor="_Toc97472612" w:history="1">
            <w:r w:rsidR="000468B6" w:rsidRPr="007E63B5">
              <w:rPr>
                <w:rStyle w:val="Hypertextovodkaz"/>
                <w:noProof/>
              </w:rPr>
              <w:t>4.3.4</w:t>
            </w:r>
            <w:r w:rsidR="000468B6">
              <w:rPr>
                <w:rFonts w:eastAsiaTheme="minorEastAsia"/>
                <w:noProof/>
                <w:sz w:val="22"/>
                <w:lang w:eastAsia="cs-CZ"/>
              </w:rPr>
              <w:tab/>
            </w:r>
            <w:r w:rsidR="000468B6" w:rsidRPr="007E63B5">
              <w:rPr>
                <w:rStyle w:val="Hypertextovodkaz"/>
                <w:noProof/>
              </w:rPr>
              <w:t>Vypsání detailu předmětu</w:t>
            </w:r>
            <w:r w:rsidR="000468B6">
              <w:rPr>
                <w:noProof/>
                <w:webHidden/>
              </w:rPr>
              <w:tab/>
            </w:r>
            <w:r w:rsidR="000468B6">
              <w:rPr>
                <w:noProof/>
                <w:webHidden/>
              </w:rPr>
              <w:fldChar w:fldCharType="begin"/>
            </w:r>
            <w:r w:rsidR="000468B6">
              <w:rPr>
                <w:noProof/>
                <w:webHidden/>
              </w:rPr>
              <w:instrText xml:space="preserve"> PAGEREF _Toc97472612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6B7BEBD4" w14:textId="76A75EDD" w:rsidR="000468B6" w:rsidRDefault="00BA31D1">
          <w:pPr>
            <w:pStyle w:val="Obsah3"/>
            <w:rPr>
              <w:rFonts w:eastAsiaTheme="minorEastAsia"/>
              <w:noProof/>
              <w:sz w:val="22"/>
              <w:lang w:eastAsia="cs-CZ"/>
            </w:rPr>
          </w:pPr>
          <w:hyperlink w:anchor="_Toc97472613" w:history="1">
            <w:r w:rsidR="000468B6" w:rsidRPr="007E63B5">
              <w:rPr>
                <w:rStyle w:val="Hypertextovodkaz"/>
                <w:noProof/>
              </w:rPr>
              <w:t>4.3.5</w:t>
            </w:r>
            <w:r w:rsidR="000468B6">
              <w:rPr>
                <w:rFonts w:eastAsiaTheme="minorEastAsia"/>
                <w:noProof/>
                <w:sz w:val="22"/>
                <w:lang w:eastAsia="cs-CZ"/>
              </w:rPr>
              <w:tab/>
            </w:r>
            <w:r w:rsidR="000468B6" w:rsidRPr="007E63B5">
              <w:rPr>
                <w:rStyle w:val="Hypertextovodkaz"/>
                <w:noProof/>
              </w:rPr>
              <w:t>Získání obrázku předmětu</w:t>
            </w:r>
            <w:r w:rsidR="000468B6">
              <w:rPr>
                <w:noProof/>
                <w:webHidden/>
              </w:rPr>
              <w:tab/>
            </w:r>
            <w:r w:rsidR="000468B6">
              <w:rPr>
                <w:noProof/>
                <w:webHidden/>
              </w:rPr>
              <w:fldChar w:fldCharType="begin"/>
            </w:r>
            <w:r w:rsidR="000468B6">
              <w:rPr>
                <w:noProof/>
                <w:webHidden/>
              </w:rPr>
              <w:instrText xml:space="preserve"> PAGEREF _Toc97472613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0C13055A" w14:textId="48D8B45C" w:rsidR="000468B6" w:rsidRDefault="00BA31D1">
          <w:pPr>
            <w:pStyle w:val="Obsah3"/>
            <w:rPr>
              <w:rFonts w:eastAsiaTheme="minorEastAsia"/>
              <w:noProof/>
              <w:sz w:val="22"/>
              <w:lang w:eastAsia="cs-CZ"/>
            </w:rPr>
          </w:pPr>
          <w:hyperlink w:anchor="_Toc97472614" w:history="1">
            <w:r w:rsidR="000468B6" w:rsidRPr="007E63B5">
              <w:rPr>
                <w:rStyle w:val="Hypertextovodkaz"/>
                <w:noProof/>
              </w:rPr>
              <w:t>4.3.6</w:t>
            </w:r>
            <w:r w:rsidR="000468B6">
              <w:rPr>
                <w:rFonts w:eastAsiaTheme="minorEastAsia"/>
                <w:noProof/>
                <w:sz w:val="22"/>
                <w:lang w:eastAsia="cs-CZ"/>
              </w:rPr>
              <w:tab/>
            </w:r>
            <w:r w:rsidR="000468B6" w:rsidRPr="007E63B5">
              <w:rPr>
                <w:rStyle w:val="Hypertextovodkaz"/>
                <w:noProof/>
              </w:rPr>
              <w:t>Vypsání všech předmětů + filtrování</w:t>
            </w:r>
            <w:r w:rsidR="000468B6">
              <w:rPr>
                <w:noProof/>
                <w:webHidden/>
              </w:rPr>
              <w:tab/>
            </w:r>
            <w:r w:rsidR="000468B6">
              <w:rPr>
                <w:noProof/>
                <w:webHidden/>
              </w:rPr>
              <w:fldChar w:fldCharType="begin"/>
            </w:r>
            <w:r w:rsidR="000468B6">
              <w:rPr>
                <w:noProof/>
                <w:webHidden/>
              </w:rPr>
              <w:instrText xml:space="preserve"> PAGEREF _Toc97472614 \h </w:instrText>
            </w:r>
            <w:r w:rsidR="000468B6">
              <w:rPr>
                <w:noProof/>
                <w:webHidden/>
              </w:rPr>
            </w:r>
            <w:r w:rsidR="000468B6">
              <w:rPr>
                <w:noProof/>
                <w:webHidden/>
              </w:rPr>
              <w:fldChar w:fldCharType="separate"/>
            </w:r>
            <w:r w:rsidR="000468B6">
              <w:rPr>
                <w:noProof/>
                <w:webHidden/>
              </w:rPr>
              <w:t>19</w:t>
            </w:r>
            <w:r w:rsidR="000468B6">
              <w:rPr>
                <w:noProof/>
                <w:webHidden/>
              </w:rPr>
              <w:fldChar w:fldCharType="end"/>
            </w:r>
          </w:hyperlink>
        </w:p>
        <w:p w14:paraId="50C0FF5F" w14:textId="3A3FD72C" w:rsidR="000468B6" w:rsidRDefault="00BA31D1">
          <w:pPr>
            <w:pStyle w:val="Obsah3"/>
            <w:rPr>
              <w:rFonts w:eastAsiaTheme="minorEastAsia"/>
              <w:noProof/>
              <w:sz w:val="22"/>
              <w:lang w:eastAsia="cs-CZ"/>
            </w:rPr>
          </w:pPr>
          <w:hyperlink w:anchor="_Toc97472615" w:history="1">
            <w:r w:rsidR="000468B6" w:rsidRPr="007E63B5">
              <w:rPr>
                <w:rStyle w:val="Hypertextovodkaz"/>
                <w:noProof/>
              </w:rPr>
              <w:t>4.3.7</w:t>
            </w:r>
            <w:r w:rsidR="000468B6">
              <w:rPr>
                <w:rFonts w:eastAsiaTheme="minorEastAsia"/>
                <w:noProof/>
                <w:sz w:val="22"/>
                <w:lang w:eastAsia="cs-CZ"/>
              </w:rPr>
              <w:tab/>
            </w:r>
            <w:r w:rsidR="000468B6" w:rsidRPr="007E63B5">
              <w:rPr>
                <w:rStyle w:val="Hypertextovodkaz"/>
                <w:noProof/>
              </w:rPr>
              <w:t>Vypsání příslušenství předmětu</w:t>
            </w:r>
            <w:r w:rsidR="000468B6">
              <w:rPr>
                <w:noProof/>
                <w:webHidden/>
              </w:rPr>
              <w:tab/>
            </w:r>
            <w:r w:rsidR="000468B6">
              <w:rPr>
                <w:noProof/>
                <w:webHidden/>
              </w:rPr>
              <w:fldChar w:fldCharType="begin"/>
            </w:r>
            <w:r w:rsidR="000468B6">
              <w:rPr>
                <w:noProof/>
                <w:webHidden/>
              </w:rPr>
              <w:instrText xml:space="preserve"> PAGEREF _Toc97472615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1711C9C3" w14:textId="5DE9539A" w:rsidR="000468B6" w:rsidRDefault="00BA31D1">
          <w:pPr>
            <w:pStyle w:val="Obsah3"/>
            <w:rPr>
              <w:rFonts w:eastAsiaTheme="minorEastAsia"/>
              <w:noProof/>
              <w:sz w:val="22"/>
              <w:lang w:eastAsia="cs-CZ"/>
            </w:rPr>
          </w:pPr>
          <w:hyperlink w:anchor="_Toc97472616" w:history="1">
            <w:r w:rsidR="000468B6" w:rsidRPr="007E63B5">
              <w:rPr>
                <w:rStyle w:val="Hypertextovodkaz"/>
                <w:noProof/>
              </w:rPr>
              <w:t>4.3.8</w:t>
            </w:r>
            <w:r w:rsidR="000468B6">
              <w:rPr>
                <w:rFonts w:eastAsiaTheme="minorEastAsia"/>
                <w:noProof/>
                <w:sz w:val="22"/>
                <w:lang w:eastAsia="cs-CZ"/>
              </w:rPr>
              <w:tab/>
            </w:r>
            <w:r w:rsidR="000468B6" w:rsidRPr="007E63B5">
              <w:rPr>
                <w:rStyle w:val="Hypertextovodkaz"/>
                <w:noProof/>
              </w:rPr>
              <w:t>Změna příslušenství předmětu</w:t>
            </w:r>
            <w:r w:rsidR="000468B6">
              <w:rPr>
                <w:noProof/>
                <w:webHidden/>
              </w:rPr>
              <w:tab/>
            </w:r>
            <w:r w:rsidR="000468B6">
              <w:rPr>
                <w:noProof/>
                <w:webHidden/>
              </w:rPr>
              <w:fldChar w:fldCharType="begin"/>
            </w:r>
            <w:r w:rsidR="000468B6">
              <w:rPr>
                <w:noProof/>
                <w:webHidden/>
              </w:rPr>
              <w:instrText xml:space="preserve"> PAGEREF _Toc97472616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2076070C" w14:textId="648E4B6C" w:rsidR="000468B6" w:rsidRDefault="00BA31D1">
          <w:pPr>
            <w:pStyle w:val="Obsah3"/>
            <w:rPr>
              <w:rFonts w:eastAsiaTheme="minorEastAsia"/>
              <w:noProof/>
              <w:sz w:val="22"/>
              <w:lang w:eastAsia="cs-CZ"/>
            </w:rPr>
          </w:pPr>
          <w:hyperlink w:anchor="_Toc97472617" w:history="1">
            <w:r w:rsidR="000468B6" w:rsidRPr="007E63B5">
              <w:rPr>
                <w:rStyle w:val="Hypertextovodkaz"/>
                <w:noProof/>
              </w:rPr>
              <w:t>4.3.9</w:t>
            </w:r>
            <w:r w:rsidR="000468B6">
              <w:rPr>
                <w:rFonts w:eastAsiaTheme="minorEastAsia"/>
                <w:noProof/>
                <w:sz w:val="22"/>
                <w:lang w:eastAsia="cs-CZ"/>
              </w:rPr>
              <w:tab/>
            </w:r>
            <w:r w:rsidR="000468B6" w:rsidRPr="007E63B5">
              <w:rPr>
                <w:rStyle w:val="Hypertextovodkaz"/>
                <w:noProof/>
              </w:rPr>
              <w:t>Vypsání kategorií předmětu</w:t>
            </w:r>
            <w:r w:rsidR="000468B6">
              <w:rPr>
                <w:noProof/>
                <w:webHidden/>
              </w:rPr>
              <w:tab/>
            </w:r>
            <w:r w:rsidR="000468B6">
              <w:rPr>
                <w:noProof/>
                <w:webHidden/>
              </w:rPr>
              <w:fldChar w:fldCharType="begin"/>
            </w:r>
            <w:r w:rsidR="000468B6">
              <w:rPr>
                <w:noProof/>
                <w:webHidden/>
              </w:rPr>
              <w:instrText xml:space="preserve"> PAGEREF _Toc97472617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6AF91C97" w14:textId="2B897B2F" w:rsidR="000468B6" w:rsidRDefault="00BA31D1">
          <w:pPr>
            <w:pStyle w:val="Obsah3"/>
            <w:rPr>
              <w:rFonts w:eastAsiaTheme="minorEastAsia"/>
              <w:noProof/>
              <w:sz w:val="22"/>
              <w:lang w:eastAsia="cs-CZ"/>
            </w:rPr>
          </w:pPr>
          <w:hyperlink w:anchor="_Toc97472618" w:history="1">
            <w:r w:rsidR="000468B6" w:rsidRPr="007E63B5">
              <w:rPr>
                <w:rStyle w:val="Hypertextovodkaz"/>
                <w:noProof/>
              </w:rPr>
              <w:t>4.3.10</w:t>
            </w:r>
            <w:r w:rsidR="000468B6">
              <w:rPr>
                <w:rFonts w:eastAsiaTheme="minorEastAsia"/>
                <w:noProof/>
                <w:sz w:val="22"/>
                <w:lang w:eastAsia="cs-CZ"/>
              </w:rPr>
              <w:tab/>
            </w:r>
            <w:r w:rsidR="000468B6" w:rsidRPr="007E63B5">
              <w:rPr>
                <w:rStyle w:val="Hypertextovodkaz"/>
                <w:noProof/>
              </w:rPr>
              <w:t>Změna kategorií předmětu</w:t>
            </w:r>
            <w:r w:rsidR="000468B6">
              <w:rPr>
                <w:noProof/>
                <w:webHidden/>
              </w:rPr>
              <w:tab/>
            </w:r>
            <w:r w:rsidR="000468B6">
              <w:rPr>
                <w:noProof/>
                <w:webHidden/>
              </w:rPr>
              <w:fldChar w:fldCharType="begin"/>
            </w:r>
            <w:r w:rsidR="000468B6">
              <w:rPr>
                <w:noProof/>
                <w:webHidden/>
              </w:rPr>
              <w:instrText xml:space="preserve"> PAGEREF _Toc97472618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71CAC6C3" w14:textId="547A00A8" w:rsidR="000468B6" w:rsidRDefault="00BA31D1">
          <w:pPr>
            <w:pStyle w:val="Obsah3"/>
            <w:rPr>
              <w:rFonts w:eastAsiaTheme="minorEastAsia"/>
              <w:noProof/>
              <w:sz w:val="22"/>
              <w:lang w:eastAsia="cs-CZ"/>
            </w:rPr>
          </w:pPr>
          <w:hyperlink w:anchor="_Toc97472619" w:history="1">
            <w:r w:rsidR="000468B6" w:rsidRPr="007E63B5">
              <w:rPr>
                <w:rStyle w:val="Hypertextovodkaz"/>
                <w:noProof/>
              </w:rPr>
              <w:t>4.3.11</w:t>
            </w:r>
            <w:r w:rsidR="000468B6">
              <w:rPr>
                <w:rFonts w:eastAsiaTheme="minorEastAsia"/>
                <w:noProof/>
                <w:sz w:val="22"/>
                <w:lang w:eastAsia="cs-CZ"/>
              </w:rPr>
              <w:tab/>
            </w:r>
            <w:r w:rsidR="000468B6" w:rsidRPr="007E63B5">
              <w:rPr>
                <w:rStyle w:val="Hypertextovodkaz"/>
                <w:noProof/>
              </w:rPr>
              <w:t>Vypsání všech kategorií</w:t>
            </w:r>
            <w:r w:rsidR="000468B6">
              <w:rPr>
                <w:noProof/>
                <w:webHidden/>
              </w:rPr>
              <w:tab/>
            </w:r>
            <w:r w:rsidR="000468B6">
              <w:rPr>
                <w:noProof/>
                <w:webHidden/>
              </w:rPr>
              <w:fldChar w:fldCharType="begin"/>
            </w:r>
            <w:r w:rsidR="000468B6">
              <w:rPr>
                <w:noProof/>
                <w:webHidden/>
              </w:rPr>
              <w:instrText xml:space="preserve"> PAGEREF _Toc97472619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0B381510" w14:textId="66B2E5E0" w:rsidR="000468B6" w:rsidRDefault="00BA31D1">
          <w:pPr>
            <w:pStyle w:val="Obsah3"/>
            <w:rPr>
              <w:rFonts w:eastAsiaTheme="minorEastAsia"/>
              <w:noProof/>
              <w:sz w:val="22"/>
              <w:lang w:eastAsia="cs-CZ"/>
            </w:rPr>
          </w:pPr>
          <w:hyperlink w:anchor="_Toc97472620" w:history="1">
            <w:r w:rsidR="000468B6" w:rsidRPr="007E63B5">
              <w:rPr>
                <w:rStyle w:val="Hypertextovodkaz"/>
                <w:noProof/>
              </w:rPr>
              <w:t>4.3.12</w:t>
            </w:r>
            <w:r w:rsidR="000468B6">
              <w:rPr>
                <w:rFonts w:eastAsiaTheme="minorEastAsia"/>
                <w:noProof/>
                <w:sz w:val="22"/>
                <w:lang w:eastAsia="cs-CZ"/>
              </w:rPr>
              <w:tab/>
            </w:r>
            <w:r w:rsidR="000468B6" w:rsidRPr="007E63B5">
              <w:rPr>
                <w:rStyle w:val="Hypertextovodkaz"/>
                <w:noProof/>
              </w:rPr>
              <w:t>Vytvoření nové kategorie</w:t>
            </w:r>
            <w:r w:rsidR="000468B6">
              <w:rPr>
                <w:noProof/>
                <w:webHidden/>
              </w:rPr>
              <w:tab/>
            </w:r>
            <w:r w:rsidR="000468B6">
              <w:rPr>
                <w:noProof/>
                <w:webHidden/>
              </w:rPr>
              <w:fldChar w:fldCharType="begin"/>
            </w:r>
            <w:r w:rsidR="000468B6">
              <w:rPr>
                <w:noProof/>
                <w:webHidden/>
              </w:rPr>
              <w:instrText xml:space="preserve"> PAGEREF _Toc97472620 \h </w:instrText>
            </w:r>
            <w:r w:rsidR="000468B6">
              <w:rPr>
                <w:noProof/>
                <w:webHidden/>
              </w:rPr>
            </w:r>
            <w:r w:rsidR="000468B6">
              <w:rPr>
                <w:noProof/>
                <w:webHidden/>
              </w:rPr>
              <w:fldChar w:fldCharType="separate"/>
            </w:r>
            <w:r w:rsidR="000468B6">
              <w:rPr>
                <w:noProof/>
                <w:webHidden/>
              </w:rPr>
              <w:t>20</w:t>
            </w:r>
            <w:r w:rsidR="000468B6">
              <w:rPr>
                <w:noProof/>
                <w:webHidden/>
              </w:rPr>
              <w:fldChar w:fldCharType="end"/>
            </w:r>
          </w:hyperlink>
        </w:p>
        <w:p w14:paraId="018CC1C9" w14:textId="1F21B544" w:rsidR="000468B6" w:rsidRDefault="00BA31D1">
          <w:pPr>
            <w:pStyle w:val="Obsah3"/>
            <w:rPr>
              <w:rFonts w:eastAsiaTheme="minorEastAsia"/>
              <w:noProof/>
              <w:sz w:val="22"/>
              <w:lang w:eastAsia="cs-CZ"/>
            </w:rPr>
          </w:pPr>
          <w:hyperlink w:anchor="_Toc97472621" w:history="1">
            <w:r w:rsidR="000468B6" w:rsidRPr="007E63B5">
              <w:rPr>
                <w:rStyle w:val="Hypertextovodkaz"/>
                <w:noProof/>
              </w:rPr>
              <w:t>4.3.13</w:t>
            </w:r>
            <w:r w:rsidR="000468B6">
              <w:rPr>
                <w:rFonts w:eastAsiaTheme="minorEastAsia"/>
                <w:noProof/>
                <w:sz w:val="22"/>
                <w:lang w:eastAsia="cs-CZ"/>
              </w:rPr>
              <w:tab/>
            </w:r>
            <w:r w:rsidR="000468B6" w:rsidRPr="007E63B5">
              <w:rPr>
                <w:rStyle w:val="Hypertextovodkaz"/>
                <w:noProof/>
              </w:rPr>
              <w:t>Úprava kategorie</w:t>
            </w:r>
            <w:r w:rsidR="000468B6">
              <w:rPr>
                <w:noProof/>
                <w:webHidden/>
              </w:rPr>
              <w:tab/>
            </w:r>
            <w:r w:rsidR="000468B6">
              <w:rPr>
                <w:noProof/>
                <w:webHidden/>
              </w:rPr>
              <w:fldChar w:fldCharType="begin"/>
            </w:r>
            <w:r w:rsidR="000468B6">
              <w:rPr>
                <w:noProof/>
                <w:webHidden/>
              </w:rPr>
              <w:instrText xml:space="preserve"> PAGEREF _Toc97472621 \h </w:instrText>
            </w:r>
            <w:r w:rsidR="000468B6">
              <w:rPr>
                <w:noProof/>
                <w:webHidden/>
              </w:rPr>
            </w:r>
            <w:r w:rsidR="000468B6">
              <w:rPr>
                <w:noProof/>
                <w:webHidden/>
              </w:rPr>
              <w:fldChar w:fldCharType="separate"/>
            </w:r>
            <w:r w:rsidR="000468B6">
              <w:rPr>
                <w:noProof/>
                <w:webHidden/>
              </w:rPr>
              <w:t>21</w:t>
            </w:r>
            <w:r w:rsidR="000468B6">
              <w:rPr>
                <w:noProof/>
                <w:webHidden/>
              </w:rPr>
              <w:fldChar w:fldCharType="end"/>
            </w:r>
          </w:hyperlink>
        </w:p>
        <w:p w14:paraId="0FF2EDA0" w14:textId="03E8C0FD" w:rsidR="000468B6" w:rsidRDefault="00BA31D1">
          <w:pPr>
            <w:pStyle w:val="Obsah3"/>
            <w:rPr>
              <w:rFonts w:eastAsiaTheme="minorEastAsia"/>
              <w:noProof/>
              <w:sz w:val="22"/>
              <w:lang w:eastAsia="cs-CZ"/>
            </w:rPr>
          </w:pPr>
          <w:hyperlink w:anchor="_Toc97472622" w:history="1">
            <w:r w:rsidR="000468B6" w:rsidRPr="007E63B5">
              <w:rPr>
                <w:rStyle w:val="Hypertextovodkaz"/>
                <w:noProof/>
              </w:rPr>
              <w:t>4.3.14</w:t>
            </w:r>
            <w:r w:rsidR="000468B6">
              <w:rPr>
                <w:rFonts w:eastAsiaTheme="minorEastAsia"/>
                <w:noProof/>
                <w:sz w:val="22"/>
                <w:lang w:eastAsia="cs-CZ"/>
              </w:rPr>
              <w:tab/>
            </w:r>
            <w:r w:rsidR="000468B6" w:rsidRPr="007E63B5">
              <w:rPr>
                <w:rStyle w:val="Hypertextovodkaz"/>
                <w:noProof/>
              </w:rPr>
              <w:t>Smazání kategorie</w:t>
            </w:r>
            <w:r w:rsidR="000468B6">
              <w:rPr>
                <w:noProof/>
                <w:webHidden/>
              </w:rPr>
              <w:tab/>
            </w:r>
            <w:r w:rsidR="000468B6">
              <w:rPr>
                <w:noProof/>
                <w:webHidden/>
              </w:rPr>
              <w:fldChar w:fldCharType="begin"/>
            </w:r>
            <w:r w:rsidR="000468B6">
              <w:rPr>
                <w:noProof/>
                <w:webHidden/>
              </w:rPr>
              <w:instrText xml:space="preserve"> PAGEREF _Toc97472622 \h </w:instrText>
            </w:r>
            <w:r w:rsidR="000468B6">
              <w:rPr>
                <w:noProof/>
                <w:webHidden/>
              </w:rPr>
            </w:r>
            <w:r w:rsidR="000468B6">
              <w:rPr>
                <w:noProof/>
                <w:webHidden/>
              </w:rPr>
              <w:fldChar w:fldCharType="separate"/>
            </w:r>
            <w:r w:rsidR="000468B6">
              <w:rPr>
                <w:noProof/>
                <w:webHidden/>
              </w:rPr>
              <w:t>21</w:t>
            </w:r>
            <w:r w:rsidR="000468B6">
              <w:rPr>
                <w:noProof/>
                <w:webHidden/>
              </w:rPr>
              <w:fldChar w:fldCharType="end"/>
            </w:r>
          </w:hyperlink>
        </w:p>
        <w:p w14:paraId="7592D00A" w14:textId="1486EAE2" w:rsidR="000468B6" w:rsidRDefault="00BA31D1">
          <w:pPr>
            <w:pStyle w:val="Obsah1"/>
            <w:tabs>
              <w:tab w:val="left" w:pos="720"/>
            </w:tabs>
            <w:rPr>
              <w:rFonts w:eastAsiaTheme="minorEastAsia"/>
              <w:noProof/>
              <w:sz w:val="22"/>
              <w:lang w:eastAsia="cs-CZ"/>
            </w:rPr>
          </w:pPr>
          <w:hyperlink w:anchor="_Toc97472623" w:history="1">
            <w:r w:rsidR="000468B6" w:rsidRPr="007E63B5">
              <w:rPr>
                <w:rStyle w:val="Hypertextovodkaz"/>
                <w:noProof/>
              </w:rPr>
              <w:t>5</w:t>
            </w:r>
            <w:r w:rsidR="000468B6">
              <w:rPr>
                <w:rFonts w:eastAsiaTheme="minorEastAsia"/>
                <w:noProof/>
                <w:sz w:val="22"/>
                <w:lang w:eastAsia="cs-CZ"/>
              </w:rPr>
              <w:tab/>
            </w:r>
            <w:r w:rsidR="000468B6" w:rsidRPr="007E63B5">
              <w:rPr>
                <w:rStyle w:val="Hypertextovodkaz"/>
                <w:noProof/>
              </w:rPr>
              <w:t>Zabezpečení</w:t>
            </w:r>
            <w:r w:rsidR="000468B6">
              <w:rPr>
                <w:noProof/>
                <w:webHidden/>
              </w:rPr>
              <w:tab/>
            </w:r>
            <w:r w:rsidR="000468B6">
              <w:rPr>
                <w:noProof/>
                <w:webHidden/>
              </w:rPr>
              <w:fldChar w:fldCharType="begin"/>
            </w:r>
            <w:r w:rsidR="000468B6">
              <w:rPr>
                <w:noProof/>
                <w:webHidden/>
              </w:rPr>
              <w:instrText xml:space="preserve"> PAGEREF _Toc97472623 \h </w:instrText>
            </w:r>
            <w:r w:rsidR="000468B6">
              <w:rPr>
                <w:noProof/>
                <w:webHidden/>
              </w:rPr>
            </w:r>
            <w:r w:rsidR="000468B6">
              <w:rPr>
                <w:noProof/>
                <w:webHidden/>
              </w:rPr>
              <w:fldChar w:fldCharType="separate"/>
            </w:r>
            <w:r w:rsidR="000468B6">
              <w:rPr>
                <w:noProof/>
                <w:webHidden/>
              </w:rPr>
              <w:t>22</w:t>
            </w:r>
            <w:r w:rsidR="000468B6">
              <w:rPr>
                <w:noProof/>
                <w:webHidden/>
              </w:rPr>
              <w:fldChar w:fldCharType="end"/>
            </w:r>
          </w:hyperlink>
        </w:p>
        <w:p w14:paraId="1C440ED3" w14:textId="3ABEA74C" w:rsidR="000468B6" w:rsidRDefault="00BA31D1">
          <w:pPr>
            <w:pStyle w:val="Obsah1"/>
            <w:tabs>
              <w:tab w:val="left" w:pos="720"/>
            </w:tabs>
            <w:rPr>
              <w:rFonts w:eastAsiaTheme="minorEastAsia"/>
              <w:noProof/>
              <w:sz w:val="22"/>
              <w:lang w:eastAsia="cs-CZ"/>
            </w:rPr>
          </w:pPr>
          <w:hyperlink w:anchor="_Toc97472624" w:history="1">
            <w:r w:rsidR="000468B6" w:rsidRPr="007E63B5">
              <w:rPr>
                <w:rStyle w:val="Hypertextovodkaz"/>
                <w:noProof/>
              </w:rPr>
              <w:t>6</w:t>
            </w:r>
            <w:r w:rsidR="000468B6">
              <w:rPr>
                <w:rFonts w:eastAsiaTheme="minorEastAsia"/>
                <w:noProof/>
                <w:sz w:val="22"/>
                <w:lang w:eastAsia="cs-CZ"/>
              </w:rPr>
              <w:tab/>
            </w:r>
            <w:r w:rsidR="000468B6" w:rsidRPr="007E63B5">
              <w:rPr>
                <w:rStyle w:val="Hypertextovodkaz"/>
                <w:noProof/>
              </w:rPr>
              <w:t>Testování</w:t>
            </w:r>
            <w:r w:rsidR="000468B6">
              <w:rPr>
                <w:noProof/>
                <w:webHidden/>
              </w:rPr>
              <w:tab/>
            </w:r>
            <w:r w:rsidR="000468B6">
              <w:rPr>
                <w:noProof/>
                <w:webHidden/>
              </w:rPr>
              <w:fldChar w:fldCharType="begin"/>
            </w:r>
            <w:r w:rsidR="000468B6">
              <w:rPr>
                <w:noProof/>
                <w:webHidden/>
              </w:rPr>
              <w:instrText xml:space="preserve"> PAGEREF _Toc97472624 \h </w:instrText>
            </w:r>
            <w:r w:rsidR="000468B6">
              <w:rPr>
                <w:noProof/>
                <w:webHidden/>
              </w:rPr>
            </w:r>
            <w:r w:rsidR="000468B6">
              <w:rPr>
                <w:noProof/>
                <w:webHidden/>
              </w:rPr>
              <w:fldChar w:fldCharType="separate"/>
            </w:r>
            <w:r w:rsidR="000468B6">
              <w:rPr>
                <w:noProof/>
                <w:webHidden/>
              </w:rPr>
              <w:t>24</w:t>
            </w:r>
            <w:r w:rsidR="000468B6">
              <w:rPr>
                <w:noProof/>
                <w:webHidden/>
              </w:rPr>
              <w:fldChar w:fldCharType="end"/>
            </w:r>
          </w:hyperlink>
        </w:p>
        <w:p w14:paraId="79F98832" w14:textId="7C351E15" w:rsidR="000468B6" w:rsidRDefault="00BA31D1">
          <w:pPr>
            <w:pStyle w:val="Obsah2"/>
            <w:rPr>
              <w:rFonts w:eastAsiaTheme="minorEastAsia"/>
              <w:noProof/>
              <w:sz w:val="22"/>
              <w:lang w:eastAsia="cs-CZ"/>
            </w:rPr>
          </w:pPr>
          <w:hyperlink w:anchor="_Toc97472625" w:history="1">
            <w:r w:rsidR="000468B6" w:rsidRPr="007E63B5">
              <w:rPr>
                <w:rStyle w:val="Hypertextovodkaz"/>
                <w:noProof/>
              </w:rPr>
              <w:t>6.1</w:t>
            </w:r>
            <w:r w:rsidR="000468B6">
              <w:rPr>
                <w:rFonts w:eastAsiaTheme="minorEastAsia"/>
                <w:noProof/>
                <w:sz w:val="22"/>
                <w:lang w:eastAsia="cs-CZ"/>
              </w:rPr>
              <w:tab/>
            </w:r>
            <w:r w:rsidR="000468B6" w:rsidRPr="007E63B5">
              <w:rPr>
                <w:rStyle w:val="Hypertextovodkaz"/>
                <w:noProof/>
              </w:rPr>
              <w:t>Swagger</w:t>
            </w:r>
            <w:r w:rsidR="000468B6">
              <w:rPr>
                <w:noProof/>
                <w:webHidden/>
              </w:rPr>
              <w:tab/>
            </w:r>
            <w:r w:rsidR="000468B6">
              <w:rPr>
                <w:noProof/>
                <w:webHidden/>
              </w:rPr>
              <w:fldChar w:fldCharType="begin"/>
            </w:r>
            <w:r w:rsidR="000468B6">
              <w:rPr>
                <w:noProof/>
                <w:webHidden/>
              </w:rPr>
              <w:instrText xml:space="preserve"> PAGEREF _Toc97472625 \h </w:instrText>
            </w:r>
            <w:r w:rsidR="000468B6">
              <w:rPr>
                <w:noProof/>
                <w:webHidden/>
              </w:rPr>
            </w:r>
            <w:r w:rsidR="000468B6">
              <w:rPr>
                <w:noProof/>
                <w:webHidden/>
              </w:rPr>
              <w:fldChar w:fldCharType="separate"/>
            </w:r>
            <w:r w:rsidR="000468B6">
              <w:rPr>
                <w:noProof/>
                <w:webHidden/>
              </w:rPr>
              <w:t>24</w:t>
            </w:r>
            <w:r w:rsidR="000468B6">
              <w:rPr>
                <w:noProof/>
                <w:webHidden/>
              </w:rPr>
              <w:fldChar w:fldCharType="end"/>
            </w:r>
          </w:hyperlink>
        </w:p>
        <w:p w14:paraId="74EAD44E" w14:textId="77182BE2" w:rsidR="000468B6" w:rsidRDefault="00BA31D1">
          <w:pPr>
            <w:pStyle w:val="Obsah3"/>
            <w:rPr>
              <w:rFonts w:eastAsiaTheme="minorEastAsia"/>
              <w:noProof/>
              <w:sz w:val="22"/>
              <w:lang w:eastAsia="cs-CZ"/>
            </w:rPr>
          </w:pPr>
          <w:hyperlink w:anchor="_Toc97472626" w:history="1">
            <w:r w:rsidR="000468B6" w:rsidRPr="007E63B5">
              <w:rPr>
                <w:rStyle w:val="Hypertextovodkaz"/>
                <w:noProof/>
              </w:rPr>
              <w:t>6.1.1</w:t>
            </w:r>
            <w:r w:rsidR="000468B6">
              <w:rPr>
                <w:rFonts w:eastAsiaTheme="minorEastAsia"/>
                <w:noProof/>
                <w:sz w:val="22"/>
                <w:lang w:eastAsia="cs-CZ"/>
              </w:rPr>
              <w:tab/>
            </w:r>
            <w:r w:rsidR="000468B6" w:rsidRPr="007E63B5">
              <w:rPr>
                <w:rStyle w:val="Hypertextovodkaz"/>
                <w:noProof/>
              </w:rPr>
              <w:t>Konfigurace Swaggeru v C#</w:t>
            </w:r>
            <w:r w:rsidR="000468B6">
              <w:rPr>
                <w:noProof/>
                <w:webHidden/>
              </w:rPr>
              <w:tab/>
            </w:r>
            <w:r w:rsidR="000468B6">
              <w:rPr>
                <w:noProof/>
                <w:webHidden/>
              </w:rPr>
              <w:fldChar w:fldCharType="begin"/>
            </w:r>
            <w:r w:rsidR="000468B6">
              <w:rPr>
                <w:noProof/>
                <w:webHidden/>
              </w:rPr>
              <w:instrText xml:space="preserve"> PAGEREF _Toc97472626 \h </w:instrText>
            </w:r>
            <w:r w:rsidR="000468B6">
              <w:rPr>
                <w:noProof/>
                <w:webHidden/>
              </w:rPr>
            </w:r>
            <w:r w:rsidR="000468B6">
              <w:rPr>
                <w:noProof/>
                <w:webHidden/>
              </w:rPr>
              <w:fldChar w:fldCharType="separate"/>
            </w:r>
            <w:r w:rsidR="000468B6">
              <w:rPr>
                <w:noProof/>
                <w:webHidden/>
              </w:rPr>
              <w:t>24</w:t>
            </w:r>
            <w:r w:rsidR="000468B6">
              <w:rPr>
                <w:noProof/>
                <w:webHidden/>
              </w:rPr>
              <w:fldChar w:fldCharType="end"/>
            </w:r>
          </w:hyperlink>
        </w:p>
        <w:p w14:paraId="6FDFB523" w14:textId="030ACB2C" w:rsidR="000468B6" w:rsidRDefault="00BA31D1">
          <w:pPr>
            <w:pStyle w:val="Obsah3"/>
            <w:rPr>
              <w:rFonts w:eastAsiaTheme="minorEastAsia"/>
              <w:noProof/>
              <w:sz w:val="22"/>
              <w:lang w:eastAsia="cs-CZ"/>
            </w:rPr>
          </w:pPr>
          <w:hyperlink w:anchor="_Toc97472627" w:history="1">
            <w:r w:rsidR="000468B6" w:rsidRPr="007E63B5">
              <w:rPr>
                <w:rStyle w:val="Hypertextovodkaz"/>
                <w:noProof/>
              </w:rPr>
              <w:t>6.1.2</w:t>
            </w:r>
            <w:r w:rsidR="000468B6">
              <w:rPr>
                <w:rFonts w:eastAsiaTheme="minorEastAsia"/>
                <w:noProof/>
                <w:sz w:val="22"/>
                <w:lang w:eastAsia="cs-CZ"/>
              </w:rPr>
              <w:tab/>
            </w:r>
            <w:r w:rsidR="000468B6" w:rsidRPr="007E63B5">
              <w:rPr>
                <w:rStyle w:val="Hypertextovodkaz"/>
                <w:noProof/>
              </w:rPr>
              <w:t>Použití Swaggeru</w:t>
            </w:r>
            <w:r w:rsidR="000468B6">
              <w:rPr>
                <w:noProof/>
                <w:webHidden/>
              </w:rPr>
              <w:tab/>
            </w:r>
            <w:r w:rsidR="000468B6">
              <w:rPr>
                <w:noProof/>
                <w:webHidden/>
              </w:rPr>
              <w:fldChar w:fldCharType="begin"/>
            </w:r>
            <w:r w:rsidR="000468B6">
              <w:rPr>
                <w:noProof/>
                <w:webHidden/>
              </w:rPr>
              <w:instrText xml:space="preserve"> PAGEREF _Toc97472627 \h </w:instrText>
            </w:r>
            <w:r w:rsidR="000468B6">
              <w:rPr>
                <w:noProof/>
                <w:webHidden/>
              </w:rPr>
            </w:r>
            <w:r w:rsidR="000468B6">
              <w:rPr>
                <w:noProof/>
                <w:webHidden/>
              </w:rPr>
              <w:fldChar w:fldCharType="separate"/>
            </w:r>
            <w:r w:rsidR="000468B6">
              <w:rPr>
                <w:noProof/>
                <w:webHidden/>
              </w:rPr>
              <w:t>25</w:t>
            </w:r>
            <w:r w:rsidR="000468B6">
              <w:rPr>
                <w:noProof/>
                <w:webHidden/>
              </w:rPr>
              <w:fldChar w:fldCharType="end"/>
            </w:r>
          </w:hyperlink>
        </w:p>
        <w:p w14:paraId="7434E2D8" w14:textId="3FC92FCD" w:rsidR="000468B6" w:rsidRDefault="00BA31D1">
          <w:pPr>
            <w:pStyle w:val="Obsah2"/>
            <w:rPr>
              <w:rFonts w:eastAsiaTheme="minorEastAsia"/>
              <w:noProof/>
              <w:sz w:val="22"/>
              <w:lang w:eastAsia="cs-CZ"/>
            </w:rPr>
          </w:pPr>
          <w:hyperlink w:anchor="_Toc97472628" w:history="1">
            <w:r w:rsidR="000468B6" w:rsidRPr="007E63B5">
              <w:rPr>
                <w:rStyle w:val="Hypertextovodkaz"/>
                <w:noProof/>
              </w:rPr>
              <w:t>6.2</w:t>
            </w:r>
            <w:r w:rsidR="000468B6">
              <w:rPr>
                <w:rFonts w:eastAsiaTheme="minorEastAsia"/>
                <w:noProof/>
                <w:sz w:val="22"/>
                <w:lang w:eastAsia="cs-CZ"/>
              </w:rPr>
              <w:tab/>
            </w:r>
            <w:r w:rsidR="000468B6" w:rsidRPr="007E63B5">
              <w:rPr>
                <w:rStyle w:val="Hypertextovodkaz"/>
                <w:noProof/>
              </w:rPr>
              <w:t>Samotné testování</w:t>
            </w:r>
            <w:r w:rsidR="000468B6">
              <w:rPr>
                <w:noProof/>
                <w:webHidden/>
              </w:rPr>
              <w:tab/>
            </w:r>
            <w:r w:rsidR="000468B6">
              <w:rPr>
                <w:noProof/>
                <w:webHidden/>
              </w:rPr>
              <w:fldChar w:fldCharType="begin"/>
            </w:r>
            <w:r w:rsidR="000468B6">
              <w:rPr>
                <w:noProof/>
                <w:webHidden/>
              </w:rPr>
              <w:instrText xml:space="preserve"> PAGEREF _Toc97472628 \h </w:instrText>
            </w:r>
            <w:r w:rsidR="000468B6">
              <w:rPr>
                <w:noProof/>
                <w:webHidden/>
              </w:rPr>
            </w:r>
            <w:r w:rsidR="000468B6">
              <w:rPr>
                <w:noProof/>
                <w:webHidden/>
              </w:rPr>
              <w:fldChar w:fldCharType="separate"/>
            </w:r>
            <w:r w:rsidR="000468B6">
              <w:rPr>
                <w:noProof/>
                <w:webHidden/>
              </w:rPr>
              <w:t>27</w:t>
            </w:r>
            <w:r w:rsidR="000468B6">
              <w:rPr>
                <w:noProof/>
                <w:webHidden/>
              </w:rPr>
              <w:fldChar w:fldCharType="end"/>
            </w:r>
          </w:hyperlink>
        </w:p>
        <w:p w14:paraId="2BEF5E4C" w14:textId="1F6D99E7" w:rsidR="000468B6" w:rsidRDefault="00BA31D1">
          <w:pPr>
            <w:pStyle w:val="Obsah1"/>
            <w:rPr>
              <w:rFonts w:eastAsiaTheme="minorEastAsia"/>
              <w:noProof/>
              <w:sz w:val="22"/>
              <w:lang w:eastAsia="cs-CZ"/>
            </w:rPr>
          </w:pPr>
          <w:hyperlink w:anchor="_Toc97472629" w:history="1">
            <w:r w:rsidR="000468B6" w:rsidRPr="007E63B5">
              <w:rPr>
                <w:rStyle w:val="Hypertextovodkaz"/>
                <w:noProof/>
              </w:rPr>
              <w:t>Závěr</w:t>
            </w:r>
            <w:r w:rsidR="000468B6">
              <w:rPr>
                <w:noProof/>
                <w:webHidden/>
              </w:rPr>
              <w:tab/>
            </w:r>
            <w:r w:rsidR="000468B6">
              <w:rPr>
                <w:noProof/>
                <w:webHidden/>
              </w:rPr>
              <w:fldChar w:fldCharType="begin"/>
            </w:r>
            <w:r w:rsidR="000468B6">
              <w:rPr>
                <w:noProof/>
                <w:webHidden/>
              </w:rPr>
              <w:instrText xml:space="preserve"> PAGEREF _Toc97472629 \h </w:instrText>
            </w:r>
            <w:r w:rsidR="000468B6">
              <w:rPr>
                <w:noProof/>
                <w:webHidden/>
              </w:rPr>
            </w:r>
            <w:r w:rsidR="000468B6">
              <w:rPr>
                <w:noProof/>
                <w:webHidden/>
              </w:rPr>
              <w:fldChar w:fldCharType="separate"/>
            </w:r>
            <w:r w:rsidR="000468B6">
              <w:rPr>
                <w:noProof/>
                <w:webHidden/>
              </w:rPr>
              <w:t>28</w:t>
            </w:r>
            <w:r w:rsidR="000468B6">
              <w:rPr>
                <w:noProof/>
                <w:webHidden/>
              </w:rPr>
              <w:fldChar w:fldCharType="end"/>
            </w:r>
          </w:hyperlink>
        </w:p>
        <w:p w14:paraId="19015DC2" w14:textId="08613F40" w:rsidR="000468B6" w:rsidRDefault="00BA31D1">
          <w:pPr>
            <w:pStyle w:val="Obsah1"/>
            <w:rPr>
              <w:rFonts w:eastAsiaTheme="minorEastAsia"/>
              <w:noProof/>
              <w:sz w:val="22"/>
              <w:lang w:eastAsia="cs-CZ"/>
            </w:rPr>
          </w:pPr>
          <w:hyperlink w:anchor="_Toc97472630" w:history="1">
            <w:r w:rsidR="000468B6" w:rsidRPr="007E63B5">
              <w:rPr>
                <w:rStyle w:val="Hypertextovodkaz"/>
                <w:noProof/>
              </w:rPr>
              <w:t>Seznam zkratek a odborných výrazů</w:t>
            </w:r>
            <w:r w:rsidR="000468B6">
              <w:rPr>
                <w:noProof/>
                <w:webHidden/>
              </w:rPr>
              <w:tab/>
            </w:r>
            <w:r w:rsidR="000468B6">
              <w:rPr>
                <w:noProof/>
                <w:webHidden/>
              </w:rPr>
              <w:fldChar w:fldCharType="begin"/>
            </w:r>
            <w:r w:rsidR="000468B6">
              <w:rPr>
                <w:noProof/>
                <w:webHidden/>
              </w:rPr>
              <w:instrText xml:space="preserve"> PAGEREF _Toc97472630 \h </w:instrText>
            </w:r>
            <w:r w:rsidR="000468B6">
              <w:rPr>
                <w:noProof/>
                <w:webHidden/>
              </w:rPr>
            </w:r>
            <w:r w:rsidR="000468B6">
              <w:rPr>
                <w:noProof/>
                <w:webHidden/>
              </w:rPr>
              <w:fldChar w:fldCharType="separate"/>
            </w:r>
            <w:r w:rsidR="000468B6">
              <w:rPr>
                <w:noProof/>
                <w:webHidden/>
              </w:rPr>
              <w:t>29</w:t>
            </w:r>
            <w:r w:rsidR="000468B6">
              <w:rPr>
                <w:noProof/>
                <w:webHidden/>
              </w:rPr>
              <w:fldChar w:fldCharType="end"/>
            </w:r>
          </w:hyperlink>
        </w:p>
        <w:p w14:paraId="64768E47" w14:textId="5F351C65" w:rsidR="000468B6" w:rsidRDefault="00BA31D1">
          <w:pPr>
            <w:pStyle w:val="Obsah1"/>
            <w:rPr>
              <w:rFonts w:eastAsiaTheme="minorEastAsia"/>
              <w:noProof/>
              <w:sz w:val="22"/>
              <w:lang w:eastAsia="cs-CZ"/>
            </w:rPr>
          </w:pPr>
          <w:hyperlink w:anchor="_Toc97472631" w:history="1">
            <w:r w:rsidR="000468B6" w:rsidRPr="007E63B5">
              <w:rPr>
                <w:rStyle w:val="Hypertextovodkaz"/>
                <w:noProof/>
              </w:rPr>
              <w:t>Seznam obrázků</w:t>
            </w:r>
            <w:r w:rsidR="000468B6">
              <w:rPr>
                <w:noProof/>
                <w:webHidden/>
              </w:rPr>
              <w:tab/>
            </w:r>
            <w:r w:rsidR="000468B6">
              <w:rPr>
                <w:noProof/>
                <w:webHidden/>
              </w:rPr>
              <w:fldChar w:fldCharType="begin"/>
            </w:r>
            <w:r w:rsidR="000468B6">
              <w:rPr>
                <w:noProof/>
                <w:webHidden/>
              </w:rPr>
              <w:instrText xml:space="preserve"> PAGEREF _Toc97472631 \h </w:instrText>
            </w:r>
            <w:r w:rsidR="000468B6">
              <w:rPr>
                <w:noProof/>
                <w:webHidden/>
              </w:rPr>
            </w:r>
            <w:r w:rsidR="000468B6">
              <w:rPr>
                <w:noProof/>
                <w:webHidden/>
              </w:rPr>
              <w:fldChar w:fldCharType="separate"/>
            </w:r>
            <w:r w:rsidR="000468B6">
              <w:rPr>
                <w:noProof/>
                <w:webHidden/>
              </w:rPr>
              <w:t>30</w:t>
            </w:r>
            <w:r w:rsidR="000468B6">
              <w:rPr>
                <w:noProof/>
                <w:webHidden/>
              </w:rPr>
              <w:fldChar w:fldCharType="end"/>
            </w:r>
          </w:hyperlink>
        </w:p>
        <w:p w14:paraId="333D197A" w14:textId="029B7B75" w:rsidR="000468B6" w:rsidRDefault="00BA31D1">
          <w:pPr>
            <w:pStyle w:val="Obsah1"/>
            <w:rPr>
              <w:rFonts w:eastAsiaTheme="minorEastAsia"/>
              <w:noProof/>
              <w:sz w:val="22"/>
              <w:lang w:eastAsia="cs-CZ"/>
            </w:rPr>
          </w:pPr>
          <w:hyperlink w:anchor="_Toc97472632" w:history="1">
            <w:r w:rsidR="000468B6" w:rsidRPr="007E63B5">
              <w:rPr>
                <w:rStyle w:val="Hypertextovodkaz"/>
                <w:noProof/>
              </w:rPr>
              <w:t>Použité zdroje</w:t>
            </w:r>
            <w:r w:rsidR="000468B6">
              <w:rPr>
                <w:noProof/>
                <w:webHidden/>
              </w:rPr>
              <w:tab/>
            </w:r>
            <w:r w:rsidR="000468B6">
              <w:rPr>
                <w:noProof/>
                <w:webHidden/>
              </w:rPr>
              <w:fldChar w:fldCharType="begin"/>
            </w:r>
            <w:r w:rsidR="000468B6">
              <w:rPr>
                <w:noProof/>
                <w:webHidden/>
              </w:rPr>
              <w:instrText xml:space="preserve"> PAGEREF _Toc97472632 \h </w:instrText>
            </w:r>
            <w:r w:rsidR="000468B6">
              <w:rPr>
                <w:noProof/>
                <w:webHidden/>
              </w:rPr>
            </w:r>
            <w:r w:rsidR="000468B6">
              <w:rPr>
                <w:noProof/>
                <w:webHidden/>
              </w:rPr>
              <w:fldChar w:fldCharType="separate"/>
            </w:r>
            <w:r w:rsidR="000468B6">
              <w:rPr>
                <w:noProof/>
                <w:webHidden/>
              </w:rPr>
              <w:t>31</w:t>
            </w:r>
            <w:r w:rsidR="000468B6">
              <w:rPr>
                <w:noProof/>
                <w:webHidden/>
              </w:rPr>
              <w:fldChar w:fldCharType="end"/>
            </w:r>
          </w:hyperlink>
        </w:p>
        <w:p w14:paraId="4A073570" w14:textId="47E55F5E" w:rsidR="000468B6" w:rsidRDefault="00BA31D1">
          <w:pPr>
            <w:pStyle w:val="Obsah1"/>
            <w:tabs>
              <w:tab w:val="left" w:pos="720"/>
            </w:tabs>
            <w:rPr>
              <w:rFonts w:eastAsiaTheme="minorEastAsia"/>
              <w:noProof/>
              <w:sz w:val="22"/>
              <w:lang w:eastAsia="cs-CZ"/>
            </w:rPr>
          </w:pPr>
          <w:hyperlink w:anchor="_Toc97472633" w:history="1">
            <w:r w:rsidR="000468B6" w:rsidRPr="007E63B5">
              <w:rPr>
                <w:rStyle w:val="Hypertextovodkaz"/>
                <w:noProof/>
              </w:rPr>
              <w:t>A.</w:t>
            </w:r>
            <w:r w:rsidR="000468B6">
              <w:rPr>
                <w:rFonts w:eastAsiaTheme="minorEastAsia"/>
                <w:noProof/>
                <w:sz w:val="22"/>
                <w:lang w:eastAsia="cs-CZ"/>
              </w:rPr>
              <w:tab/>
            </w:r>
            <w:r w:rsidR="000468B6" w:rsidRPr="007E63B5">
              <w:rPr>
                <w:rStyle w:val="Hypertextovodkaz"/>
                <w:noProof/>
              </w:rPr>
              <w:t>Seznam přiložených souborů</w:t>
            </w:r>
            <w:r w:rsidR="000468B6">
              <w:rPr>
                <w:noProof/>
                <w:webHidden/>
              </w:rPr>
              <w:tab/>
            </w:r>
            <w:r w:rsidR="000468B6">
              <w:rPr>
                <w:noProof/>
                <w:webHidden/>
              </w:rPr>
              <w:fldChar w:fldCharType="begin"/>
            </w:r>
            <w:r w:rsidR="000468B6">
              <w:rPr>
                <w:noProof/>
                <w:webHidden/>
              </w:rPr>
              <w:instrText xml:space="preserve"> PAGEREF _Toc97472633 \h </w:instrText>
            </w:r>
            <w:r w:rsidR="000468B6">
              <w:rPr>
                <w:noProof/>
                <w:webHidden/>
              </w:rPr>
            </w:r>
            <w:r w:rsidR="000468B6">
              <w:rPr>
                <w:noProof/>
                <w:webHidden/>
              </w:rPr>
              <w:fldChar w:fldCharType="separate"/>
            </w:r>
            <w:r w:rsidR="000468B6">
              <w:rPr>
                <w:noProof/>
                <w:webHidden/>
              </w:rPr>
              <w:t>I</w:t>
            </w:r>
            <w:r w:rsidR="000468B6">
              <w:rPr>
                <w:noProof/>
                <w:webHidden/>
              </w:rPr>
              <w:fldChar w:fldCharType="end"/>
            </w:r>
          </w:hyperlink>
        </w:p>
        <w:p w14:paraId="560A4403" w14:textId="1199D48B" w:rsidR="00236BCF" w:rsidRDefault="00236BCF" w:rsidP="00F95320">
          <w:pPr>
            <w:ind w:firstLine="0"/>
          </w:pPr>
          <w:r>
            <w:rPr>
              <w:b/>
              <w:bCs/>
            </w:rPr>
            <w:fldChar w:fldCharType="end"/>
          </w:r>
        </w:p>
      </w:sdtContent>
    </w:sdt>
    <w:p w14:paraId="486DA6AA" w14:textId="77777777" w:rsidR="00341B93" w:rsidRDefault="00A758D8" w:rsidP="00B06BFF">
      <w:pPr>
        <w:pStyle w:val="Neslovannadpis"/>
      </w:pPr>
      <w:bookmarkStart w:id="0" w:name="_Toc86047591"/>
      <w:bookmarkStart w:id="1" w:name="_Toc86055198"/>
      <w:bookmarkStart w:id="2" w:name="_Toc97472561"/>
      <w:r w:rsidRPr="00B06BFF">
        <w:lastRenderedPageBreak/>
        <w:t>Úvod</w:t>
      </w:r>
      <w:bookmarkEnd w:id="0"/>
      <w:bookmarkEnd w:id="1"/>
      <w:bookmarkEnd w:id="2"/>
    </w:p>
    <w:p w14:paraId="449D77D1" w14:textId="06ACAE2C" w:rsidR="00ED5236" w:rsidRPr="00ED5236" w:rsidRDefault="0078395F" w:rsidP="008C793E">
      <w:r>
        <w:t xml:space="preserve">Tuto </w:t>
      </w:r>
      <w:r w:rsidR="002A222C">
        <w:t xml:space="preserve">práci jsem si vybrala </w:t>
      </w:r>
      <w:r w:rsidR="001D2D6D">
        <w:t>pravděpodobně proto</w:t>
      </w:r>
      <w:r w:rsidR="002A222C">
        <w:t xml:space="preserve">, že jsem si během </w:t>
      </w:r>
      <w:r w:rsidR="001D2D6D">
        <w:t>druhé poloviny ročníku, kdy jsme byli nuceni zůstat doma, musela zvyknout na to se učit sama. Z webů a programování to většinu času probíhalo pomocí dlouhodobějších projektů, kde jsme se často museli sami vypořádat s</w:t>
      </w:r>
      <w:r w:rsidR="00063CED">
        <w:t> </w:t>
      </w:r>
      <w:r w:rsidR="001D2D6D">
        <w:t>řešením.</w:t>
      </w:r>
      <w:r w:rsidR="00063CED">
        <w:t xml:space="preserve"> V tu dobu se změnil můj pohled na programování, a od té doby se nebojím věcí, které vidím poprvé. </w:t>
      </w:r>
      <w:r w:rsidR="00E50344">
        <w:t xml:space="preserve"> Začali </w:t>
      </w:r>
      <w:r w:rsidR="00063CED">
        <w:t>jsme probíra</w:t>
      </w:r>
      <w:r w:rsidR="00E50344">
        <w:t>t</w:t>
      </w:r>
      <w:r w:rsidR="00063CED">
        <w:t xml:space="preserve"> ER modely a framework .NET,</w:t>
      </w:r>
      <w:r w:rsidR="00E50344">
        <w:t xml:space="preserve"> a</w:t>
      </w:r>
      <w:r w:rsidR="00063CED">
        <w:t xml:space="preserve"> možná</w:t>
      </w:r>
      <w:r w:rsidR="00E50344">
        <w:t xml:space="preserve"> právě</w:t>
      </w:r>
      <w:r w:rsidR="00063CED">
        <w:t xml:space="preserve"> proto</w:t>
      </w:r>
      <w:r w:rsidR="00E50344">
        <w:t>,</w:t>
      </w:r>
      <w:r w:rsidR="00063CED">
        <w:t xml:space="preserve"> že to byla první věc, co jsem s tímto přístupem zvládla, jsem se do databází a tvorby API zamilovala. Tudíž jsem si chtěla vyzkoušet tvorbu databáze a API </w:t>
      </w:r>
      <w:r w:rsidR="00E50344">
        <w:t>v praxi a získat tak více zkušeností.</w:t>
      </w:r>
    </w:p>
    <w:p w14:paraId="697EFBCF" w14:textId="314A5158" w:rsidR="00A758D8" w:rsidRDefault="004A49BC" w:rsidP="001860A3">
      <w:pPr>
        <w:pStyle w:val="Nadpis1"/>
      </w:pPr>
      <w:bookmarkStart w:id="3" w:name="_Toc97472562"/>
      <w:r>
        <w:lastRenderedPageBreak/>
        <w:t>Analýza navrženého prostředí</w:t>
      </w:r>
      <w:bookmarkEnd w:id="3"/>
    </w:p>
    <w:p w14:paraId="2BAD1E90" w14:textId="77777777" w:rsidR="00862362" w:rsidRDefault="0096322D" w:rsidP="00BB4927">
      <w:r>
        <w:t xml:space="preserve">Za použití </w:t>
      </w:r>
      <w:proofErr w:type="spellStart"/>
      <w:r>
        <w:t>frontendu</w:t>
      </w:r>
      <w:proofErr w:type="spellEnd"/>
      <w:r w:rsidR="00616BE7">
        <w:t xml:space="preserve"> a databáze</w:t>
      </w:r>
      <w:r>
        <w:t xml:space="preserve"> původní</w:t>
      </w:r>
      <w:r w:rsidR="00F47259">
        <w:t>ch</w:t>
      </w:r>
      <w:r>
        <w:t xml:space="preserve"> Rentals </w:t>
      </w:r>
      <w:r w:rsidR="00F31F87">
        <w:t>jsem analyzovala</w:t>
      </w:r>
      <w:r w:rsidR="00F47259">
        <w:t xml:space="preserve">, jak by měla vypadat struktura databáze a </w:t>
      </w:r>
      <w:proofErr w:type="spellStart"/>
      <w:r w:rsidR="00F47259">
        <w:t>endpointy</w:t>
      </w:r>
      <w:proofErr w:type="spellEnd"/>
      <w:r w:rsidR="00F47259">
        <w:t xml:space="preserve"> v REST API. </w:t>
      </w:r>
      <w:bookmarkStart w:id="4" w:name="_Toc86047594"/>
      <w:bookmarkStart w:id="5" w:name="_Toc86055201"/>
    </w:p>
    <w:p w14:paraId="25C06943" w14:textId="4F708BB9" w:rsidR="00BB4927" w:rsidRDefault="00BB4927" w:rsidP="00BB4927">
      <w:r>
        <w:t xml:space="preserve">Rentals aplikace byla navržená jako e-shop, což pro výpůjčky ze školního ateliéru, kdy se jeden předmět opakuje maximálně pětkrát, je zbytečně složité řešení. Také předmět v databázi byl rozdělen do dvou tabulek, a to </w:t>
      </w:r>
      <w:r w:rsidRPr="009448A3">
        <w:rPr>
          <w:i/>
          <w:iCs/>
        </w:rPr>
        <w:t>Typ předmětu</w:t>
      </w:r>
      <w:r>
        <w:t xml:space="preserve"> (např. kamera) a poté ve druhé tabulce byla tato kamera na dvou řádcích jako </w:t>
      </w:r>
      <w:r w:rsidRPr="009448A3">
        <w:rPr>
          <w:i/>
          <w:iCs/>
        </w:rPr>
        <w:t xml:space="preserve">Kamera_1 </w:t>
      </w:r>
      <w:r w:rsidRPr="009448A3">
        <w:t>a</w:t>
      </w:r>
      <w:r w:rsidRPr="009448A3">
        <w:rPr>
          <w:i/>
          <w:iCs/>
        </w:rPr>
        <w:t xml:space="preserve"> Kamera_2</w:t>
      </w:r>
      <w:r>
        <w:rPr>
          <w:i/>
          <w:iCs/>
        </w:rPr>
        <w:t xml:space="preserve">. </w:t>
      </w:r>
      <w:r>
        <w:t>V mé práci jsou obě kamery v tabulce předmětu každá jako vlastní záznam s téměř identickými vlastnostmi (popis se může lišit).</w:t>
      </w:r>
    </w:p>
    <w:p w14:paraId="6192EF8D" w14:textId="77777777" w:rsidR="00BB4927" w:rsidRDefault="00BB4927" w:rsidP="00BB4927">
      <w:r>
        <w:t>Databáze byla odlehčena o tabulku míst, ze kterých se dá půjčovat, jelikož jde o vypůjčovaní věcí pouze z ateliéru naší školy, a naopak se nově přidaly kategorie předmětů, podle kterých se dá v aplikaci lépe vyhledávat. Také byly místa, kde databáze nesplňovala ani první normální formu.</w:t>
      </w:r>
    </w:p>
    <w:p w14:paraId="5681663C" w14:textId="77777777" w:rsidR="00862362" w:rsidRDefault="00862362" w:rsidP="00862362">
      <w:pPr>
        <w:pStyle w:val="Nadpis2"/>
        <w:numPr>
          <w:ilvl w:val="1"/>
          <w:numId w:val="3"/>
        </w:numPr>
      </w:pPr>
      <w:bookmarkStart w:id="6" w:name="_Toc97472563"/>
      <w:bookmarkEnd w:id="4"/>
      <w:bookmarkEnd w:id="5"/>
      <w:r>
        <w:t>Změny</w:t>
      </w:r>
      <w:bookmarkEnd w:id="6"/>
    </w:p>
    <w:p w14:paraId="3D3BE75C" w14:textId="5E357ABE" w:rsidR="00862362" w:rsidRDefault="00862362" w:rsidP="00862362">
      <w:r>
        <w:t xml:space="preserve">Nově se pro správu uživatelů používá školní autorizační server </w:t>
      </w:r>
      <w:proofErr w:type="spellStart"/>
      <w:proofErr w:type="gramStart"/>
      <w:r w:rsidRPr="00E17F44">
        <w:rPr>
          <w:i/>
          <w:iCs/>
        </w:rPr>
        <w:t>oauth.pslib</w:t>
      </w:r>
      <w:proofErr w:type="gramEnd"/>
      <w:r w:rsidRPr="00E17F44">
        <w:rPr>
          <w:i/>
          <w:iCs/>
        </w:rPr>
        <w:t>.cloud</w:t>
      </w:r>
      <w:proofErr w:type="spellEnd"/>
      <w:r>
        <w:t>, díky čemuž se v databázi o uživateli vyskytují pouze potřebné a ověřené informace, které se získávají z </w:t>
      </w:r>
      <w:proofErr w:type="spellStart"/>
      <w:r>
        <w:t>oauth.pslib.cloud</w:t>
      </w:r>
      <w:proofErr w:type="spellEnd"/>
      <w:r>
        <w:t xml:space="preserve"> pomocí </w:t>
      </w:r>
      <w:proofErr w:type="spellStart"/>
      <w:r>
        <w:t>Bearer</w:t>
      </w:r>
      <w:proofErr w:type="spellEnd"/>
      <w:r>
        <w:t xml:space="preserve"> tokenu. Došlo také k přechodu .NET 6 a přidání knihovny </w:t>
      </w:r>
      <w:proofErr w:type="spellStart"/>
      <w:r>
        <w:t>tus</w:t>
      </w:r>
      <w:proofErr w:type="spellEnd"/>
      <w:r>
        <w:t xml:space="preserve"> pro nahrávání obrázků.</w:t>
      </w:r>
    </w:p>
    <w:p w14:paraId="14ECDE24" w14:textId="77777777" w:rsidR="00484CAF" w:rsidRDefault="00484CAF" w:rsidP="00484CAF">
      <w:pPr>
        <w:pStyle w:val="Nadpis2"/>
        <w:numPr>
          <w:ilvl w:val="1"/>
          <w:numId w:val="3"/>
        </w:numPr>
      </w:pPr>
      <w:bookmarkStart w:id="7" w:name="_Toc97472564"/>
      <w:r>
        <w:t>Knihovna tus.io</w:t>
      </w:r>
      <w:bookmarkEnd w:id="7"/>
    </w:p>
    <w:p w14:paraId="5E12C479" w14:textId="10B6DB69" w:rsidR="00484CAF" w:rsidRDefault="00484CAF" w:rsidP="00484CAF">
      <w:r>
        <w:t>Tato knihovna se stará o nahrávání obrázků tak, že ho rozdělí na několik menších částí a ty postupně nahrává. Bez použití knihovny se mohlo stát, že když uživatel nahrál příliš velký</w:t>
      </w:r>
      <w:r w:rsidR="001A3EBE">
        <w:t xml:space="preserve"> </w:t>
      </w:r>
      <w:r>
        <w:t>soubor</w:t>
      </w:r>
      <w:r w:rsidR="001A3EBE">
        <w:t xml:space="preserve"> na méně výkonném zařízení,</w:t>
      </w:r>
      <w:r>
        <w:t xml:space="preserve"> tak celá aplikace zamrzla a muselo se počkat několik sekund, než se obrázek kompletně nahraje. Další výhodou této knihovny je, že se dá nahrávání pozastavit. Zároveň je jednoduše </w:t>
      </w:r>
      <w:proofErr w:type="spellStart"/>
      <w:r>
        <w:t>nakonfigurovatelná</w:t>
      </w:r>
      <w:proofErr w:type="spellEnd"/>
      <w:r>
        <w:t xml:space="preserve"> jak na </w:t>
      </w:r>
      <w:proofErr w:type="spellStart"/>
      <w:r>
        <w:t>backendu</w:t>
      </w:r>
      <w:proofErr w:type="spellEnd"/>
      <w:r>
        <w:t xml:space="preserve"> a </w:t>
      </w:r>
      <w:proofErr w:type="spellStart"/>
      <w:r>
        <w:t>frontendu</w:t>
      </w:r>
      <w:proofErr w:type="spellEnd"/>
      <w:r>
        <w:t>, kde nám umožňuje i vizuálně skvělou možnost ukázat během nahrávání progres.</w:t>
      </w:r>
    </w:p>
    <w:p w14:paraId="4BE3DFC7" w14:textId="77777777" w:rsidR="0047185D" w:rsidRDefault="00484CAF" w:rsidP="0047185D">
      <w:pPr>
        <w:pStyle w:val="ObrzekvMP"/>
        <w:keepNext/>
      </w:pPr>
      <w:r w:rsidRPr="00BD7F6F">
        <w:rPr>
          <w:noProof/>
        </w:rPr>
        <w:lastRenderedPageBreak/>
        <w:drawing>
          <wp:inline distT="0" distB="0" distL="0" distR="0" wp14:anchorId="0D00A465" wp14:editId="6CAF78C7">
            <wp:extent cx="5760720" cy="1614805"/>
            <wp:effectExtent l="0" t="0" r="0" b="4445"/>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3"/>
                    <a:stretch>
                      <a:fillRect/>
                    </a:stretch>
                  </pic:blipFill>
                  <pic:spPr>
                    <a:xfrm>
                      <a:off x="0" y="0"/>
                      <a:ext cx="5760720" cy="1614805"/>
                    </a:xfrm>
                    <a:prstGeom prst="rect">
                      <a:avLst/>
                    </a:prstGeom>
                  </pic:spPr>
                </pic:pic>
              </a:graphicData>
            </a:graphic>
          </wp:inline>
        </w:drawing>
      </w:r>
    </w:p>
    <w:p w14:paraId="44CF74A6" w14:textId="6156C827" w:rsidR="0047185D" w:rsidRDefault="0047185D" w:rsidP="0047185D">
      <w:pPr>
        <w:pStyle w:val="Titulek"/>
      </w:pPr>
      <w:bookmarkStart w:id="8" w:name="_Toc97474140"/>
      <w:r>
        <w:t xml:space="preserve">Obrázek </w:t>
      </w:r>
      <w:fldSimple w:instr=" SEQ Obrázek \* ARABIC ">
        <w:r w:rsidR="00B6796F">
          <w:rPr>
            <w:noProof/>
          </w:rPr>
          <w:t>1</w:t>
        </w:r>
      </w:fldSimple>
      <w:r>
        <w:t xml:space="preserve"> </w:t>
      </w:r>
      <w:r w:rsidRPr="00E46F20">
        <w:t xml:space="preserve">Základní konfigurace knihovny </w:t>
      </w:r>
      <w:proofErr w:type="spellStart"/>
      <w:r w:rsidRPr="00E46F20">
        <w:t>tus</w:t>
      </w:r>
      <w:proofErr w:type="spellEnd"/>
      <w:r w:rsidRPr="00E46F20">
        <w:t xml:space="preserve"> v .NET 6</w:t>
      </w:r>
      <w:bookmarkEnd w:id="8"/>
    </w:p>
    <w:p w14:paraId="57C3D42A" w14:textId="57C5CFF1" w:rsidR="00566029" w:rsidRDefault="00F47259" w:rsidP="00A15ADF">
      <w:pPr>
        <w:pStyle w:val="Nadpis1"/>
        <w:numPr>
          <w:ilvl w:val="0"/>
          <w:numId w:val="3"/>
        </w:numPr>
      </w:pPr>
      <w:bookmarkStart w:id="9" w:name="_Toc97472565"/>
      <w:r>
        <w:lastRenderedPageBreak/>
        <w:t>Databáze</w:t>
      </w:r>
      <w:bookmarkEnd w:id="9"/>
    </w:p>
    <w:p w14:paraId="5AC727C4" w14:textId="6A53401B" w:rsidR="00402E71" w:rsidRDefault="00402E71" w:rsidP="00402E71">
      <w:pPr>
        <w:pStyle w:val="Citovanodstavec"/>
      </w:pPr>
      <w:r w:rsidRPr="00402E71">
        <w:t>Databáze je systém souborů s pevnou strukturou záznamů. Tyto soubory jsou mezi sebou navzájem propojeny pomocí klíčů. V širším smyslu jsou součástí databáze i softwarové prostředky, které umožňují manipulaci s uloženými daty a přístup k nim.</w:t>
      </w:r>
      <w:sdt>
        <w:sdtPr>
          <w:id w:val="-849173750"/>
          <w:citation/>
        </w:sdtPr>
        <w:sdtEndPr/>
        <w:sdtContent>
          <w:r>
            <w:fldChar w:fldCharType="begin"/>
          </w:r>
          <w:r>
            <w:instrText xml:space="preserve"> CITATION Wik22 \l 1029 </w:instrText>
          </w:r>
          <w:r>
            <w:fldChar w:fldCharType="separate"/>
          </w:r>
          <w:r w:rsidR="009620BA">
            <w:rPr>
              <w:noProof/>
            </w:rPr>
            <w:t xml:space="preserve"> (1)</w:t>
          </w:r>
          <w:r>
            <w:fldChar w:fldCharType="end"/>
          </w:r>
        </w:sdtContent>
      </w:sdt>
    </w:p>
    <w:p w14:paraId="283C4494" w14:textId="10A61080" w:rsidR="00402E71" w:rsidRDefault="00087EF3" w:rsidP="00402E71">
      <w:r>
        <w:t xml:space="preserve">Existuje několik druhů databází, v tomto případě by se ale dala použít relační nebo </w:t>
      </w:r>
      <w:proofErr w:type="spellStart"/>
      <w:r w:rsidR="003D0BE4">
        <w:t>NoSQL</w:t>
      </w:r>
      <w:proofErr w:type="spellEnd"/>
      <w:r w:rsidR="003D0BE4">
        <w:t xml:space="preserve"> databázi</w:t>
      </w:r>
      <w:r>
        <w:t xml:space="preserve">. </w:t>
      </w:r>
      <w:proofErr w:type="spellStart"/>
      <w:r w:rsidR="003D0BE4">
        <w:t>NoSQL</w:t>
      </w:r>
      <w:proofErr w:type="spellEnd"/>
      <w:r w:rsidR="003D0BE4">
        <w:t xml:space="preserve"> </w:t>
      </w:r>
      <w:r>
        <w:t xml:space="preserve">databáze </w:t>
      </w:r>
      <w:r w:rsidR="00D6731F">
        <w:t>n</w:t>
      </w:r>
      <w:r w:rsidR="00D6731F" w:rsidRPr="00D6731F">
        <w:t xml:space="preserve">amísto spojování tabulek s normalizovanými daty ukládají </w:t>
      </w:r>
      <w:proofErr w:type="spellStart"/>
      <w:r w:rsidR="00D6731F" w:rsidRPr="00D6731F">
        <w:t>NoSQL</w:t>
      </w:r>
      <w:proofErr w:type="spellEnd"/>
      <w:r w:rsidR="00D6731F" w:rsidRPr="00D6731F">
        <w:t xml:space="preserve"> nestrukturovaná nebo částečně strukturovaná data, často ve formě dvojic klíč-hodnota nebo dokumentů JSON.</w:t>
      </w:r>
      <w:sdt>
        <w:sdtPr>
          <w:id w:val="771356942"/>
          <w:citation/>
        </w:sdtPr>
        <w:sdtEndPr/>
        <w:sdtContent>
          <w:r w:rsidR="00D6731F">
            <w:fldChar w:fldCharType="begin"/>
          </w:r>
          <w:r w:rsidR="00D6731F">
            <w:instrText xml:space="preserve"> CITATION Che22 \l 1029 </w:instrText>
          </w:r>
          <w:r w:rsidR="00D6731F">
            <w:fldChar w:fldCharType="separate"/>
          </w:r>
          <w:r w:rsidR="009620BA">
            <w:rPr>
              <w:noProof/>
            </w:rPr>
            <w:t xml:space="preserve"> (2)</w:t>
          </w:r>
          <w:r w:rsidR="00D6731F">
            <w:fldChar w:fldCharType="end"/>
          </w:r>
        </w:sdtContent>
      </w:sdt>
    </w:p>
    <w:p w14:paraId="6986C729" w14:textId="77777777" w:rsidR="00D6731F" w:rsidRDefault="00D6731F" w:rsidP="00D6731F">
      <w:pPr>
        <w:pStyle w:val="ObrzekvMP"/>
        <w:keepNext/>
      </w:pPr>
      <w:r>
        <w:rPr>
          <w:noProof/>
        </w:rPr>
        <w:drawing>
          <wp:inline distT="0" distB="0" distL="0" distR="0" wp14:anchorId="67196B56" wp14:editId="115233D5">
            <wp:extent cx="5760720" cy="1697990"/>
            <wp:effectExtent l="0" t="0" r="0" b="0"/>
            <wp:docPr id="22" name="Obrázek 22" descr="NoSQL 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SQL data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97990"/>
                    </a:xfrm>
                    <a:prstGeom prst="rect">
                      <a:avLst/>
                    </a:prstGeom>
                    <a:noFill/>
                    <a:ln>
                      <a:noFill/>
                    </a:ln>
                  </pic:spPr>
                </pic:pic>
              </a:graphicData>
            </a:graphic>
          </wp:inline>
        </w:drawing>
      </w:r>
    </w:p>
    <w:p w14:paraId="69453FD6" w14:textId="61407DD0" w:rsidR="00D6731F" w:rsidRDefault="00D6731F" w:rsidP="00D6731F">
      <w:pPr>
        <w:pStyle w:val="Titulek"/>
      </w:pPr>
      <w:bookmarkStart w:id="10" w:name="_Toc97474141"/>
      <w:r>
        <w:t xml:space="preserve">Obrázek </w:t>
      </w:r>
      <w:fldSimple w:instr=" SEQ Obrázek \* ARABIC ">
        <w:r w:rsidR="00B6796F">
          <w:rPr>
            <w:noProof/>
          </w:rPr>
          <w:t>2</w:t>
        </w:r>
      </w:fldSimple>
      <w:r>
        <w:t xml:space="preserve"> Datové modely </w:t>
      </w:r>
      <w:proofErr w:type="spellStart"/>
      <w:r>
        <w:t>NoSQL</w:t>
      </w:r>
      <w:proofErr w:type="spellEnd"/>
      <w:r>
        <w:t xml:space="preserve"> databází</w:t>
      </w:r>
      <w:sdt>
        <w:sdtPr>
          <w:id w:val="358013411"/>
          <w:citation/>
        </w:sdtPr>
        <w:sdtEndPr/>
        <w:sdtContent>
          <w:r w:rsidR="008F44D1">
            <w:fldChar w:fldCharType="begin"/>
          </w:r>
          <w:r w:rsidR="008F44D1">
            <w:instrText xml:space="preserve"> CITATION Che22 \l 1029 </w:instrText>
          </w:r>
          <w:r w:rsidR="008F44D1">
            <w:fldChar w:fldCharType="separate"/>
          </w:r>
          <w:r w:rsidR="009620BA">
            <w:rPr>
              <w:noProof/>
            </w:rPr>
            <w:t xml:space="preserve"> (2)</w:t>
          </w:r>
          <w:r w:rsidR="008F44D1">
            <w:fldChar w:fldCharType="end"/>
          </w:r>
        </w:sdtContent>
      </w:sdt>
      <w:bookmarkEnd w:id="10"/>
    </w:p>
    <w:p w14:paraId="5DBA22AA" w14:textId="42590B4C" w:rsidR="008F44D1" w:rsidRDefault="008F44D1" w:rsidP="008F44D1">
      <w:r>
        <w:t>Pro naše řešení jsem ale použila relační databázi hlavně z důvodu přehlednosti a také zkušeností ze školy</w:t>
      </w:r>
      <w:r w:rsidR="00BA3558">
        <w:t>. O</w:t>
      </w:r>
      <w:r>
        <w:t xml:space="preserve"> </w:t>
      </w:r>
      <w:proofErr w:type="spellStart"/>
      <w:r>
        <w:t>NoSQL</w:t>
      </w:r>
      <w:proofErr w:type="spellEnd"/>
      <w:r>
        <w:t xml:space="preserve"> databázi jsem se dozvěděla až když píši tento dokument a má maturitní práce je již hotová.</w:t>
      </w:r>
    </w:p>
    <w:p w14:paraId="422989F8" w14:textId="1D881A07" w:rsidR="008F44D1" w:rsidRDefault="008F44D1" w:rsidP="008F44D1">
      <w:pPr>
        <w:pStyle w:val="Nadpis2"/>
      </w:pPr>
      <w:bookmarkStart w:id="11" w:name="_Toc97472566"/>
      <w:r>
        <w:t>Relační databáze</w:t>
      </w:r>
      <w:bookmarkEnd w:id="11"/>
    </w:p>
    <w:p w14:paraId="02F93F4C" w14:textId="232E9BF8" w:rsidR="008F44D1" w:rsidRDefault="00BA3558" w:rsidP="0008675A">
      <w:r>
        <w:t>Relační databáze se skládá z tabulek, které se obsahují záhlaví a tělo s daty. Sloupce v tabulkách se nazývají atributy, každý atribut má svůj datový typ (</w:t>
      </w:r>
      <w:proofErr w:type="spellStart"/>
      <w:r>
        <w:t>int</w:t>
      </w:r>
      <w:proofErr w:type="spellEnd"/>
      <w:r>
        <w:t xml:space="preserve">, </w:t>
      </w:r>
      <w:proofErr w:type="spellStart"/>
      <w:r>
        <w:t>string</w:t>
      </w:r>
      <w:proofErr w:type="spellEnd"/>
      <w:r>
        <w:t xml:space="preserve">, </w:t>
      </w:r>
      <w:proofErr w:type="spellStart"/>
      <w:r>
        <w:t>enum</w:t>
      </w:r>
      <w:proofErr w:type="spellEnd"/>
      <w:r>
        <w:t xml:space="preserve">, </w:t>
      </w:r>
      <w:proofErr w:type="spellStart"/>
      <w:r>
        <w:t>float</w:t>
      </w:r>
      <w:proofErr w:type="spellEnd"/>
      <w:r>
        <w:t>, …). Záznamy, nebo také řádky se nazývají entity.</w:t>
      </w:r>
    </w:p>
    <w:p w14:paraId="58343722" w14:textId="77777777" w:rsidR="00B6796F" w:rsidRDefault="00F9133C" w:rsidP="00B6796F">
      <w:pPr>
        <w:pStyle w:val="ObrzekvMP"/>
        <w:keepNext/>
      </w:pPr>
      <w:r w:rsidRPr="00F9133C">
        <w:rPr>
          <w:noProof/>
        </w:rPr>
        <w:drawing>
          <wp:inline distT="0" distB="0" distL="0" distR="0" wp14:anchorId="479E069D" wp14:editId="478942B7">
            <wp:extent cx="3210373" cy="809738"/>
            <wp:effectExtent l="19050" t="19050" r="28575" b="2857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15"/>
                    <a:stretch>
                      <a:fillRect/>
                    </a:stretch>
                  </pic:blipFill>
                  <pic:spPr>
                    <a:xfrm>
                      <a:off x="0" y="0"/>
                      <a:ext cx="3210373" cy="809738"/>
                    </a:xfrm>
                    <a:prstGeom prst="rect">
                      <a:avLst/>
                    </a:prstGeom>
                    <a:ln>
                      <a:solidFill>
                        <a:schemeClr val="tx1"/>
                      </a:solidFill>
                    </a:ln>
                  </pic:spPr>
                </pic:pic>
              </a:graphicData>
            </a:graphic>
          </wp:inline>
        </w:drawing>
      </w:r>
    </w:p>
    <w:p w14:paraId="4E224F09" w14:textId="33001F26" w:rsidR="00F9133C" w:rsidRDefault="00B6796F" w:rsidP="00B6796F">
      <w:pPr>
        <w:pStyle w:val="Titulek"/>
      </w:pPr>
      <w:bookmarkStart w:id="12" w:name="_Toc97474142"/>
      <w:r>
        <w:t xml:space="preserve">Obrázek </w:t>
      </w:r>
      <w:fldSimple w:instr=" SEQ Obrázek \* ARABIC ">
        <w:r>
          <w:rPr>
            <w:noProof/>
          </w:rPr>
          <w:t>3</w:t>
        </w:r>
      </w:fldSimple>
      <w:r>
        <w:t xml:space="preserve"> Tabulka nahraných souborů</w:t>
      </w:r>
      <w:bookmarkEnd w:id="12"/>
    </w:p>
    <w:p w14:paraId="006CFFA4" w14:textId="27144E10" w:rsidR="001858FB" w:rsidRPr="001858FB" w:rsidRDefault="001858FB" w:rsidP="001858FB">
      <w:pPr>
        <w:pStyle w:val="Nadpis2"/>
      </w:pPr>
      <w:bookmarkStart w:id="13" w:name="_Toc97472567"/>
      <w:r>
        <w:lastRenderedPageBreak/>
        <w:t>Návrh databáze</w:t>
      </w:r>
      <w:bookmarkEnd w:id="13"/>
    </w:p>
    <w:p w14:paraId="2ABA82A0" w14:textId="77777777" w:rsidR="000C5FB8" w:rsidRDefault="000C5FB8" w:rsidP="000C5FB8">
      <w:pPr>
        <w:pStyle w:val="ObrzekvMP"/>
        <w:keepNext/>
      </w:pPr>
      <w:r w:rsidRPr="000C5FB8">
        <w:rPr>
          <w:noProof/>
        </w:rPr>
        <w:drawing>
          <wp:inline distT="0" distB="0" distL="0" distR="0" wp14:anchorId="702450EB" wp14:editId="7F49C32F">
            <wp:extent cx="5760720" cy="4187825"/>
            <wp:effectExtent l="0" t="0" r="0" b="317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87825"/>
                    </a:xfrm>
                    <a:prstGeom prst="rect">
                      <a:avLst/>
                    </a:prstGeom>
                  </pic:spPr>
                </pic:pic>
              </a:graphicData>
            </a:graphic>
          </wp:inline>
        </w:drawing>
      </w:r>
    </w:p>
    <w:p w14:paraId="5D930FD3" w14:textId="41124FBE" w:rsidR="00AD7EF3" w:rsidRPr="000C5FB8" w:rsidRDefault="000C5FB8" w:rsidP="000C5FB8">
      <w:pPr>
        <w:pStyle w:val="Titulek"/>
      </w:pPr>
      <w:bookmarkStart w:id="14" w:name="_Toc97474143"/>
      <w:r>
        <w:t xml:space="preserve">Obrázek </w:t>
      </w:r>
      <w:fldSimple w:instr=" SEQ Obrázek \* ARABIC ">
        <w:r w:rsidR="00B6796F">
          <w:rPr>
            <w:noProof/>
          </w:rPr>
          <w:t>4</w:t>
        </w:r>
      </w:fldSimple>
      <w:r>
        <w:t xml:space="preserve"> E</w:t>
      </w:r>
      <w:r w:rsidR="00CF6CC0">
        <w:t>-</w:t>
      </w:r>
      <w:r>
        <w:t>R model nové databáze</w:t>
      </w:r>
      <w:bookmarkEnd w:id="14"/>
    </w:p>
    <w:p w14:paraId="0E0C2A74" w14:textId="21C6F4F1" w:rsidR="00862362" w:rsidRPr="00862362" w:rsidRDefault="00862362" w:rsidP="001858FB">
      <w:pPr>
        <w:pStyle w:val="Nadpis3"/>
      </w:pPr>
      <w:bookmarkStart w:id="15" w:name="_Toc97472568"/>
      <w:proofErr w:type="spellStart"/>
      <w:r>
        <w:t>Items</w:t>
      </w:r>
      <w:bookmarkEnd w:id="15"/>
      <w:proofErr w:type="spellEnd"/>
    </w:p>
    <w:p w14:paraId="637B3409" w14:textId="5C8AFB02" w:rsidR="00BB4927" w:rsidRDefault="00BB4927" w:rsidP="00BB4927">
      <w:r>
        <w:t xml:space="preserve">Tabulka předmětů </w:t>
      </w:r>
      <w:r w:rsidR="00862362">
        <w:t>obsahuje název předmětu, popis, poznámku (např. zda byl poškozen, nebo něco chybí), cestu k obrázku.</w:t>
      </w:r>
      <w:r w:rsidR="000D5547">
        <w:t xml:space="preserve"> Obsahuje také cizí klíč ID kategorie, do které patří, každý předmět spadá pouze do jedné kategorie.</w:t>
      </w:r>
      <w:r w:rsidR="00C60AED">
        <w:t xml:space="preserve"> Dále má výčtový typ stav, který může být buď dostupný, vypůjčený, nebo nedostupný. Jako poslední má předmět vlastnost, zda je smazán. Z bezpečnostních důvodů se data v aplikaci skutečně nemažou a pouze </w:t>
      </w:r>
      <w:r w:rsidR="00A15ADF">
        <w:t>skrývají,</w:t>
      </w:r>
      <w:r w:rsidR="00C60AED">
        <w:t xml:space="preserve"> aby nedošlo k jejich ztrátě.</w:t>
      </w:r>
    </w:p>
    <w:p w14:paraId="0574CFD7" w14:textId="71D87FED" w:rsidR="00C60AED" w:rsidRDefault="00C60AED" w:rsidP="001858FB">
      <w:pPr>
        <w:pStyle w:val="Nadpis4"/>
      </w:pPr>
      <w:proofErr w:type="spellStart"/>
      <w:r>
        <w:t>AccesoryItems</w:t>
      </w:r>
      <w:proofErr w:type="spellEnd"/>
    </w:p>
    <w:p w14:paraId="19B09B77" w14:textId="1012913E" w:rsidR="00C60AED" w:rsidRDefault="00C60AED" w:rsidP="00C60AED">
      <w:r>
        <w:t xml:space="preserve">Jedná se o vazbu mezi příslušenstvím a předmětem. Jelikož je </w:t>
      </w:r>
      <w:r w:rsidR="00BF4EDE">
        <w:t xml:space="preserve">příslušenství předmět, vzniká zde vazba </w:t>
      </w:r>
      <w:proofErr w:type="gramStart"/>
      <w:r w:rsidR="00BF4EDE">
        <w:t>M:N</w:t>
      </w:r>
      <w:proofErr w:type="gramEnd"/>
      <w:r w:rsidR="00BF4EDE">
        <w:t xml:space="preserve"> mezi předmětem a předmětem, protože předmět může být příslušenstvím pro mnoho předmětu a zároveň předmět může mít mnoho </w:t>
      </w:r>
      <w:r w:rsidR="00BF4EDE">
        <w:lastRenderedPageBreak/>
        <w:t>příslušenství. Tato vazba by se od verze .NET 5 měla vytvářet automaticky, ale pro přehlednost je vždy vytvářím.</w:t>
      </w:r>
    </w:p>
    <w:p w14:paraId="335ABABD" w14:textId="4590F802" w:rsidR="00BF4EDE" w:rsidRDefault="00BF4EDE" w:rsidP="001858FB">
      <w:pPr>
        <w:pStyle w:val="Nadpis3"/>
      </w:pPr>
      <w:bookmarkStart w:id="16" w:name="_Toc97472569"/>
      <w:proofErr w:type="spellStart"/>
      <w:r>
        <w:t>Categories</w:t>
      </w:r>
      <w:bookmarkEnd w:id="16"/>
      <w:proofErr w:type="spellEnd"/>
    </w:p>
    <w:p w14:paraId="658731FA" w14:textId="7702D765" w:rsidR="00BF4EDE" w:rsidRDefault="00BF4EDE" w:rsidP="00BF4EDE">
      <w:r>
        <w:t xml:space="preserve">Definuje jednoduchou tabulku pro </w:t>
      </w:r>
      <w:r w:rsidR="00154DC5">
        <w:t>kategorii, která obsahuje jen své jméno.</w:t>
      </w:r>
    </w:p>
    <w:p w14:paraId="430E3580" w14:textId="3D678E2F" w:rsidR="00154DC5" w:rsidRDefault="00154DC5" w:rsidP="001858FB">
      <w:pPr>
        <w:pStyle w:val="Nadpis3"/>
      </w:pPr>
      <w:bookmarkStart w:id="17" w:name="_Toc97472570"/>
      <w:proofErr w:type="spellStart"/>
      <w:r>
        <w:t>Rentings</w:t>
      </w:r>
      <w:bookmarkEnd w:id="17"/>
      <w:proofErr w:type="spellEnd"/>
    </w:p>
    <w:p w14:paraId="48C67F09" w14:textId="79625925" w:rsidR="00154DC5" w:rsidRDefault="00154DC5" w:rsidP="00154DC5">
      <w:r>
        <w:t>Výpůjčka se skládá z </w:t>
      </w:r>
      <w:r w:rsidR="00DF27BA">
        <w:t>datumů,</w:t>
      </w:r>
      <w:r>
        <w:t xml:space="preserve"> kdy by měla začínat a končit</w:t>
      </w:r>
      <w:r w:rsidR="00DF27BA">
        <w:t xml:space="preserve"> a</w:t>
      </w:r>
      <w:r>
        <w:t xml:space="preserve"> dodatečné poznámky</w:t>
      </w:r>
      <w:r w:rsidR="00DF27BA">
        <w:t>. Má vlastníka a osobu, která výpůjčku schválí a výčtový typ stav, který může být začne, probíhá, ukončená, zrušená.</w:t>
      </w:r>
    </w:p>
    <w:p w14:paraId="4D02E1EB" w14:textId="1BE07D59" w:rsidR="00DF27BA" w:rsidRDefault="00DF27BA" w:rsidP="001858FB">
      <w:pPr>
        <w:pStyle w:val="Nadpis4"/>
      </w:pPr>
      <w:proofErr w:type="spellStart"/>
      <w:r>
        <w:t>RentingItems</w:t>
      </w:r>
      <w:proofErr w:type="spellEnd"/>
    </w:p>
    <w:p w14:paraId="0E3579B4" w14:textId="1D1BD03E" w:rsidR="00DF27BA" w:rsidRDefault="00DF27BA" w:rsidP="00DF27BA">
      <w:r>
        <w:t>Vazba mezi výpůjčkou a předmětem navíc obsahuje, jestli byl už v dané výpůjčce předmět navrácen.</w:t>
      </w:r>
    </w:p>
    <w:p w14:paraId="4F10A467" w14:textId="177D9DDD" w:rsidR="00B94D55" w:rsidRDefault="00B94D55" w:rsidP="001858FB">
      <w:pPr>
        <w:pStyle w:val="Nadpis4"/>
      </w:pPr>
      <w:proofErr w:type="spellStart"/>
      <w:r>
        <w:t>RentingHistoryLog</w:t>
      </w:r>
      <w:proofErr w:type="spellEnd"/>
    </w:p>
    <w:p w14:paraId="491DF36A" w14:textId="5251D05B" w:rsidR="00B94D55" w:rsidRPr="00B94D55" w:rsidRDefault="00B94D55" w:rsidP="00B94D55">
      <w:r>
        <w:t xml:space="preserve">Tabulka pro historii úprav předmětu, kam se při každé změně výpůjčky </w:t>
      </w:r>
      <w:r w:rsidR="00AF484F">
        <w:t>zaznamená,</w:t>
      </w:r>
      <w:r>
        <w:t xml:space="preserve"> kdo provedl změnu, na jaké výpůjčce, o jakou akci se jednalo a kdy ke změně došlo.</w:t>
      </w:r>
    </w:p>
    <w:p w14:paraId="24B9221E" w14:textId="3995DBA0" w:rsidR="00DF27BA" w:rsidRDefault="00DF27BA" w:rsidP="001858FB">
      <w:pPr>
        <w:pStyle w:val="Nadpis3"/>
      </w:pPr>
      <w:bookmarkStart w:id="18" w:name="_Toc97472571"/>
      <w:proofErr w:type="spellStart"/>
      <w:r>
        <w:t>Users</w:t>
      </w:r>
      <w:bookmarkEnd w:id="18"/>
      <w:proofErr w:type="spellEnd"/>
    </w:p>
    <w:p w14:paraId="4517576D" w14:textId="7B781F9C" w:rsidR="00DF27BA" w:rsidRDefault="00DF27BA" w:rsidP="00DF27BA">
      <w:r>
        <w:t xml:space="preserve">Tabulka uživatelů vychází z dat oauth.pslib.cz, proto </w:t>
      </w:r>
      <w:r w:rsidR="00AF33EE">
        <w:t>obsahuje jen informace jako je ID z </w:t>
      </w:r>
      <w:proofErr w:type="spellStart"/>
      <w:r w:rsidR="00AF33EE">
        <w:t>Oauthu</w:t>
      </w:r>
      <w:proofErr w:type="spellEnd"/>
      <w:r w:rsidR="00AF33EE">
        <w:t xml:space="preserve">, křestní jméno, příjmení a uživatelské jméno, kterým je e-mail. Veškeré ostatní informace se dají získat z tokenu na </w:t>
      </w:r>
      <w:proofErr w:type="spellStart"/>
      <w:r w:rsidR="00AF33EE">
        <w:t>frontendu</w:t>
      </w:r>
      <w:proofErr w:type="spellEnd"/>
      <w:r w:rsidR="00AF33EE">
        <w:t xml:space="preserve"> aplikace.</w:t>
      </w:r>
    </w:p>
    <w:p w14:paraId="4A61AF90" w14:textId="4BA670DF" w:rsidR="00B94D55" w:rsidRDefault="00B94D55" w:rsidP="001858FB">
      <w:pPr>
        <w:pStyle w:val="Nadpis4"/>
      </w:pPr>
      <w:proofErr w:type="spellStart"/>
      <w:r>
        <w:t>FavouriteItems</w:t>
      </w:r>
      <w:proofErr w:type="spellEnd"/>
      <w:r>
        <w:t xml:space="preserve">, </w:t>
      </w:r>
      <w:proofErr w:type="spellStart"/>
      <w:r>
        <w:t>CartItems</w:t>
      </w:r>
      <w:proofErr w:type="spellEnd"/>
      <w:r>
        <w:t xml:space="preserve">, </w:t>
      </w:r>
      <w:proofErr w:type="spellStart"/>
      <w:r>
        <w:t>InventoryItems</w:t>
      </w:r>
      <w:proofErr w:type="spellEnd"/>
    </w:p>
    <w:p w14:paraId="564540F2" w14:textId="643A6B51" w:rsidR="00C52532" w:rsidRDefault="00B94D55" w:rsidP="00B94D55">
      <w:r>
        <w:t>Tyto tři vázací tabulky mezi uživatelem a předmětem, které slouží pro oblíbené předměty, košík a inventář uživatele, jsou naprosto stejné.</w:t>
      </w:r>
      <w:r w:rsidR="00AF484F">
        <w:t xml:space="preserve"> </w:t>
      </w:r>
      <w:r w:rsidR="00C52532">
        <w:t>Každý předmět tu má vlastní záznam, kdežto v původní databázi byl například inventář jako textová vlastnost uživatele, což nesplňuje 1. normalizační normu databáze.</w:t>
      </w:r>
    </w:p>
    <w:p w14:paraId="376312B1" w14:textId="316BEBDA" w:rsidR="00C963E4" w:rsidRDefault="00C963E4" w:rsidP="001858FB">
      <w:pPr>
        <w:pStyle w:val="Nadpis3"/>
      </w:pPr>
      <w:bookmarkStart w:id="19" w:name="_Toc97472572"/>
      <w:proofErr w:type="spellStart"/>
      <w:r>
        <w:lastRenderedPageBreak/>
        <w:t>Files</w:t>
      </w:r>
      <w:bookmarkEnd w:id="19"/>
      <w:proofErr w:type="spellEnd"/>
    </w:p>
    <w:p w14:paraId="41D856CB" w14:textId="7DBD3DBE" w:rsidR="00AF33EE" w:rsidRDefault="00C963E4" w:rsidP="00DF27BA">
      <w:r>
        <w:t>Samostatná tabulka pro nahrané obrázky. Ukládá jejich původní název, typ</w:t>
      </w:r>
      <w:r w:rsidR="00B13EAE">
        <w:t>, datum</w:t>
      </w:r>
      <w:r>
        <w:t xml:space="preserve"> a velikost</w:t>
      </w:r>
    </w:p>
    <w:p w14:paraId="1862CFF3" w14:textId="148C6C4B" w:rsidR="00F11B16" w:rsidRDefault="00F11B16" w:rsidP="00F11B16">
      <w:pPr>
        <w:pStyle w:val="Nadpis2"/>
      </w:pPr>
      <w:bookmarkStart w:id="20" w:name="_Toc97472573"/>
      <w:r>
        <w:t>Data</w:t>
      </w:r>
      <w:bookmarkEnd w:id="20"/>
    </w:p>
    <w:p w14:paraId="6A234752" w14:textId="573EE3C1" w:rsidR="00F5249B" w:rsidRDefault="00F5249B" w:rsidP="00F5249B">
      <w:r>
        <w:t>Do databáze bylo potřeba předdefinovat data předmětů</w:t>
      </w:r>
      <w:r w:rsidR="001F540B">
        <w:t xml:space="preserve"> a </w:t>
      </w:r>
      <w:r w:rsidR="00506CCA">
        <w:t>jejich příslušenství a kategorií.</w:t>
      </w:r>
      <w:r w:rsidR="00EC39C3">
        <w:t xml:space="preserve"> </w:t>
      </w:r>
      <w:r w:rsidR="00647F66">
        <w:t xml:space="preserve">Pro přepsání předmětů jsem musela vycházet z původní tabulky </w:t>
      </w:r>
      <w:proofErr w:type="spellStart"/>
      <w:r w:rsidR="00647F66">
        <w:t>ItemTypes</w:t>
      </w:r>
      <w:proofErr w:type="spellEnd"/>
      <w:r w:rsidR="00464ADD">
        <w:t xml:space="preserve"> kde bylo jméno, popis a zda je předmět smazán</w:t>
      </w:r>
      <w:r w:rsidR="005903D4">
        <w:t>. Z této tabulky jsem musela vzít</w:t>
      </w:r>
      <w:r w:rsidR="00464ADD">
        <w:t xml:space="preserve"> ID předmětu do další tabulky</w:t>
      </w:r>
      <w:r w:rsidR="005903D4">
        <w:t xml:space="preserve">, kde jsem zjistila, který obrázek se k nim váže a spočítala si, kolikrát se má předmět v databázi nacházet, a získala ke každému konkrétnímu kusu poznámku. </w:t>
      </w:r>
    </w:p>
    <w:p w14:paraId="05C77ACF" w14:textId="444E02E2" w:rsidR="00EC39C3" w:rsidRDefault="00EC39C3" w:rsidP="00F5249B">
      <w:r>
        <w:t>S příslušenstvím to bylo o něco jednodušší, tam už mi stačilo pouze ID z jedné tabulky, ale i přesto se orientovat mezi ID předmětu, ID příslušenství a ID mého předmětu a ID mého příslušenství, bylo celkem obtížné na udržení pozornosti.</w:t>
      </w:r>
    </w:p>
    <w:p w14:paraId="7FD173CF" w14:textId="59F2372C" w:rsidR="00654769" w:rsidRDefault="00654769" w:rsidP="00F5249B">
      <w:r>
        <w:t xml:space="preserve">Kategorie zde byly přidány nově, tudíž jsem pouze od pana Kazdy zjistila, jaké kategorie by se zde měly vyskytovat, a podle názvu předmětu jsem je rozřadila. Prvotní myšlenka byla, že předmět může mít více kategorií, a tak byla mezi nimi vazba </w:t>
      </w:r>
      <w:proofErr w:type="gramStart"/>
      <w:r>
        <w:t>M:N.</w:t>
      </w:r>
      <w:proofErr w:type="gramEnd"/>
      <w:r>
        <w:t xml:space="preserve"> Když jsem poprvé přiřazovala předměty ke kategoriím, sledovala jsem tedy ID předmětu a ID </w:t>
      </w:r>
      <w:r w:rsidR="00D62976">
        <w:t>kategorie,</w:t>
      </w:r>
      <w:r>
        <w:t xml:space="preserve"> kam patří, podobně jako u příslušenství, jen méně obtížněji. </w:t>
      </w:r>
      <w:r w:rsidR="00D62976">
        <w:t xml:space="preserve">Až díky testování na </w:t>
      </w:r>
      <w:proofErr w:type="spellStart"/>
      <w:r w:rsidR="00D62976">
        <w:t>frontendu</w:t>
      </w:r>
      <w:proofErr w:type="spellEnd"/>
      <w:r w:rsidR="00D62976">
        <w:t xml:space="preserve"> jsem si uvědomila, že kategorie jsou už udělané jako </w:t>
      </w:r>
      <w:proofErr w:type="gramStart"/>
      <w:r w:rsidR="00D62976">
        <w:t>1:N</w:t>
      </w:r>
      <w:proofErr w:type="gramEnd"/>
      <w:r w:rsidR="00D62976">
        <w:t>, ale toto přepsání mi zabralo tak 5 minut.</w:t>
      </w:r>
    </w:p>
    <w:p w14:paraId="3C3B7691" w14:textId="1B822461" w:rsidR="00D62976" w:rsidRDefault="00D62976" w:rsidP="00F5249B">
      <w:r>
        <w:t xml:space="preserve">Z důvodu zmatených tabulek u předmětu jsem se rozhodla všechny záznamy psát kompletně </w:t>
      </w:r>
      <w:r w:rsidR="006236B3">
        <w:t>ručně,</w:t>
      </w:r>
      <w:r>
        <w:t xml:space="preserve"> a i když jsem si mohla alespoň trochu ulehčit práci tím, že ponechám původní ID předmětů, líbilo se mi víc když ID půjdou popořadě od 1 do 100.</w:t>
      </w:r>
    </w:p>
    <w:p w14:paraId="412CA592" w14:textId="5D200DD6" w:rsidR="006236B3" w:rsidRDefault="006236B3" w:rsidP="006236B3">
      <w:pPr>
        <w:pStyle w:val="Nadpis3"/>
      </w:pPr>
      <w:bookmarkStart w:id="21" w:name="_Toc97472574"/>
      <w:r>
        <w:t>Kategorie</w:t>
      </w:r>
      <w:bookmarkEnd w:id="21"/>
    </w:p>
    <w:p w14:paraId="2421D1B8" w14:textId="57AF2013" w:rsidR="006236B3" w:rsidRDefault="006236B3" w:rsidP="006236B3">
      <w:pPr>
        <w:pStyle w:val="Odstavecseseznamem"/>
        <w:numPr>
          <w:ilvl w:val="0"/>
          <w:numId w:val="33"/>
        </w:numPr>
      </w:pPr>
      <w:r>
        <w:t>přístroje (to jako fotoaparáty a videokamery)</w:t>
      </w:r>
    </w:p>
    <w:p w14:paraId="3ACA2200" w14:textId="746E641F" w:rsidR="006236B3" w:rsidRDefault="006236B3" w:rsidP="006236B3">
      <w:pPr>
        <w:pStyle w:val="Odstavecseseznamem"/>
        <w:numPr>
          <w:ilvl w:val="0"/>
          <w:numId w:val="33"/>
        </w:numPr>
      </w:pPr>
      <w:r>
        <w:t>objektivy</w:t>
      </w:r>
    </w:p>
    <w:p w14:paraId="1901EF19" w14:textId="4A03F6B1" w:rsidR="006236B3" w:rsidRDefault="006236B3" w:rsidP="006236B3">
      <w:pPr>
        <w:pStyle w:val="Odstavecseseznamem"/>
        <w:numPr>
          <w:ilvl w:val="0"/>
          <w:numId w:val="33"/>
        </w:numPr>
      </w:pPr>
      <w:r>
        <w:t xml:space="preserve">stativy (stativ, </w:t>
      </w:r>
      <w:proofErr w:type="spellStart"/>
      <w:r>
        <w:t>gimbal</w:t>
      </w:r>
      <w:proofErr w:type="spellEnd"/>
      <w:r>
        <w:t xml:space="preserve">, </w:t>
      </w:r>
      <w:proofErr w:type="spellStart"/>
      <w:r>
        <w:t>flycam</w:t>
      </w:r>
      <w:proofErr w:type="spellEnd"/>
      <w:r>
        <w:t xml:space="preserve">, </w:t>
      </w:r>
      <w:proofErr w:type="spellStart"/>
      <w:r>
        <w:t>rigy</w:t>
      </w:r>
      <w:proofErr w:type="spellEnd"/>
      <w:r>
        <w:t>...)</w:t>
      </w:r>
    </w:p>
    <w:p w14:paraId="4569294E" w14:textId="151BC0D7" w:rsidR="006236B3" w:rsidRDefault="006236B3" w:rsidP="006236B3">
      <w:pPr>
        <w:pStyle w:val="Odstavecseseznamem"/>
        <w:numPr>
          <w:ilvl w:val="0"/>
          <w:numId w:val="33"/>
        </w:numPr>
      </w:pPr>
      <w:r>
        <w:t>příslušenství (</w:t>
      </w:r>
      <w:proofErr w:type="spellStart"/>
      <w:r>
        <w:t>sd</w:t>
      </w:r>
      <w:proofErr w:type="spellEnd"/>
      <w:r>
        <w:t xml:space="preserve"> karty, akumulátory, nabíječky brašny)</w:t>
      </w:r>
    </w:p>
    <w:p w14:paraId="533E4CC6" w14:textId="64C1B818" w:rsidR="006236B3" w:rsidRDefault="006236B3" w:rsidP="006236B3">
      <w:pPr>
        <w:pStyle w:val="Odstavecseseznamem"/>
        <w:numPr>
          <w:ilvl w:val="0"/>
          <w:numId w:val="33"/>
        </w:numPr>
      </w:pPr>
      <w:r>
        <w:t>audiotechnika (mikrofon, rekordér)</w:t>
      </w:r>
    </w:p>
    <w:p w14:paraId="31BFBAE9" w14:textId="1814358D" w:rsidR="006236B3" w:rsidRPr="006236B3" w:rsidRDefault="006236B3" w:rsidP="006236B3">
      <w:pPr>
        <w:pStyle w:val="Odstavecseseznamem"/>
        <w:numPr>
          <w:ilvl w:val="0"/>
          <w:numId w:val="33"/>
        </w:numPr>
      </w:pPr>
      <w:r>
        <w:t>ostatní (ateliér a co se "nevejde" jinam)</w:t>
      </w:r>
    </w:p>
    <w:p w14:paraId="09FE3F71" w14:textId="6FA6D86F" w:rsidR="00877CFF" w:rsidRDefault="00D32C8E" w:rsidP="00A15ADF">
      <w:pPr>
        <w:pStyle w:val="Nadpis1"/>
        <w:numPr>
          <w:ilvl w:val="0"/>
          <w:numId w:val="3"/>
        </w:numPr>
      </w:pPr>
      <w:bookmarkStart w:id="22" w:name="_Toc97472575"/>
      <w:r>
        <w:lastRenderedPageBreak/>
        <w:t>REST API</w:t>
      </w:r>
      <w:bookmarkEnd w:id="22"/>
    </w:p>
    <w:p w14:paraId="461BD202" w14:textId="2FCD7D80" w:rsidR="00D32C8E" w:rsidRDefault="00900A4D" w:rsidP="00900A4D">
      <w:pPr>
        <w:pStyle w:val="Citovanodstavec"/>
      </w:pPr>
      <w:proofErr w:type="spellStart"/>
      <w:r>
        <w:t>RESTful</w:t>
      </w:r>
      <w:proofErr w:type="spellEnd"/>
      <w:r>
        <w:t xml:space="preserve"> </w:t>
      </w:r>
      <w:r w:rsidR="00D32C8E">
        <w:t>API je architektonický styl</w:t>
      </w:r>
      <w:r>
        <w:t>, který používá http požadavky k přístupu a práci s daty</w:t>
      </w:r>
      <w:r w:rsidR="00D32C8E">
        <w:t>.</w:t>
      </w:r>
      <w:r>
        <w:t xml:space="preserve"> API je kód, který umožňuje dvěma </w:t>
      </w:r>
      <w:r w:rsidR="00DC1B16">
        <w:t>softwarovým programům vzájemně komunikovat, zároveň určuje správný způsob, jakým napsat program požadující služby od operačního systému nebo jiné aplikace.</w:t>
      </w:r>
      <w:sdt>
        <w:sdtPr>
          <w:id w:val="-1422098615"/>
          <w:citation/>
        </w:sdtPr>
        <w:sdtEndPr/>
        <w:sdtContent>
          <w:r w:rsidR="00DC1B16">
            <w:fldChar w:fldCharType="begin"/>
          </w:r>
          <w:r w:rsidR="00DC1B16">
            <w:instrText xml:space="preserve"> CITATION Gil20 \l 1029 </w:instrText>
          </w:r>
          <w:r w:rsidR="00DC1B16">
            <w:fldChar w:fldCharType="separate"/>
          </w:r>
          <w:r w:rsidR="009620BA">
            <w:rPr>
              <w:noProof/>
            </w:rPr>
            <w:t xml:space="preserve"> (3)</w:t>
          </w:r>
          <w:r w:rsidR="00DC1B16">
            <w:fldChar w:fldCharType="end"/>
          </w:r>
        </w:sdtContent>
      </w:sdt>
    </w:p>
    <w:p w14:paraId="75D0CFFD" w14:textId="77777777" w:rsidR="00A3565B" w:rsidRDefault="00A3565B" w:rsidP="00A3565B">
      <w:pPr>
        <w:pStyle w:val="Citovanodstavec"/>
      </w:pPr>
      <w:r>
        <w:t>REST je, na rozdíl od známějších XML-RPC či SOAP, orientován datově, nikoli procedurálně. Webové služby definují vzdálené procedury a protokol pro jejich volání, REST určuje, jak se přistupuje k datům.</w:t>
      </w:r>
    </w:p>
    <w:p w14:paraId="441D2CCF" w14:textId="6A6DF33F" w:rsidR="00A3565B" w:rsidRDefault="00A3565B" w:rsidP="00A3565B">
      <w:pPr>
        <w:pStyle w:val="Citovanodstavec"/>
      </w:pPr>
      <w:r>
        <w:t>Rozhraní REST je použitelné pro jednotný a snadný přístup ke zdrojům (</w:t>
      </w:r>
      <w:proofErr w:type="spellStart"/>
      <w:r>
        <w:t>resources</w:t>
      </w:r>
      <w:proofErr w:type="spellEnd"/>
      <w:r>
        <w:t>). Zdrojem mohou být data, stejně jako stavy aplikace (pokud je lze popsat konkrétními daty). Všechny zdroje mají vlastní identifikátor URI a REST definuje čtyři základní metody pro přístup k</w:t>
      </w:r>
      <w:r w:rsidR="00D05CC6">
        <w:t> </w:t>
      </w:r>
      <w:r>
        <w:t>nim</w:t>
      </w:r>
      <w:r w:rsidR="00D05CC6">
        <w:t xml:space="preserve"> s názvem CRUD</w:t>
      </w:r>
      <w:r w:rsidR="007267BA">
        <w:t>.</w:t>
      </w:r>
      <w:sdt>
        <w:sdtPr>
          <w:id w:val="-1344001295"/>
          <w:citation/>
        </w:sdtPr>
        <w:sdtEndPr/>
        <w:sdtContent>
          <w:r>
            <w:fldChar w:fldCharType="begin"/>
          </w:r>
          <w:r>
            <w:instrText xml:space="preserve"> CITATION Mal09 \l 1029 </w:instrText>
          </w:r>
          <w:r>
            <w:fldChar w:fldCharType="separate"/>
          </w:r>
          <w:r w:rsidR="009620BA">
            <w:rPr>
              <w:noProof/>
            </w:rPr>
            <w:t xml:space="preserve"> (4)</w:t>
          </w:r>
          <w:r>
            <w:fldChar w:fldCharType="end"/>
          </w:r>
        </w:sdtContent>
      </w:sdt>
    </w:p>
    <w:p w14:paraId="7E634892" w14:textId="2491E4C8" w:rsidR="004A4501" w:rsidRPr="004A4501" w:rsidRDefault="004A4501" w:rsidP="007267BA">
      <w:pPr>
        <w:pStyle w:val="Nadpis2"/>
        <w:numPr>
          <w:ilvl w:val="1"/>
          <w:numId w:val="3"/>
        </w:numPr>
      </w:pPr>
      <w:bookmarkStart w:id="23" w:name="_Toc97472576"/>
      <w:r>
        <w:t>CRUD</w:t>
      </w:r>
      <w:bookmarkEnd w:id="23"/>
    </w:p>
    <w:p w14:paraId="420CDB74" w14:textId="77777777" w:rsidR="000C5FB8" w:rsidRDefault="000C5FB8" w:rsidP="000C5FB8">
      <w:pPr>
        <w:pStyle w:val="ObrzekvMP"/>
      </w:pPr>
      <w:r w:rsidRPr="000C5FB8">
        <w:rPr>
          <w:noProof/>
        </w:rPr>
        <w:drawing>
          <wp:inline distT="0" distB="0" distL="0" distR="0" wp14:anchorId="00D0B4B0" wp14:editId="3E342668">
            <wp:extent cx="5553094" cy="2938146"/>
            <wp:effectExtent l="0" t="0" r="952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4271" cy="2949351"/>
                    </a:xfrm>
                    <a:prstGeom prst="rect">
                      <a:avLst/>
                    </a:prstGeom>
                  </pic:spPr>
                </pic:pic>
              </a:graphicData>
            </a:graphic>
          </wp:inline>
        </w:drawing>
      </w:r>
    </w:p>
    <w:p w14:paraId="285FBB5C" w14:textId="49ED2CFD" w:rsidR="00E05756" w:rsidRDefault="000C5FB8" w:rsidP="000C5FB8">
      <w:pPr>
        <w:pStyle w:val="Titulek"/>
      </w:pPr>
      <w:bookmarkStart w:id="24" w:name="_Toc97474144"/>
      <w:r>
        <w:t xml:space="preserve">Obrázek </w:t>
      </w:r>
      <w:fldSimple w:instr=" SEQ Obrázek \* ARABIC ">
        <w:r w:rsidR="00B6796F">
          <w:rPr>
            <w:noProof/>
          </w:rPr>
          <w:t>5</w:t>
        </w:r>
      </w:fldSimple>
      <w:r>
        <w:t xml:space="preserve"> CRUD</w:t>
      </w:r>
      <w:sdt>
        <w:sdtPr>
          <w:id w:val="2050953263"/>
          <w:citation/>
        </w:sdtPr>
        <w:sdtEndPr/>
        <w:sdtContent>
          <w:r>
            <w:fldChar w:fldCharType="begin"/>
          </w:r>
          <w:r>
            <w:instrText xml:space="preserve"> CITATION Cir20 \l 1029 </w:instrText>
          </w:r>
          <w:r>
            <w:fldChar w:fldCharType="separate"/>
          </w:r>
          <w:r w:rsidR="009620BA">
            <w:rPr>
              <w:noProof/>
            </w:rPr>
            <w:t xml:space="preserve"> (5)</w:t>
          </w:r>
          <w:r>
            <w:fldChar w:fldCharType="end"/>
          </w:r>
        </w:sdtContent>
      </w:sdt>
      <w:bookmarkEnd w:id="24"/>
    </w:p>
    <w:p w14:paraId="560A66C0" w14:textId="046D3D1C" w:rsidR="00D72054" w:rsidRDefault="00D72054" w:rsidP="00D72054">
      <w:pPr>
        <w:pStyle w:val="Nadpis3"/>
        <w:numPr>
          <w:ilvl w:val="2"/>
          <w:numId w:val="3"/>
        </w:numPr>
      </w:pPr>
      <w:bookmarkStart w:id="25" w:name="_Toc97472577"/>
      <w:proofErr w:type="spellStart"/>
      <w:r>
        <w:t>Create</w:t>
      </w:r>
      <w:proofErr w:type="spellEnd"/>
      <w:r>
        <w:t xml:space="preserve"> – POST</w:t>
      </w:r>
      <w:bookmarkEnd w:id="25"/>
    </w:p>
    <w:p w14:paraId="6DCE1A42" w14:textId="338F836F" w:rsidR="00983342" w:rsidRDefault="00983342" w:rsidP="00983342">
      <w:r>
        <w:t>Metoda POST se používá, když chceme odeslat na server nějaká data, například data z formuláře, nejčastěji pro vytvoření nového záznamu do databáze. Metodě můžeme přiřadit parametry dvěma různými způsoby:</w:t>
      </w:r>
    </w:p>
    <w:p w14:paraId="23B209F3" w14:textId="44D81D73" w:rsidR="00983342" w:rsidRDefault="00983342" w:rsidP="00CF1546">
      <w:pPr>
        <w:pStyle w:val="Odstavecseseznamem"/>
        <w:numPr>
          <w:ilvl w:val="0"/>
          <w:numId w:val="30"/>
        </w:numPr>
      </w:pPr>
      <w:r>
        <w:lastRenderedPageBreak/>
        <w:t>v URL požadavku</w:t>
      </w:r>
      <w:r w:rsidR="008372A0">
        <w:t>, může jich být několik za sebou</w:t>
      </w:r>
      <w:r w:rsidR="00CF1546">
        <w:t xml:space="preserve"> (</w:t>
      </w:r>
      <w:r w:rsidR="008372A0">
        <w:t>v našem případě pouze</w:t>
      </w:r>
      <w:r w:rsidR="005D4711">
        <w:t> ID</w:t>
      </w:r>
      <w:r w:rsidR="002A01DB">
        <w:t xml:space="preserve"> předmětu</w:t>
      </w:r>
      <w:r w:rsidR="005D4711">
        <w:t xml:space="preserve"> 14</w:t>
      </w:r>
      <w:r w:rsidR="002A01DB">
        <w:t xml:space="preserve"> pro přidání</w:t>
      </w:r>
      <w:r w:rsidR="005D4711">
        <w:t xml:space="preserve"> do uživatelova košíku)</w:t>
      </w:r>
    </w:p>
    <w:p w14:paraId="7226B328" w14:textId="2E22375F" w:rsidR="00CF1546" w:rsidRDefault="005D4711" w:rsidP="00CF1546">
      <w:pPr>
        <w:pStyle w:val="Zdrojovkd"/>
      </w:pPr>
      <w:r w:rsidRPr="005D4711">
        <w:t>https://</w:t>
      </w:r>
      <w:r w:rsidR="008372A0">
        <w:t>example</w:t>
      </w:r>
      <w:r w:rsidRPr="005D4711">
        <w:t>.pslib.cloud/</w:t>
      </w:r>
      <w:r w:rsidR="00CF1546" w:rsidRPr="00CF1546">
        <w:t>api/</w:t>
      </w:r>
      <w:r>
        <w:t>User/Cart</w:t>
      </w:r>
      <w:r w:rsidR="00CF1546" w:rsidRPr="00CF1546">
        <w:t>/14</w:t>
      </w:r>
    </w:p>
    <w:p w14:paraId="3E3DD2BA" w14:textId="558F5583" w:rsidR="00983342" w:rsidRDefault="00983342" w:rsidP="00CF1546">
      <w:pPr>
        <w:pStyle w:val="Odstavecseseznamem"/>
        <w:numPr>
          <w:ilvl w:val="0"/>
          <w:numId w:val="30"/>
        </w:numPr>
      </w:pPr>
      <w:r>
        <w:t>v těle požadavku zapsán v JSON formátu</w:t>
      </w:r>
      <w:r w:rsidR="00CF1546">
        <w:t xml:space="preserve"> (Vytvoření nového uživatele s</w:t>
      </w:r>
      <w:r w:rsidR="005D4711">
        <w:t xml:space="preserve"> parametry jméno a příjmení, pomocí </w:t>
      </w:r>
      <w:proofErr w:type="spellStart"/>
      <w:r w:rsidR="005D4711">
        <w:t>axiosu</w:t>
      </w:r>
      <w:proofErr w:type="spellEnd"/>
      <w:r w:rsidR="005D4711">
        <w:t xml:space="preserve"> v </w:t>
      </w:r>
      <w:proofErr w:type="spellStart"/>
      <w:r w:rsidR="005D4711">
        <w:t>Reactu</w:t>
      </w:r>
      <w:proofErr w:type="spellEnd"/>
      <w:r w:rsidR="005D4711">
        <w:t>)</w:t>
      </w:r>
    </w:p>
    <w:p w14:paraId="497F19C1" w14:textId="7D56BE47" w:rsidR="00CF1546" w:rsidRDefault="00CF1546" w:rsidP="00CF1546">
      <w:pPr>
        <w:pStyle w:val="Zdrojovkd"/>
      </w:pPr>
      <w:proofErr w:type="spellStart"/>
      <w:proofErr w:type="gramStart"/>
      <w:r>
        <w:t>axios</w:t>
      </w:r>
      <w:proofErr w:type="spellEnd"/>
      <w:r>
        <w:t>(</w:t>
      </w:r>
      <w:proofErr w:type="gramEnd"/>
      <w:r>
        <w:t>{</w:t>
      </w:r>
    </w:p>
    <w:p w14:paraId="2C0BE9A4" w14:textId="2084761A" w:rsidR="00CF1546" w:rsidRDefault="00CF1546" w:rsidP="00CF1546">
      <w:pPr>
        <w:pStyle w:val="Zdrojovkd"/>
      </w:pPr>
      <w:r>
        <w:t xml:space="preserve">    </w:t>
      </w:r>
      <w:proofErr w:type="spellStart"/>
      <w:r>
        <w:t>method</w:t>
      </w:r>
      <w:proofErr w:type="spellEnd"/>
      <w:r>
        <w:t>: 'post',</w:t>
      </w:r>
    </w:p>
    <w:p w14:paraId="600EFAF7" w14:textId="14B376D9" w:rsidR="00CF1546" w:rsidRDefault="00CF1546" w:rsidP="00CF1546">
      <w:pPr>
        <w:pStyle w:val="Zdrojovkd"/>
      </w:pPr>
      <w:r>
        <w:t xml:space="preserve">    url: "</w:t>
      </w:r>
      <w:proofErr w:type="spellStart"/>
      <w:r>
        <w:t>api</w:t>
      </w:r>
      <w:proofErr w:type="spellEnd"/>
      <w:r>
        <w:t>/User",</w:t>
      </w:r>
    </w:p>
    <w:p w14:paraId="0D441290" w14:textId="28908214" w:rsidR="00CF1546" w:rsidRDefault="00CF1546" w:rsidP="00CF1546">
      <w:pPr>
        <w:pStyle w:val="Zdrojovkd"/>
      </w:pPr>
      <w:r>
        <w:t xml:space="preserve">    data: {</w:t>
      </w:r>
    </w:p>
    <w:p w14:paraId="0788C85A" w14:textId="57FDB6CA" w:rsidR="00CF1546" w:rsidRDefault="00CF1546" w:rsidP="00CF1546">
      <w:pPr>
        <w:pStyle w:val="Zdrojovkd"/>
      </w:pPr>
      <w:r>
        <w:t xml:space="preserve">        Name: "Karel Novák",</w:t>
      </w:r>
    </w:p>
    <w:p w14:paraId="257AD45A" w14:textId="711D2D53" w:rsidR="00CF1546" w:rsidRDefault="00CF1546" w:rsidP="00CF1546">
      <w:pPr>
        <w:pStyle w:val="Zdrojovkd"/>
      </w:pPr>
      <w:r>
        <w:t xml:space="preserve">        Email: "karel.novak@pslib.cz"</w:t>
      </w:r>
    </w:p>
    <w:p w14:paraId="74314840" w14:textId="58227CC8" w:rsidR="00CF1546" w:rsidRDefault="00CF1546" w:rsidP="00CF1546">
      <w:pPr>
        <w:pStyle w:val="Zdrojovkd"/>
      </w:pPr>
      <w:r>
        <w:t xml:space="preserve">    }</w:t>
      </w:r>
    </w:p>
    <w:p w14:paraId="0921F66E" w14:textId="155ECCA9" w:rsidR="005D4711" w:rsidRDefault="00CF1546" w:rsidP="005D4711">
      <w:pPr>
        <w:pStyle w:val="Zdrojovkd"/>
      </w:pPr>
      <w:r>
        <w:t>})</w:t>
      </w:r>
    </w:p>
    <w:p w14:paraId="70DE3B25" w14:textId="6D5B3528" w:rsidR="009E175F" w:rsidRDefault="009E175F" w:rsidP="009E175F">
      <w:r>
        <w:t xml:space="preserve">Metoda nám může vracet například námi vytvořená data (uživatele, jeho </w:t>
      </w:r>
      <w:r w:rsidR="00CD2764">
        <w:t>košík</w:t>
      </w:r>
      <w:r w:rsidR="00311BCE">
        <w:t xml:space="preserve"> apod.)</w:t>
      </w:r>
      <w:r>
        <w:t>, cokoli jiného (vyhl</w:t>
      </w:r>
      <w:r w:rsidR="00311BCE">
        <w:t xml:space="preserve">edávání, kdy hledáme zadaný termín, a metoda nám vrátí data, která termín obsahují =&gt; žádná data se nevytváří) </w:t>
      </w:r>
      <w:r w:rsidR="00CD2764">
        <w:t>anebo</w:t>
      </w:r>
      <w:r w:rsidR="00311BCE">
        <w:t xml:space="preserve"> prázdnou odpověď.</w:t>
      </w:r>
      <w:r>
        <w:t xml:space="preserve"> </w:t>
      </w:r>
    </w:p>
    <w:p w14:paraId="58E2E5B3" w14:textId="2B51D907" w:rsidR="002B315A" w:rsidRDefault="009E175F" w:rsidP="00CD2764">
      <w:pPr>
        <w:pStyle w:val="Nadpis3"/>
        <w:numPr>
          <w:ilvl w:val="2"/>
          <w:numId w:val="3"/>
        </w:numPr>
      </w:pPr>
      <w:bookmarkStart w:id="26" w:name="_Toc97472578"/>
      <w:proofErr w:type="spellStart"/>
      <w:r>
        <w:t>Read</w:t>
      </w:r>
      <w:proofErr w:type="spellEnd"/>
      <w:r>
        <w:t xml:space="preserve"> – GET</w:t>
      </w:r>
      <w:bookmarkEnd w:id="26"/>
    </w:p>
    <w:p w14:paraId="7DFFA49A" w14:textId="0D9B7530" w:rsidR="00CD2764" w:rsidRDefault="007B2AB6" w:rsidP="007B2AB6">
      <w:r>
        <w:t>Metoda GET se používá k vyžádání informací ze serveru, požadavky by tedy neměly mít žádný vliv na data</w:t>
      </w:r>
      <w:r w:rsidR="008372A0">
        <w:t xml:space="preserve"> a díky tomu se považuje za bezpečnou</w:t>
      </w:r>
      <w:r>
        <w:t>.</w:t>
      </w:r>
      <w:r w:rsidR="008372A0">
        <w:t xml:space="preserve"> Tato metoda přijímá pouze parametry v URL, nemá totiž žádné tělo. S její můžeme získat data z databáze, nebo například i soubory.</w:t>
      </w:r>
    </w:p>
    <w:p w14:paraId="1FEB7114" w14:textId="1393A073" w:rsidR="006A3F31" w:rsidRDefault="006A3F31" w:rsidP="006A3F31">
      <w:pPr>
        <w:pStyle w:val="Nadpis3"/>
        <w:numPr>
          <w:ilvl w:val="2"/>
          <w:numId w:val="3"/>
        </w:numPr>
      </w:pPr>
      <w:bookmarkStart w:id="27" w:name="_Toc97472579"/>
      <w:r>
        <w:t>Update – PUT</w:t>
      </w:r>
      <w:bookmarkEnd w:id="27"/>
    </w:p>
    <w:p w14:paraId="217F21FD" w14:textId="38466AAF" w:rsidR="006A3F31" w:rsidRDefault="00073DF3" w:rsidP="006A3F31">
      <w:r>
        <w:t>Metoda PUT se používá k aktualizaci či úpravě všech vlastností záznamu</w:t>
      </w:r>
      <w:r w:rsidR="007D1AAF">
        <w:t>, tudíž se všechny vlastnosti přepíší daty od uživatele, a to i v případě, kdy původně hodnota již byla zapsána a uživatel vlastní hodnotu nezadá, tato vlastnost se přepíše na prázdnou (</w:t>
      </w:r>
      <w:proofErr w:type="spellStart"/>
      <w:r w:rsidR="007D1AAF">
        <w:t>null</w:t>
      </w:r>
      <w:proofErr w:type="spellEnd"/>
      <w:r w:rsidR="007D1AAF">
        <w:t>). Parametry i návratovými hodnotami se shoduje s metodou POST</w:t>
      </w:r>
      <w:r w:rsidR="000C21F7">
        <w:t>, parametry ale musí obsahovat identifikátor záznamu, který chceme aktualizovat.</w:t>
      </w:r>
    </w:p>
    <w:p w14:paraId="47B21A88" w14:textId="7F872B8F" w:rsidR="007D1AAF" w:rsidRDefault="007D1AAF" w:rsidP="007D1AAF">
      <w:pPr>
        <w:pStyle w:val="Nadpis3"/>
        <w:numPr>
          <w:ilvl w:val="2"/>
          <w:numId w:val="3"/>
        </w:numPr>
      </w:pPr>
      <w:bookmarkStart w:id="28" w:name="_Toc97472580"/>
      <w:proofErr w:type="spellStart"/>
      <w:r>
        <w:lastRenderedPageBreak/>
        <w:t>Delete</w:t>
      </w:r>
      <w:proofErr w:type="spellEnd"/>
      <w:r>
        <w:t xml:space="preserve"> – DELETE</w:t>
      </w:r>
      <w:bookmarkEnd w:id="28"/>
    </w:p>
    <w:p w14:paraId="7CD90F0D" w14:textId="246ED5FB" w:rsidR="005F64A3" w:rsidRDefault="00C621C4" w:rsidP="005F64A3">
      <w:r>
        <w:t>Metoda DELETE se používá pro smazání záznamů z</w:t>
      </w:r>
      <w:r w:rsidR="000C21F7">
        <w:t xml:space="preserve"> databáze, nebo odstranění souboru na serveru. Stejně jako u metody GET nemůže mít požadavek této metody tělo, a tak se parametr záznamu, který chceme smazat píše do URL požadavku. </w:t>
      </w:r>
      <w:r w:rsidR="00C43B6B">
        <w:t>Z principu metoda DELETE by neměla nic vracet, jelikož už není co.</w:t>
      </w:r>
    </w:p>
    <w:p w14:paraId="4B13CB6F" w14:textId="7FCE64C8" w:rsidR="00F21BC2" w:rsidRDefault="00F21BC2" w:rsidP="00F21BC2">
      <w:pPr>
        <w:pStyle w:val="Nadpis2"/>
        <w:numPr>
          <w:ilvl w:val="1"/>
          <w:numId w:val="3"/>
        </w:numPr>
      </w:pPr>
      <w:bookmarkStart w:id="29" w:name="_Toc97472581"/>
      <w:r>
        <w:t>Další metody</w:t>
      </w:r>
      <w:bookmarkEnd w:id="29"/>
    </w:p>
    <w:p w14:paraId="5B7A139A" w14:textId="77777777" w:rsidR="00F21BC2" w:rsidRDefault="00F21BC2" w:rsidP="00F21BC2">
      <w:pPr>
        <w:pStyle w:val="Nadpis3"/>
      </w:pPr>
      <w:bookmarkStart w:id="30" w:name="_Toc97472582"/>
      <w:r w:rsidRPr="00167ABD">
        <w:t>PATCH</w:t>
      </w:r>
      <w:r>
        <w:t xml:space="preserve"> API pro úpravu</w:t>
      </w:r>
      <w:bookmarkEnd w:id="30"/>
    </w:p>
    <w:p w14:paraId="754EDB60" w14:textId="77777777" w:rsidR="00F21BC2" w:rsidRDefault="00F21BC2" w:rsidP="00F21BC2">
      <w:r>
        <w:t xml:space="preserve">V projektu jsem použila PATCH API pro úpravu záznamů. Jedná se o rozšiřující metodu PATCH, jako je například GET, POST atd. Je to metoda podobná PUT, ten ale mění všechny vlastnosti objektu a v případě kdy bychom chtěli změnit například jméno u osoby, která má jméno a příjmení, příjmení se nastaví na </w:t>
      </w:r>
      <w:proofErr w:type="spellStart"/>
      <w:r>
        <w:t>null</w:t>
      </w:r>
      <w:proofErr w:type="spellEnd"/>
      <w:r>
        <w:t>. Díky metodě PATCH lze upravit pouze jednu (nebo i více) vlastností beze změny ostatních.</w:t>
      </w:r>
    </w:p>
    <w:p w14:paraId="6D42F6F2" w14:textId="77777777" w:rsidR="00F21BC2" w:rsidRDefault="00F21BC2" w:rsidP="00F21BC2">
      <w:r>
        <w:t xml:space="preserve">PATCH metoda přijímá parametr navíc a to </w:t>
      </w:r>
      <w:bookmarkStart w:id="31" w:name="_Hlk95476893"/>
      <w:r w:rsidRPr="00B930EF">
        <w:rPr>
          <w:rFonts w:ascii="Cascadia Mono" w:hAnsi="Cascadia Mono" w:cs="Cascadia Mono"/>
          <w:i/>
          <w:iCs/>
          <w:color w:val="000000"/>
          <w:sz w:val="19"/>
          <w:szCs w:val="19"/>
        </w:rPr>
        <w:t>JsonPatchDocument</w:t>
      </w:r>
      <w:bookmarkEnd w:id="31"/>
      <w:r w:rsidRPr="00B930EF">
        <w:t>. Jedná se v podstatě o kolekci vlastností, které chceme změnit.</w:t>
      </w:r>
      <w:r>
        <w:t xml:space="preserve"> Pro každou měněnou vlastnost se udává</w:t>
      </w:r>
    </w:p>
    <w:p w14:paraId="3D089288" w14:textId="77777777" w:rsidR="00F21BC2" w:rsidRDefault="00F21BC2" w:rsidP="00F21BC2">
      <w:pPr>
        <w:pStyle w:val="Seznamsodrkami"/>
        <w:rPr>
          <w:i/>
          <w:iCs/>
        </w:rPr>
      </w:pPr>
      <w:r>
        <w:t xml:space="preserve"> </w:t>
      </w:r>
      <w:proofErr w:type="spellStart"/>
      <w:r w:rsidRPr="00323E92">
        <w:rPr>
          <w:i/>
          <w:iCs/>
        </w:rPr>
        <w:t>path</w:t>
      </w:r>
      <w:proofErr w:type="spellEnd"/>
      <w:r w:rsidRPr="00323E92">
        <w:t xml:space="preserve"> (</w:t>
      </w:r>
      <w:r>
        <w:t>hodnota se píše s </w:t>
      </w:r>
      <w:proofErr w:type="spellStart"/>
      <w:r>
        <w:t>lomenem</w:t>
      </w:r>
      <w:proofErr w:type="spellEnd"/>
      <w:r>
        <w:t xml:space="preserve"> – v příkladu měním popis obrázku tudíž </w:t>
      </w:r>
      <w:r>
        <w:rPr>
          <w:i/>
          <w:iCs/>
        </w:rPr>
        <w:t>“</w:t>
      </w:r>
      <w:r w:rsidRPr="00323E92">
        <w:rPr>
          <w:i/>
          <w:iCs/>
        </w:rPr>
        <w:t>/</w:t>
      </w:r>
      <w:proofErr w:type="spellStart"/>
      <w:r w:rsidRPr="00323E92">
        <w:rPr>
          <w:i/>
          <w:iCs/>
        </w:rPr>
        <w:t>Description</w:t>
      </w:r>
      <w:proofErr w:type="spellEnd"/>
      <w:r w:rsidRPr="00323E92">
        <w:rPr>
          <w:i/>
          <w:iCs/>
        </w:rPr>
        <w:t>“)</w:t>
      </w:r>
    </w:p>
    <w:p w14:paraId="0CEA458C" w14:textId="77777777" w:rsidR="00F21BC2" w:rsidRDefault="00F21BC2" w:rsidP="00F21BC2">
      <w:pPr>
        <w:pStyle w:val="Seznamsodrkami"/>
        <w:rPr>
          <w:i/>
          <w:iCs/>
        </w:rPr>
      </w:pPr>
      <w:r>
        <w:rPr>
          <w:i/>
          <w:iCs/>
        </w:rPr>
        <w:t xml:space="preserve">op </w:t>
      </w:r>
      <w:r w:rsidRPr="00323E92">
        <w:t xml:space="preserve">(operace kterou chceme provést, v našem případě nahradit – </w:t>
      </w:r>
      <w:proofErr w:type="spellStart"/>
      <w:r>
        <w:rPr>
          <w:i/>
          <w:iCs/>
        </w:rPr>
        <w:t>replace</w:t>
      </w:r>
      <w:proofErr w:type="spellEnd"/>
      <w:r w:rsidRPr="00323E92">
        <w:t>)</w:t>
      </w:r>
    </w:p>
    <w:p w14:paraId="127AD30B" w14:textId="77777777" w:rsidR="00F21BC2" w:rsidRPr="00323E92" w:rsidRDefault="00F21BC2" w:rsidP="00F21BC2">
      <w:pPr>
        <w:pStyle w:val="Seznamsodrkami"/>
        <w:rPr>
          <w:rFonts w:ascii="Cascadia Mono" w:hAnsi="Cascadia Mono" w:cs="Cascadia Mono"/>
          <w:color w:val="000000"/>
          <w:sz w:val="19"/>
          <w:szCs w:val="19"/>
        </w:rPr>
      </w:pPr>
      <w:r w:rsidRPr="00323E92">
        <w:t xml:space="preserve"> </w:t>
      </w:r>
      <w:proofErr w:type="spellStart"/>
      <w:r>
        <w:rPr>
          <w:i/>
          <w:iCs/>
        </w:rPr>
        <w:t>value</w:t>
      </w:r>
      <w:proofErr w:type="spellEnd"/>
      <w:r>
        <w:rPr>
          <w:i/>
          <w:iCs/>
        </w:rPr>
        <w:t xml:space="preserve"> </w:t>
      </w:r>
      <w:r w:rsidRPr="00323E92">
        <w:t>(hodnota na kterou se má vlastnost popis přepsat)</w:t>
      </w:r>
    </w:p>
    <w:p w14:paraId="0CFF15E8" w14:textId="77777777" w:rsidR="00F21BC2" w:rsidRPr="00A15ADF" w:rsidRDefault="00F21BC2" w:rsidP="00F21BC2">
      <w:pPr>
        <w:pStyle w:val="ObrzekvMP"/>
        <w:keepNext/>
      </w:pPr>
      <w:r w:rsidRPr="00B930EF">
        <w:rPr>
          <w:noProof/>
        </w:rPr>
        <w:drawing>
          <wp:inline distT="0" distB="0" distL="0" distR="0" wp14:anchorId="37568D9C" wp14:editId="0E835FF5">
            <wp:extent cx="2343150" cy="2116572"/>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pic:nvPicPr>
                  <pic:blipFill>
                    <a:blip r:embed="rId18"/>
                    <a:stretch>
                      <a:fillRect/>
                    </a:stretch>
                  </pic:blipFill>
                  <pic:spPr>
                    <a:xfrm>
                      <a:off x="0" y="0"/>
                      <a:ext cx="2353124" cy="2125581"/>
                    </a:xfrm>
                    <a:prstGeom prst="rect">
                      <a:avLst/>
                    </a:prstGeom>
                  </pic:spPr>
                </pic:pic>
              </a:graphicData>
            </a:graphic>
          </wp:inline>
        </w:drawing>
      </w:r>
    </w:p>
    <w:p w14:paraId="30F80EA5" w14:textId="18AAD0E4" w:rsidR="00F21BC2" w:rsidRPr="009448A3" w:rsidRDefault="00F21BC2" w:rsidP="00F21BC2">
      <w:pPr>
        <w:pStyle w:val="Titulek"/>
      </w:pPr>
      <w:bookmarkStart w:id="32" w:name="_Toc97474145"/>
      <w:r>
        <w:t xml:space="preserve">Obrázek </w:t>
      </w:r>
      <w:fldSimple w:instr=" SEQ Obrázek \* ARABIC ">
        <w:r w:rsidR="00B6796F">
          <w:rPr>
            <w:noProof/>
          </w:rPr>
          <w:t>6</w:t>
        </w:r>
      </w:fldSimple>
      <w:r>
        <w:t xml:space="preserve"> Příklad JsonPatchDocument</w:t>
      </w:r>
      <w:bookmarkEnd w:id="32"/>
    </w:p>
    <w:p w14:paraId="5E6B00BC" w14:textId="5B134E41" w:rsidR="00F21BC2" w:rsidRDefault="00F21BC2" w:rsidP="00F21BC2">
      <w:pPr>
        <w:pStyle w:val="Nadpis3"/>
      </w:pPr>
      <w:bookmarkStart w:id="33" w:name="_Toc97472583"/>
      <w:r>
        <w:lastRenderedPageBreak/>
        <w:t>Ostatní</w:t>
      </w:r>
      <w:bookmarkEnd w:id="33"/>
    </w:p>
    <w:p w14:paraId="0EADF2ED" w14:textId="3FB56130" w:rsidR="00F21BC2" w:rsidRDefault="00F21BC2" w:rsidP="00301203">
      <w:pPr>
        <w:pStyle w:val="Citovanodstavec"/>
        <w:numPr>
          <w:ilvl w:val="0"/>
          <w:numId w:val="32"/>
        </w:numPr>
      </w:pPr>
      <w:r>
        <w:t xml:space="preserve">HEAD </w:t>
      </w:r>
      <w:r w:rsidR="00301203">
        <w:t>–</w:t>
      </w:r>
      <w:r>
        <w:t xml:space="preserve"> </w:t>
      </w:r>
      <w:r w:rsidR="00301203" w:rsidRPr="00301203">
        <w:t>Metoda HEAD požaduje odpověď stejnou jako u požadavku GET, ale bez těla odpovědi</w:t>
      </w:r>
    </w:p>
    <w:p w14:paraId="6F3BD56B" w14:textId="2B92F45D" w:rsidR="00F21BC2" w:rsidRDefault="00F21BC2" w:rsidP="00301203">
      <w:pPr>
        <w:pStyle w:val="Citovanodstavec"/>
        <w:numPr>
          <w:ilvl w:val="0"/>
          <w:numId w:val="32"/>
        </w:numPr>
      </w:pPr>
      <w:r>
        <w:t>CONNECT</w:t>
      </w:r>
      <w:r w:rsidR="00301203">
        <w:t xml:space="preserve"> – </w:t>
      </w:r>
      <w:r w:rsidR="00301203" w:rsidRPr="00301203">
        <w:t>Metoda CONNECT vytvoří tunel na server identifikovaný cílovým prostředkem</w:t>
      </w:r>
    </w:p>
    <w:p w14:paraId="6E84F8C4" w14:textId="6E5ED9B6" w:rsidR="00F21BC2" w:rsidRDefault="00F21BC2" w:rsidP="00301203">
      <w:pPr>
        <w:pStyle w:val="Citovanodstavec"/>
        <w:numPr>
          <w:ilvl w:val="0"/>
          <w:numId w:val="32"/>
        </w:numPr>
      </w:pPr>
      <w:r>
        <w:t>OPTIONS</w:t>
      </w:r>
      <w:r w:rsidR="00301203">
        <w:t xml:space="preserve"> – </w:t>
      </w:r>
      <w:r w:rsidR="00301203" w:rsidRPr="00301203">
        <w:t>Metoda OPTIONS popisuje možnosti komunikace pro cílový prostředek</w:t>
      </w:r>
    </w:p>
    <w:p w14:paraId="25E85434" w14:textId="6FBEDA79" w:rsidR="00F21BC2" w:rsidRDefault="00F21BC2" w:rsidP="00301203">
      <w:pPr>
        <w:pStyle w:val="Citovanodstavec"/>
        <w:numPr>
          <w:ilvl w:val="0"/>
          <w:numId w:val="32"/>
        </w:numPr>
      </w:pPr>
      <w:r>
        <w:t>TRACE</w:t>
      </w:r>
      <w:r w:rsidR="00301203">
        <w:t xml:space="preserve"> – </w:t>
      </w:r>
      <w:r w:rsidR="00301203" w:rsidRPr="00301203">
        <w:t>Metoda TRACE provede test zpětné smyčky zpráv podél cesty k cílovému prostředku</w:t>
      </w:r>
      <w:sdt>
        <w:sdtPr>
          <w:id w:val="136377161"/>
          <w:citation/>
        </w:sdtPr>
        <w:sdtEndPr/>
        <w:sdtContent>
          <w:r w:rsidR="00301203">
            <w:fldChar w:fldCharType="begin"/>
          </w:r>
          <w:r w:rsidR="00301203">
            <w:instrText xml:space="preserve"> CITATION MDN21 \l 1029 </w:instrText>
          </w:r>
          <w:r w:rsidR="00301203">
            <w:fldChar w:fldCharType="separate"/>
          </w:r>
          <w:r w:rsidR="009620BA">
            <w:rPr>
              <w:noProof/>
            </w:rPr>
            <w:t xml:space="preserve"> (6)</w:t>
          </w:r>
          <w:r w:rsidR="00301203">
            <w:fldChar w:fldCharType="end"/>
          </w:r>
        </w:sdtContent>
      </w:sdt>
    </w:p>
    <w:p w14:paraId="0C43F507" w14:textId="3EFE5073" w:rsidR="00C478F8" w:rsidRDefault="00C478F8" w:rsidP="00C478F8">
      <w:pPr>
        <w:pStyle w:val="Nadpis2"/>
      </w:pPr>
      <w:bookmarkStart w:id="34" w:name="_Toc97472584"/>
      <w:r>
        <w:t>Stavové kódy HTTP</w:t>
      </w:r>
      <w:bookmarkEnd w:id="34"/>
    </w:p>
    <w:p w14:paraId="3D6117D4" w14:textId="230AF9CF" w:rsidR="00C478F8" w:rsidRDefault="008768B0" w:rsidP="00C478F8">
      <w:r>
        <w:t>Stavový kód je součást hlavičky odpovědi na požadavek, který určuje, jak byla odpověď zpracována</w:t>
      </w:r>
      <w:r w:rsidR="00815F57">
        <w:t>. Každý kód je zapsán ve formě tříciferného čísla, kdy první určuje kategorii odpovědi a zbylá čísla ji blíže specifikují. Kódy se rozdělují do pěti kategorií podle charakteru odpovědi.</w:t>
      </w:r>
      <w:sdt>
        <w:sdtPr>
          <w:id w:val="-16859968"/>
          <w:citation/>
        </w:sdtPr>
        <w:sdtEndPr/>
        <w:sdtContent>
          <w:r w:rsidR="005B3199">
            <w:fldChar w:fldCharType="begin"/>
          </w:r>
          <w:r w:rsidR="005B3199">
            <w:instrText xml:space="preserve"> CITATION Wik211 \l 1029 </w:instrText>
          </w:r>
          <w:r w:rsidR="005B3199">
            <w:fldChar w:fldCharType="separate"/>
          </w:r>
          <w:r w:rsidR="009620BA">
            <w:rPr>
              <w:noProof/>
            </w:rPr>
            <w:t xml:space="preserve"> (7)</w:t>
          </w:r>
          <w:r w:rsidR="005B3199">
            <w:fldChar w:fldCharType="end"/>
          </w:r>
        </w:sdtContent>
      </w:sdt>
    </w:p>
    <w:p w14:paraId="4FAD737D" w14:textId="0A9D10F1" w:rsidR="00815F57" w:rsidRDefault="00815F57" w:rsidP="00815F57">
      <w:pPr>
        <w:pStyle w:val="Nadpis3"/>
      </w:pPr>
      <w:bookmarkStart w:id="35" w:name="_Toc97472585"/>
      <w:r>
        <w:t xml:space="preserve">1xx – </w:t>
      </w:r>
      <w:bookmarkEnd w:id="35"/>
      <w:r w:rsidR="00DA280A">
        <w:t>Informační</w:t>
      </w:r>
    </w:p>
    <w:p w14:paraId="14833E2D" w14:textId="63BC3525" w:rsidR="00815F57" w:rsidRDefault="00815F57" w:rsidP="00815F57">
      <w:r>
        <w:t>Tyto kódy oznamují</w:t>
      </w:r>
      <w:r w:rsidR="002D3618">
        <w:t xml:space="preserve"> že požadavek byl úspěšně přijat. </w:t>
      </w:r>
    </w:p>
    <w:p w14:paraId="464FAFDF" w14:textId="4E254A6C" w:rsidR="002D3618" w:rsidRDefault="002D3618" w:rsidP="002D3618">
      <w:pPr>
        <w:pStyle w:val="Odstavecseseznamem"/>
        <w:numPr>
          <w:ilvl w:val="0"/>
          <w:numId w:val="34"/>
        </w:numPr>
      </w:pPr>
      <w:r>
        <w:t xml:space="preserve">100 </w:t>
      </w:r>
      <w:proofErr w:type="spellStart"/>
      <w:r>
        <w:t>Continue</w:t>
      </w:r>
      <w:proofErr w:type="spellEnd"/>
      <w:r>
        <w:t xml:space="preserve"> – čeká se na tělo zprávy (např. POST)</w:t>
      </w:r>
    </w:p>
    <w:p w14:paraId="3C001B40" w14:textId="7F051C2E" w:rsidR="002D3618" w:rsidRDefault="002D3618" w:rsidP="002D3618">
      <w:pPr>
        <w:pStyle w:val="Odstavecseseznamem"/>
        <w:numPr>
          <w:ilvl w:val="0"/>
          <w:numId w:val="34"/>
        </w:numPr>
      </w:pPr>
      <w:r>
        <w:t xml:space="preserve">101 </w:t>
      </w:r>
      <w:proofErr w:type="spellStart"/>
      <w:r>
        <w:t>Switching</w:t>
      </w:r>
      <w:proofErr w:type="spellEnd"/>
      <w:r>
        <w:t xml:space="preserve"> </w:t>
      </w:r>
      <w:proofErr w:type="spellStart"/>
      <w:r>
        <w:t>protocol</w:t>
      </w:r>
      <w:proofErr w:type="spellEnd"/>
      <w:r>
        <w:t xml:space="preserve"> – </w:t>
      </w:r>
      <w:r w:rsidR="00DC20CF">
        <w:t>server souhlasí se změnou protokolu</w:t>
      </w:r>
    </w:p>
    <w:p w14:paraId="3618A18C" w14:textId="49C5FA16" w:rsidR="002D3618" w:rsidRDefault="002D3618" w:rsidP="002D3618">
      <w:pPr>
        <w:pStyle w:val="Odstavecseseznamem"/>
        <w:numPr>
          <w:ilvl w:val="0"/>
          <w:numId w:val="34"/>
        </w:numPr>
      </w:pPr>
      <w:r>
        <w:t xml:space="preserve">102 </w:t>
      </w:r>
      <w:proofErr w:type="spellStart"/>
      <w:r>
        <w:t>Processing</w:t>
      </w:r>
      <w:proofErr w:type="spellEnd"/>
      <w:r>
        <w:t xml:space="preserve"> – požadavek přijat, ale ještě se zpracovává</w:t>
      </w:r>
    </w:p>
    <w:p w14:paraId="4B17F7C2" w14:textId="07DCB994" w:rsidR="002D3618" w:rsidRDefault="002D3618" w:rsidP="002D3618">
      <w:pPr>
        <w:pStyle w:val="Nadpis3"/>
      </w:pPr>
      <w:bookmarkStart w:id="36" w:name="_Toc97472586"/>
      <w:r>
        <w:t>2xx – Úspěch</w:t>
      </w:r>
      <w:bookmarkEnd w:id="36"/>
    </w:p>
    <w:p w14:paraId="39C826F3" w14:textId="52C38292" w:rsidR="002D3618" w:rsidRDefault="00CC175B" w:rsidP="002D3618">
      <w:r>
        <w:t>Tyto kódy oznamují, že požadavek byl přijat a úspěšně zpracován.</w:t>
      </w:r>
    </w:p>
    <w:p w14:paraId="3174FF72" w14:textId="3941FECC" w:rsidR="00CC175B" w:rsidRDefault="00CC175B" w:rsidP="00CC175B">
      <w:pPr>
        <w:pStyle w:val="Odstavecseseznamem"/>
        <w:numPr>
          <w:ilvl w:val="0"/>
          <w:numId w:val="35"/>
        </w:numPr>
      </w:pPr>
      <w:r>
        <w:t>200 OK – nejčastější odpověď na požadavek, kdy vše proběhlo v pořádku</w:t>
      </w:r>
    </w:p>
    <w:p w14:paraId="2F549D54" w14:textId="6612A107" w:rsidR="00CC175B" w:rsidRDefault="00CC175B" w:rsidP="00CC175B">
      <w:pPr>
        <w:pStyle w:val="Odstavecseseznamem"/>
        <w:numPr>
          <w:ilvl w:val="0"/>
          <w:numId w:val="35"/>
        </w:numPr>
      </w:pPr>
      <w:r>
        <w:t xml:space="preserve">202 </w:t>
      </w:r>
      <w:proofErr w:type="spellStart"/>
      <w:r>
        <w:t>Created</w:t>
      </w:r>
      <w:proofErr w:type="spellEnd"/>
      <w:r>
        <w:t xml:space="preserve"> – požadavek byl zpracován a výsledkem došlo k vytvoření dat</w:t>
      </w:r>
    </w:p>
    <w:p w14:paraId="45C93358" w14:textId="3B1A8317" w:rsidR="00CC175B" w:rsidRDefault="00CC175B" w:rsidP="00CC175B">
      <w:pPr>
        <w:pStyle w:val="Odstavecseseznamem"/>
        <w:numPr>
          <w:ilvl w:val="0"/>
          <w:numId w:val="35"/>
        </w:numPr>
      </w:pPr>
      <w:r>
        <w:t xml:space="preserve">204 No </w:t>
      </w:r>
      <w:proofErr w:type="spellStart"/>
      <w:r>
        <w:t>Content</w:t>
      </w:r>
      <w:proofErr w:type="spellEnd"/>
      <w:r>
        <w:t xml:space="preserve"> – požadavek byl úspěšně zpracován, ale nic nevrací</w:t>
      </w:r>
    </w:p>
    <w:p w14:paraId="0323CD78" w14:textId="02997758" w:rsidR="00BE799C" w:rsidRDefault="00BE799C" w:rsidP="00BE799C">
      <w:pPr>
        <w:pStyle w:val="Nadpis3"/>
      </w:pPr>
      <w:bookmarkStart w:id="37" w:name="_Toc97472587"/>
      <w:r>
        <w:t xml:space="preserve">3xx </w:t>
      </w:r>
      <w:r w:rsidR="00B9192E">
        <w:t>–</w:t>
      </w:r>
      <w:r>
        <w:t xml:space="preserve"> </w:t>
      </w:r>
      <w:r w:rsidR="00B9192E">
        <w:t>Přesměrování</w:t>
      </w:r>
      <w:bookmarkEnd w:id="37"/>
    </w:p>
    <w:p w14:paraId="2EAFD145" w14:textId="612096CE" w:rsidR="00B9192E" w:rsidRDefault="00B9192E" w:rsidP="00B9192E">
      <w:r>
        <w:t xml:space="preserve">Tyto kódy se </w:t>
      </w:r>
      <w:r w:rsidR="008475FF">
        <w:t>používají,</w:t>
      </w:r>
      <w:r>
        <w:t xml:space="preserve"> </w:t>
      </w:r>
      <w:r w:rsidR="00DC20CF">
        <w:t>když má server několik možností, jak pokračovat.</w:t>
      </w:r>
    </w:p>
    <w:p w14:paraId="12B98AC1" w14:textId="59F08155" w:rsidR="00B9192E" w:rsidRDefault="00B9192E" w:rsidP="00B9192E">
      <w:pPr>
        <w:pStyle w:val="Odstavecseseznamem"/>
        <w:numPr>
          <w:ilvl w:val="0"/>
          <w:numId w:val="36"/>
        </w:numPr>
      </w:pPr>
      <w:r>
        <w:lastRenderedPageBreak/>
        <w:t xml:space="preserve">300 </w:t>
      </w:r>
      <w:proofErr w:type="spellStart"/>
      <w:r>
        <w:t>Multiple</w:t>
      </w:r>
      <w:proofErr w:type="spellEnd"/>
      <w:r>
        <w:t xml:space="preserve"> </w:t>
      </w:r>
      <w:proofErr w:type="spellStart"/>
      <w:r>
        <w:t>Choices</w:t>
      </w:r>
      <w:proofErr w:type="spellEnd"/>
      <w:r w:rsidR="00DC20CF">
        <w:t xml:space="preserve"> – dokument dostupný na více místech</w:t>
      </w:r>
    </w:p>
    <w:p w14:paraId="6E8E6178" w14:textId="54F88E71" w:rsidR="00B9192E" w:rsidRDefault="00B9192E" w:rsidP="00B9192E">
      <w:pPr>
        <w:pStyle w:val="Odstavecseseznamem"/>
        <w:numPr>
          <w:ilvl w:val="0"/>
          <w:numId w:val="36"/>
        </w:numPr>
      </w:pPr>
      <w:r>
        <w:t>301</w:t>
      </w:r>
      <w:r w:rsidR="00DC20CF">
        <w:t xml:space="preserve"> </w:t>
      </w:r>
      <w:proofErr w:type="spellStart"/>
      <w:r w:rsidR="00DC20CF">
        <w:t>Moved</w:t>
      </w:r>
      <w:proofErr w:type="spellEnd"/>
      <w:r w:rsidR="00DC20CF">
        <w:t xml:space="preserve"> </w:t>
      </w:r>
      <w:proofErr w:type="spellStart"/>
      <w:r w:rsidR="00DC20CF">
        <w:t>Permanently</w:t>
      </w:r>
      <w:proofErr w:type="spellEnd"/>
      <w:r w:rsidR="00DC20CF">
        <w:t xml:space="preserve"> – všechny požadavky směrovány na dané URI</w:t>
      </w:r>
    </w:p>
    <w:p w14:paraId="4B4E93EE" w14:textId="669AE860" w:rsidR="00B9192E" w:rsidRDefault="00B9192E" w:rsidP="00B9192E">
      <w:pPr>
        <w:pStyle w:val="Odstavecseseznamem"/>
        <w:numPr>
          <w:ilvl w:val="0"/>
          <w:numId w:val="36"/>
        </w:numPr>
      </w:pPr>
      <w:r>
        <w:t xml:space="preserve">303 </w:t>
      </w:r>
      <w:proofErr w:type="spellStart"/>
      <w:r w:rsidR="00DC20CF">
        <w:t>See</w:t>
      </w:r>
      <w:proofErr w:type="spellEnd"/>
      <w:r w:rsidR="00DC20CF">
        <w:t xml:space="preserve"> </w:t>
      </w:r>
      <w:proofErr w:type="spellStart"/>
      <w:r w:rsidR="00DC20CF">
        <w:t>Other</w:t>
      </w:r>
      <w:proofErr w:type="spellEnd"/>
      <w:r w:rsidR="00DC20CF">
        <w:t xml:space="preserve"> – odpověď může být nalezená na jiném URI</w:t>
      </w:r>
    </w:p>
    <w:p w14:paraId="5FD1A335" w14:textId="1CABA21C" w:rsidR="00DC20CF" w:rsidRDefault="00DC20CF" w:rsidP="00DC20CF">
      <w:pPr>
        <w:pStyle w:val="Nadpis3"/>
      </w:pPr>
      <w:bookmarkStart w:id="38" w:name="_Toc97472588"/>
      <w:r>
        <w:t>4xx – Chyba klienta</w:t>
      </w:r>
      <w:bookmarkEnd w:id="38"/>
    </w:p>
    <w:p w14:paraId="7F76C484" w14:textId="096FF740" w:rsidR="008475FF" w:rsidRPr="008475FF" w:rsidRDefault="008475FF" w:rsidP="008475FF">
      <w:r>
        <w:t>Tyto kódy se použijí, když se server domnívá, že klient udělal chybu.</w:t>
      </w:r>
    </w:p>
    <w:p w14:paraId="245F08DA" w14:textId="6CE361F1" w:rsidR="008475FF" w:rsidRDefault="00DC20CF" w:rsidP="006B23A7">
      <w:pPr>
        <w:pStyle w:val="Odstavecseseznamem"/>
        <w:numPr>
          <w:ilvl w:val="0"/>
          <w:numId w:val="38"/>
        </w:numPr>
      </w:pPr>
      <w:r>
        <w:t>400</w:t>
      </w:r>
      <w:r w:rsidR="008475FF">
        <w:t xml:space="preserve"> </w:t>
      </w:r>
      <w:proofErr w:type="spellStart"/>
      <w:r w:rsidR="008475FF">
        <w:t>Bad</w:t>
      </w:r>
      <w:proofErr w:type="spellEnd"/>
      <w:r w:rsidR="008475FF">
        <w:t xml:space="preserve"> </w:t>
      </w:r>
      <w:proofErr w:type="spellStart"/>
      <w:r w:rsidR="008475FF">
        <w:t>Request</w:t>
      </w:r>
      <w:proofErr w:type="spellEnd"/>
      <w:r w:rsidR="008475FF">
        <w:t xml:space="preserve"> – požadavek je špatně formulován</w:t>
      </w:r>
    </w:p>
    <w:p w14:paraId="5F5DD752" w14:textId="1FF6F107" w:rsidR="00DC20CF" w:rsidRDefault="00DC20CF" w:rsidP="006B23A7">
      <w:pPr>
        <w:pStyle w:val="Odstavecseseznamem"/>
        <w:numPr>
          <w:ilvl w:val="0"/>
          <w:numId w:val="38"/>
        </w:numPr>
      </w:pPr>
      <w:r>
        <w:t>401</w:t>
      </w:r>
      <w:r w:rsidR="008475FF">
        <w:t xml:space="preserve"> </w:t>
      </w:r>
      <w:proofErr w:type="spellStart"/>
      <w:r w:rsidR="008475FF">
        <w:t>Unauthorized</w:t>
      </w:r>
      <w:proofErr w:type="spellEnd"/>
      <w:r w:rsidR="008475FF">
        <w:t xml:space="preserve"> – k tomuto požadavku nemá uživatel práva</w:t>
      </w:r>
    </w:p>
    <w:p w14:paraId="3EDBB187" w14:textId="7217AAA5" w:rsidR="00DC20CF" w:rsidRDefault="00DC20CF" w:rsidP="006B23A7">
      <w:pPr>
        <w:pStyle w:val="Odstavecseseznamem"/>
        <w:numPr>
          <w:ilvl w:val="0"/>
          <w:numId w:val="38"/>
        </w:numPr>
      </w:pPr>
      <w:r>
        <w:t>403</w:t>
      </w:r>
      <w:r w:rsidR="008475FF">
        <w:t xml:space="preserve"> </w:t>
      </w:r>
      <w:proofErr w:type="spellStart"/>
      <w:r w:rsidR="008475FF">
        <w:t>Forbidden</w:t>
      </w:r>
      <w:proofErr w:type="spellEnd"/>
      <w:r w:rsidR="008475FF">
        <w:t xml:space="preserve"> – přístup odepřen</w:t>
      </w:r>
    </w:p>
    <w:p w14:paraId="2AF2D64D" w14:textId="34C2D19B" w:rsidR="008475FF" w:rsidRDefault="00DC20CF" w:rsidP="006B23A7">
      <w:pPr>
        <w:pStyle w:val="Odstavecseseznamem"/>
        <w:numPr>
          <w:ilvl w:val="0"/>
          <w:numId w:val="38"/>
        </w:numPr>
      </w:pPr>
      <w:r>
        <w:t>404</w:t>
      </w:r>
      <w:r w:rsidR="008475FF">
        <w:t xml:space="preserve"> Not </w:t>
      </w:r>
      <w:proofErr w:type="spellStart"/>
      <w:r w:rsidR="008475FF">
        <w:t>found</w:t>
      </w:r>
      <w:proofErr w:type="spellEnd"/>
      <w:r w:rsidR="008475FF">
        <w:t xml:space="preserve"> – data nenalezena</w:t>
      </w:r>
    </w:p>
    <w:p w14:paraId="55DE51BC" w14:textId="161E1F83" w:rsidR="00DC20CF" w:rsidRPr="00DC20CF" w:rsidRDefault="008475FF" w:rsidP="006B23A7">
      <w:pPr>
        <w:pStyle w:val="Odstavecseseznamem"/>
        <w:numPr>
          <w:ilvl w:val="0"/>
          <w:numId w:val="38"/>
        </w:numPr>
      </w:pPr>
      <w:r>
        <w:t xml:space="preserve">429 </w:t>
      </w:r>
      <w:proofErr w:type="spellStart"/>
      <w:r>
        <w:t>Too</w:t>
      </w:r>
      <w:proofErr w:type="spellEnd"/>
      <w:r>
        <w:t xml:space="preserve"> many </w:t>
      </w:r>
      <w:proofErr w:type="spellStart"/>
      <w:r>
        <w:t>Request</w:t>
      </w:r>
      <w:proofErr w:type="spellEnd"/>
      <w:r>
        <w:t xml:space="preserve"> – příliš mnoho požadavku v krátkém časovém úseku</w:t>
      </w:r>
    </w:p>
    <w:p w14:paraId="7AD6F065" w14:textId="276D0E32" w:rsidR="00DC20CF" w:rsidRDefault="00DC20CF" w:rsidP="00DC20CF">
      <w:pPr>
        <w:pStyle w:val="Nadpis3"/>
      </w:pPr>
      <w:bookmarkStart w:id="39" w:name="_Toc97472589"/>
      <w:r>
        <w:t>5xx – Chyba serveru</w:t>
      </w:r>
      <w:bookmarkEnd w:id="39"/>
    </w:p>
    <w:p w14:paraId="1DC653A1" w14:textId="0BB57528" w:rsidR="008475FF" w:rsidRDefault="008475FF" w:rsidP="008475FF">
      <w:r>
        <w:t xml:space="preserve">Tyto kódy oznamují, </w:t>
      </w:r>
      <w:r w:rsidR="006B23A7">
        <w:t>že na serveru došlo k chybě.</w:t>
      </w:r>
    </w:p>
    <w:p w14:paraId="4B5C3209" w14:textId="44986D39" w:rsidR="006B23A7" w:rsidRDefault="006B23A7" w:rsidP="006B23A7">
      <w:pPr>
        <w:pStyle w:val="Odstavecseseznamem"/>
        <w:numPr>
          <w:ilvl w:val="0"/>
          <w:numId w:val="39"/>
        </w:numPr>
      </w:pPr>
      <w:r>
        <w:t xml:space="preserve">500 </w:t>
      </w:r>
      <w:proofErr w:type="spellStart"/>
      <w:r>
        <w:t>Internal</w:t>
      </w:r>
      <w:proofErr w:type="spellEnd"/>
      <w:r>
        <w:t xml:space="preserve"> Server </w:t>
      </w:r>
      <w:proofErr w:type="spellStart"/>
      <w:r>
        <w:t>Error</w:t>
      </w:r>
      <w:proofErr w:type="spellEnd"/>
      <w:r>
        <w:t xml:space="preserve"> – obecná chybová hláška, většinou když se požadavek na API vůbec nedostal</w:t>
      </w:r>
    </w:p>
    <w:p w14:paraId="30AE7F80" w14:textId="4A5D6B4D" w:rsidR="00C478F8" w:rsidRPr="00C478F8" w:rsidRDefault="006B23A7" w:rsidP="00FC48E1">
      <w:pPr>
        <w:pStyle w:val="Odstavecseseznamem"/>
        <w:numPr>
          <w:ilvl w:val="0"/>
          <w:numId w:val="39"/>
        </w:numPr>
      </w:pPr>
      <w:r>
        <w:t xml:space="preserve">501 Not </w:t>
      </w:r>
      <w:proofErr w:type="spellStart"/>
      <w:r>
        <w:t>Implemented</w:t>
      </w:r>
      <w:proofErr w:type="spellEnd"/>
      <w:r>
        <w:t xml:space="preserve"> – metoda nerozpoznána nebo nepodporována</w:t>
      </w:r>
    </w:p>
    <w:p w14:paraId="6EEC7FFD" w14:textId="19D48BA7" w:rsidR="001B5420" w:rsidRDefault="001B5420" w:rsidP="00A15ADF">
      <w:pPr>
        <w:pStyle w:val="Nadpis1"/>
        <w:numPr>
          <w:ilvl w:val="0"/>
          <w:numId w:val="3"/>
        </w:numPr>
      </w:pPr>
      <w:bookmarkStart w:id="40" w:name="_Toc97472590"/>
      <w:r>
        <w:lastRenderedPageBreak/>
        <w:t>Dokumentace API</w:t>
      </w:r>
      <w:bookmarkEnd w:id="40"/>
    </w:p>
    <w:p w14:paraId="77B5DFBB" w14:textId="2E0AB029" w:rsidR="00565B56" w:rsidRDefault="00FD014A" w:rsidP="00565B56">
      <w:r>
        <w:t>API se skládá ze tří kontrolérů. Kontrolér uživatele, ten se stará o založení záznamu v databázi a umožňuje uživateli například ukládat předměty do košíku, či si je přidat do oblíbených. Kontrolér předmětů obsahuje metody pro různé druhy změn na předmětu + kategorií.  Nakonec kontrolér pro administraci výpůjček.</w:t>
      </w:r>
      <w:r w:rsidR="00B83C97">
        <w:t xml:space="preserve"> Na některých místech se pro přehlednost používá jako parametr objekt, který obsahuje parametry, které potřebujeme.</w:t>
      </w:r>
      <w:r w:rsidR="004E7BC0">
        <w:t xml:space="preserve"> Pro všechny metody je potřeba aby byl uživatel přihlášen.</w:t>
      </w:r>
    </w:p>
    <w:p w14:paraId="44ED867E" w14:textId="32B4A3A2" w:rsidR="00FD014A" w:rsidRDefault="00FD014A" w:rsidP="00A15ADF">
      <w:pPr>
        <w:pStyle w:val="Nadpis2"/>
        <w:numPr>
          <w:ilvl w:val="1"/>
          <w:numId w:val="3"/>
        </w:numPr>
      </w:pPr>
      <w:bookmarkStart w:id="41" w:name="_Toc97472591"/>
      <w:r>
        <w:t>Kontrolér uživatele</w:t>
      </w:r>
      <w:bookmarkEnd w:id="41"/>
    </w:p>
    <w:p w14:paraId="56F65777" w14:textId="29AAF598" w:rsidR="0055345D" w:rsidRPr="0055345D" w:rsidRDefault="0055345D" w:rsidP="0055345D">
      <w:r>
        <w:t xml:space="preserve">Kontrolér uživatele přebírá data o uživateli z autorizační aplikace </w:t>
      </w:r>
      <w:proofErr w:type="spellStart"/>
      <w:proofErr w:type="gramStart"/>
      <w:r>
        <w:t>oauth.pslib</w:t>
      </w:r>
      <w:proofErr w:type="gramEnd"/>
      <w:r>
        <w:t>.cloud</w:t>
      </w:r>
      <w:proofErr w:type="spellEnd"/>
      <w:r>
        <w:t>, tudíž nepotřebuje metody pro úpravu nebo mazání uživatele.</w:t>
      </w:r>
    </w:p>
    <w:p w14:paraId="7E6AA4F8" w14:textId="1C431AF7" w:rsidR="00FD014A" w:rsidRDefault="00B83C97" w:rsidP="00A15ADF">
      <w:pPr>
        <w:pStyle w:val="Nadpis3"/>
        <w:numPr>
          <w:ilvl w:val="2"/>
          <w:numId w:val="3"/>
        </w:numPr>
      </w:pPr>
      <w:bookmarkStart w:id="42" w:name="_Toc97472592"/>
      <w:r>
        <w:t>Kontrola uživa</w:t>
      </w:r>
      <w:r w:rsidR="00170CCD">
        <w:t>t</w:t>
      </w:r>
      <w:r>
        <w:t>ele</w:t>
      </w:r>
      <w:bookmarkEnd w:id="42"/>
    </w:p>
    <w:p w14:paraId="3B3D9C2D" w14:textId="5EA43DDE" w:rsidR="00B83C97" w:rsidRDefault="00B83C97" w:rsidP="00B83C97">
      <w:r>
        <w:t>Slouží pro zjištění, zda uživatele máme již v databázi a pokud ne, vytvoří ho. Zavolá se ihned po přihlášení do aplikace.</w:t>
      </w:r>
      <w:r w:rsidR="00436195">
        <w:t xml:space="preserve"> </w:t>
      </w:r>
      <w:r>
        <w:t xml:space="preserve">Jako parametr přijímá </w:t>
      </w:r>
      <w:r w:rsidR="00DE1B05" w:rsidRPr="00DE1B05">
        <w:t>objekt</w:t>
      </w:r>
      <w:r>
        <w:rPr>
          <w:i/>
          <w:iCs/>
        </w:rPr>
        <w:t xml:space="preserve">, </w:t>
      </w:r>
      <w:r>
        <w:t>který obsahuje ID z </w:t>
      </w:r>
      <w:proofErr w:type="spellStart"/>
      <w:r>
        <w:t>oauthu</w:t>
      </w:r>
      <w:proofErr w:type="spellEnd"/>
      <w:r>
        <w:t>, uživatelské jméno, křestní jméno a příjmení.</w:t>
      </w:r>
    </w:p>
    <w:p w14:paraId="0C033225" w14:textId="556E36B1" w:rsidR="00170CCD" w:rsidRDefault="00170CCD" w:rsidP="00A15ADF">
      <w:pPr>
        <w:pStyle w:val="Nadpis3"/>
        <w:numPr>
          <w:ilvl w:val="2"/>
          <w:numId w:val="3"/>
        </w:numPr>
      </w:pPr>
      <w:bookmarkStart w:id="43" w:name="_Toc97472593"/>
      <w:r>
        <w:t>Košík uživatele</w:t>
      </w:r>
      <w:bookmarkEnd w:id="43"/>
    </w:p>
    <w:p w14:paraId="003510A7" w14:textId="12455F02" w:rsidR="00170CCD" w:rsidRDefault="00170CCD" w:rsidP="00170CCD">
      <w:r>
        <w:t>Slouží pro vypsání předmětů</w:t>
      </w:r>
      <w:r w:rsidR="007D53A2">
        <w:t xml:space="preserve"> v košíku</w:t>
      </w:r>
      <w:r>
        <w:t xml:space="preserve"> právě přihlášeného uživatele</w:t>
      </w:r>
      <w:r w:rsidR="007D53A2">
        <w:t>.</w:t>
      </w:r>
      <w:r>
        <w:t xml:space="preserve"> </w:t>
      </w:r>
      <w:r w:rsidR="007D53A2">
        <w:t>D</w:t>
      </w:r>
      <w:r>
        <w:t xml:space="preserve">íky atributu </w:t>
      </w:r>
      <w:r w:rsidRPr="00170CCD">
        <w:rPr>
          <w:i/>
          <w:iCs/>
        </w:rPr>
        <w:t>[</w:t>
      </w:r>
      <w:proofErr w:type="spellStart"/>
      <w:r w:rsidRPr="00170CCD">
        <w:rPr>
          <w:i/>
          <w:iCs/>
        </w:rPr>
        <w:t>Authorize</w:t>
      </w:r>
      <w:proofErr w:type="spellEnd"/>
      <w:r w:rsidRPr="00170CCD">
        <w:rPr>
          <w:i/>
          <w:iCs/>
        </w:rPr>
        <w:t>]</w:t>
      </w:r>
      <w:r>
        <w:rPr>
          <w:i/>
          <w:iCs/>
        </w:rPr>
        <w:t xml:space="preserve"> </w:t>
      </w:r>
      <w:r>
        <w:t>nejsou potřeba parametry. Vrátí list předmětů.</w:t>
      </w:r>
    </w:p>
    <w:p w14:paraId="5499D75B" w14:textId="598C00A4" w:rsidR="00170CCD" w:rsidRDefault="00170CCD" w:rsidP="00A15ADF">
      <w:pPr>
        <w:pStyle w:val="Nadpis3"/>
        <w:numPr>
          <w:ilvl w:val="2"/>
          <w:numId w:val="3"/>
        </w:numPr>
      </w:pPr>
      <w:bookmarkStart w:id="44" w:name="_Toc97472594"/>
      <w:r>
        <w:t>Přidání do košíku uživatele</w:t>
      </w:r>
      <w:bookmarkEnd w:id="44"/>
    </w:p>
    <w:p w14:paraId="6B016A1E" w14:textId="378CCB7E" w:rsidR="00170CCD" w:rsidRDefault="00436195" w:rsidP="00170CCD">
      <w:r>
        <w:t xml:space="preserve">Slouží pro přidání předmětu do košíku právě přihlášeného uživatele. </w:t>
      </w:r>
      <w:bookmarkStart w:id="45" w:name="_Hlk95470240"/>
      <w:r>
        <w:t>Jako parametr</w:t>
      </w:r>
      <w:r w:rsidR="007D53A2">
        <w:t xml:space="preserve"> přijímá ID předmětu, který chceme uložit. Vrací metodu pro vypsání košíku uživatele.</w:t>
      </w:r>
      <w:bookmarkEnd w:id="45"/>
    </w:p>
    <w:p w14:paraId="2F67790A" w14:textId="645518AF" w:rsidR="007D53A2" w:rsidRDefault="007D53A2" w:rsidP="00A15ADF">
      <w:pPr>
        <w:pStyle w:val="Nadpis3"/>
        <w:numPr>
          <w:ilvl w:val="2"/>
          <w:numId w:val="3"/>
        </w:numPr>
      </w:pPr>
      <w:bookmarkStart w:id="46" w:name="_Toc97472595"/>
      <w:r>
        <w:t>Odebrání z košíku uživatele</w:t>
      </w:r>
      <w:bookmarkEnd w:id="46"/>
    </w:p>
    <w:p w14:paraId="2FA0D53B" w14:textId="7BF2DA8B" w:rsidR="007D53A2" w:rsidRDefault="007D53A2" w:rsidP="007D53A2">
      <w:r>
        <w:t xml:space="preserve">Slouží pro odebrání předmětu z košíku právě přihlášeného uživatele. </w:t>
      </w:r>
      <w:r w:rsidRPr="007D53A2">
        <w:t xml:space="preserve">Jako parametr přijímá ID předmětu, který chceme </w:t>
      </w:r>
      <w:r>
        <w:t>odebrat</w:t>
      </w:r>
      <w:r w:rsidRPr="007D53A2">
        <w:t>. Vrací metodu pro vypsání košíku uživatele.</w:t>
      </w:r>
    </w:p>
    <w:p w14:paraId="2EB6F697" w14:textId="02A7CD90" w:rsidR="007D53A2" w:rsidRDefault="007D53A2" w:rsidP="00A15ADF">
      <w:pPr>
        <w:pStyle w:val="Nadpis3"/>
        <w:numPr>
          <w:ilvl w:val="2"/>
          <w:numId w:val="3"/>
        </w:numPr>
      </w:pPr>
      <w:bookmarkStart w:id="47" w:name="_Toc97472596"/>
      <w:r>
        <w:lastRenderedPageBreak/>
        <w:t xml:space="preserve">Vypsání oblíbených </w:t>
      </w:r>
      <w:r w:rsidR="001B6227">
        <w:t>předmětů</w:t>
      </w:r>
      <w:r>
        <w:t xml:space="preserve"> uživatele + filtrování</w:t>
      </w:r>
      <w:bookmarkEnd w:id="47"/>
    </w:p>
    <w:p w14:paraId="111AC3CB" w14:textId="214F70E9" w:rsidR="007D53A2" w:rsidRDefault="007D53A2" w:rsidP="007D53A2">
      <w:r>
        <w:t xml:space="preserve">Slouží pro vypsání předmětů, které má právě přihlášený uživatel uložené v oblíbených. Přijímá nepovinný parametr ID kategorie, </w:t>
      </w:r>
      <w:r w:rsidR="001B6227">
        <w:t>pomocí</w:t>
      </w:r>
      <w:r>
        <w:t xml:space="preserve"> které se vypíší pouze předměty s touto kategorií.</w:t>
      </w:r>
      <w:r w:rsidR="001B6227">
        <w:t xml:space="preserve"> Vrací list předmětů.</w:t>
      </w:r>
    </w:p>
    <w:p w14:paraId="14E4DB6D" w14:textId="382BD0A3" w:rsidR="001B6227" w:rsidRDefault="001B6227" w:rsidP="00A15ADF">
      <w:pPr>
        <w:pStyle w:val="Nadpis3"/>
        <w:numPr>
          <w:ilvl w:val="2"/>
          <w:numId w:val="3"/>
        </w:numPr>
      </w:pPr>
      <w:bookmarkStart w:id="48" w:name="_Toc97472597"/>
      <w:r>
        <w:t>Přidání do oblíbených předmětů uživatele</w:t>
      </w:r>
      <w:bookmarkEnd w:id="48"/>
    </w:p>
    <w:p w14:paraId="1E58AD97" w14:textId="70469E1E" w:rsidR="001B6227" w:rsidRPr="001B6227" w:rsidRDefault="001B6227" w:rsidP="001B6227">
      <w:r w:rsidRPr="001B6227">
        <w:t xml:space="preserve">Slouží pro přidání předmětu do </w:t>
      </w:r>
      <w:r>
        <w:t>oblíbených</w:t>
      </w:r>
      <w:r w:rsidRPr="001B6227">
        <w:t xml:space="preserve"> právě přihlášeného uživatele. Jako parametr přijímá ID předmětu, který chceme </w:t>
      </w:r>
      <w:r>
        <w:t>přidat</w:t>
      </w:r>
      <w:r w:rsidRPr="001B6227">
        <w:t xml:space="preserve">. Vrací metodu pro vypsání </w:t>
      </w:r>
      <w:r>
        <w:t>oblíbených předmětů</w:t>
      </w:r>
      <w:r w:rsidRPr="001B6227">
        <w:t xml:space="preserve"> uživatele.</w:t>
      </w:r>
    </w:p>
    <w:p w14:paraId="730C4664" w14:textId="77777777" w:rsidR="00B55924" w:rsidRDefault="00B55924" w:rsidP="00A15ADF">
      <w:pPr>
        <w:pStyle w:val="Nadpis3"/>
        <w:numPr>
          <w:ilvl w:val="2"/>
          <w:numId w:val="3"/>
        </w:numPr>
      </w:pPr>
      <w:bookmarkStart w:id="49" w:name="_Toc97472598"/>
      <w:r>
        <w:t>Odebrání z košíku uživatele</w:t>
      </w:r>
      <w:bookmarkEnd w:id="49"/>
    </w:p>
    <w:p w14:paraId="38F57120" w14:textId="47AAFA6B" w:rsidR="00B55924" w:rsidRDefault="00B55924" w:rsidP="00B55924">
      <w:r>
        <w:t xml:space="preserve">Slouží pro odebrání předmětu z oblíbených právě přihlášeného uživatele. </w:t>
      </w:r>
      <w:r w:rsidRPr="007D53A2">
        <w:t xml:space="preserve">Jako parametr přijímá ID předmětu, který chceme </w:t>
      </w:r>
      <w:r>
        <w:t>odebrat</w:t>
      </w:r>
      <w:r w:rsidRPr="007D53A2">
        <w:t xml:space="preserve">. Vrací metodu pro vypsání </w:t>
      </w:r>
      <w:r>
        <w:t>oblíbených předmětů</w:t>
      </w:r>
      <w:r w:rsidRPr="007D53A2">
        <w:t xml:space="preserve"> uživatele.</w:t>
      </w:r>
    </w:p>
    <w:p w14:paraId="7FAB4E91" w14:textId="29E733F1" w:rsidR="001B6227" w:rsidRDefault="00B55924" w:rsidP="00A15ADF">
      <w:pPr>
        <w:pStyle w:val="Nadpis3"/>
        <w:numPr>
          <w:ilvl w:val="2"/>
          <w:numId w:val="3"/>
        </w:numPr>
      </w:pPr>
      <w:bookmarkStart w:id="50" w:name="_Toc97472599"/>
      <w:r>
        <w:t>Vypsání všech uživatelů</w:t>
      </w:r>
      <w:bookmarkEnd w:id="50"/>
    </w:p>
    <w:p w14:paraId="25C07A32" w14:textId="495DD276" w:rsidR="00B55924" w:rsidRDefault="00B55924" w:rsidP="00B55924">
      <w:r>
        <w:t xml:space="preserve">Slouží pro vypsání všech uživatelů, například pro správu výpůjček dané osoby. Na toto má právo pouze zaměstnanec nebo administrátor. Nepřijímá žádné parametry a vrací list uživatelů. </w:t>
      </w:r>
    </w:p>
    <w:p w14:paraId="2F5FD70E" w14:textId="03B8E1DB" w:rsidR="00183B39" w:rsidRDefault="00183B39" w:rsidP="00A15ADF">
      <w:pPr>
        <w:pStyle w:val="Nadpis3"/>
        <w:numPr>
          <w:ilvl w:val="2"/>
          <w:numId w:val="3"/>
        </w:numPr>
      </w:pPr>
      <w:bookmarkStart w:id="51" w:name="_Toc97472600"/>
      <w:r>
        <w:t>Vypsání předmětů v inventáři uživatele</w:t>
      </w:r>
      <w:bookmarkEnd w:id="51"/>
    </w:p>
    <w:p w14:paraId="66BD48ED" w14:textId="5C2590EB" w:rsidR="00183B39" w:rsidRPr="00183B39" w:rsidRDefault="00183B39" w:rsidP="00183B39">
      <w:r>
        <w:t xml:space="preserve">Slouží pro vypsání předmětů, které by měl mít uživatel u sebe. </w:t>
      </w:r>
      <w:r w:rsidRPr="00183B39">
        <w:t>Na toto má právo pouze zaměstnanec nebo administrátor.</w:t>
      </w:r>
      <w:r>
        <w:t xml:space="preserve"> Jako parametr přijímá ID uživatele (</w:t>
      </w:r>
      <w:proofErr w:type="spellStart"/>
      <w:r w:rsidR="00692F93">
        <w:t>o</w:t>
      </w:r>
      <w:r>
        <w:t>auth</w:t>
      </w:r>
      <w:proofErr w:type="spellEnd"/>
      <w:r>
        <w:t xml:space="preserve"> id) a vrací list předmětů.</w:t>
      </w:r>
    </w:p>
    <w:p w14:paraId="3A099B47" w14:textId="1FE9BC68" w:rsidR="00B83C97" w:rsidRDefault="00406DDD" w:rsidP="00A15ADF">
      <w:pPr>
        <w:pStyle w:val="Nadpis2"/>
        <w:numPr>
          <w:ilvl w:val="1"/>
          <w:numId w:val="3"/>
        </w:numPr>
      </w:pPr>
      <w:bookmarkStart w:id="52" w:name="_Toc97472601"/>
      <w:r>
        <w:t>Kontrolér výpůjč</w:t>
      </w:r>
      <w:r w:rsidR="00891D6C">
        <w:t>ky</w:t>
      </w:r>
      <w:bookmarkEnd w:id="52"/>
    </w:p>
    <w:p w14:paraId="38DB0CD3" w14:textId="4312BD48" w:rsidR="00406DDD" w:rsidRDefault="004E7BC0" w:rsidP="00A15ADF">
      <w:pPr>
        <w:pStyle w:val="Nadpis3"/>
        <w:numPr>
          <w:ilvl w:val="2"/>
          <w:numId w:val="3"/>
        </w:numPr>
      </w:pPr>
      <w:bookmarkStart w:id="53" w:name="_Toc97472602"/>
      <w:r>
        <w:t>Vytvoření nové výpůjčky</w:t>
      </w:r>
      <w:bookmarkEnd w:id="53"/>
    </w:p>
    <w:p w14:paraId="7E5E937E" w14:textId="4B5486F6" w:rsidR="00511ACE" w:rsidRDefault="004E7BC0" w:rsidP="00511ACE">
      <w:r>
        <w:t xml:space="preserve">Slouží pro zadání nové výpůjčky, přijímá </w:t>
      </w:r>
      <w:r w:rsidR="00DE1B05">
        <w:t>objekt</w:t>
      </w:r>
      <w:r>
        <w:t xml:space="preserve">, který obsahuje </w:t>
      </w:r>
      <w:r w:rsidR="00511ACE">
        <w:t>kolekci ID předmětů (z košíku), datum, kdy by měla výpůjčka začít a datum kdy by měla výpůjčka skončit a poznámku. Vrací právě vytvořenou výpůjčku.</w:t>
      </w:r>
    </w:p>
    <w:p w14:paraId="07D058F8" w14:textId="62BC868A" w:rsidR="00511ACE" w:rsidRDefault="00DE1B05" w:rsidP="00A15ADF">
      <w:pPr>
        <w:pStyle w:val="Nadpis3"/>
        <w:numPr>
          <w:ilvl w:val="2"/>
          <w:numId w:val="3"/>
        </w:numPr>
      </w:pPr>
      <w:bookmarkStart w:id="54" w:name="_Toc97472603"/>
      <w:r>
        <w:lastRenderedPageBreak/>
        <w:t>Vrácení předmětů výpůjčky</w:t>
      </w:r>
      <w:bookmarkEnd w:id="54"/>
    </w:p>
    <w:p w14:paraId="589682D4" w14:textId="440B9D8B" w:rsidR="0069623C" w:rsidRDefault="00DE1B05" w:rsidP="0069623C">
      <w:r>
        <w:t>Slouží pro vrácení předmětů z dané výpůjčky, pokud se vrátí všechny předměty, dojde k její ukončení. Na toto má právo pouze zaměstnanec nebo administrátor. Jako parametr přijímá objekt, který obsahuje ID výpůjčky a kolekci ID předmětů, které chceme vrátit.</w:t>
      </w:r>
      <w:r w:rsidR="0069623C">
        <w:t xml:space="preserve"> Vrací změněnou výpůjčku.</w:t>
      </w:r>
    </w:p>
    <w:p w14:paraId="0CA7A774" w14:textId="3FED94D4" w:rsidR="0069623C" w:rsidRDefault="0069623C" w:rsidP="00A15ADF">
      <w:pPr>
        <w:pStyle w:val="Nadpis3"/>
        <w:numPr>
          <w:ilvl w:val="2"/>
          <w:numId w:val="3"/>
        </w:numPr>
      </w:pPr>
      <w:bookmarkStart w:id="55" w:name="_Toc97472604"/>
      <w:r>
        <w:t>Zrušení neuskutečněné výpůjčky</w:t>
      </w:r>
      <w:bookmarkEnd w:id="55"/>
    </w:p>
    <w:p w14:paraId="18736CE6" w14:textId="49455B28" w:rsidR="00530CAB" w:rsidRDefault="00530CAB" w:rsidP="00530CAB">
      <w:r>
        <w:t xml:space="preserve">Slouží pro případ, že by si někdo nevyzvedl výpůjčku, a tak bylo potřeba výpůjčku zrušit. Na toto má právo pouze zaměstnanec nebo administrátor. </w:t>
      </w:r>
      <w:r w:rsidR="00CD08D7">
        <w:t>Jako parametr přijímá ID výpůjčky, kterou chceme zrušit. Vrací zrušenou výpůjčku.</w:t>
      </w:r>
    </w:p>
    <w:p w14:paraId="04C6FC34" w14:textId="299845BB" w:rsidR="00CD08D7" w:rsidRDefault="00CD08D7" w:rsidP="00A15ADF">
      <w:pPr>
        <w:pStyle w:val="Nadpis3"/>
        <w:numPr>
          <w:ilvl w:val="2"/>
          <w:numId w:val="3"/>
        </w:numPr>
      </w:pPr>
      <w:bookmarkStart w:id="56" w:name="_Toc97472605"/>
      <w:r>
        <w:t>Vypsání všech výpůjček + filtrování</w:t>
      </w:r>
      <w:bookmarkEnd w:id="56"/>
    </w:p>
    <w:p w14:paraId="51B7D918" w14:textId="6898C4EE" w:rsidR="00CD08D7" w:rsidRDefault="00CD08D7" w:rsidP="00CD08D7">
      <w:r>
        <w:t>Slouží pro vypsání všech výpůjček. Na toto má právo pouze zaměstnanec nebo administrátor. Má nepovinný parametr stav výpůjčky, díky kterému se dají vypsat pouze výpůjčky s tímto stavem. Vrací list výpůjček.</w:t>
      </w:r>
    </w:p>
    <w:p w14:paraId="18EACE32" w14:textId="2F00EC27" w:rsidR="00CD08D7" w:rsidRDefault="0003523A" w:rsidP="00A15ADF">
      <w:pPr>
        <w:pStyle w:val="Nadpis3"/>
        <w:numPr>
          <w:ilvl w:val="2"/>
          <w:numId w:val="3"/>
        </w:numPr>
      </w:pPr>
      <w:bookmarkStart w:id="57" w:name="_Toc97472606"/>
      <w:r>
        <w:t>Aktivace výpůjčky</w:t>
      </w:r>
      <w:bookmarkEnd w:id="57"/>
    </w:p>
    <w:p w14:paraId="51705521" w14:textId="196698DA" w:rsidR="0003523A" w:rsidRDefault="0003523A" w:rsidP="0003523A">
      <w:r>
        <w:t>Slouží pro aktivaci, respektive fyzické vyzvednutí předmětů výpůjčky, kterou si uživatel vytvořil. Na toto má právo pouze zaměstnanec nebo administrátor. Jako parametr přijímá ID výpůjčky, kterou chceme aktivovat. Vrací aktivovanou výpůjčku.</w:t>
      </w:r>
    </w:p>
    <w:p w14:paraId="2A8C103C" w14:textId="46266D8B" w:rsidR="0003523A" w:rsidRDefault="0003523A" w:rsidP="00A15ADF">
      <w:pPr>
        <w:pStyle w:val="Nadpis3"/>
        <w:numPr>
          <w:ilvl w:val="2"/>
          <w:numId w:val="3"/>
        </w:numPr>
      </w:pPr>
      <w:bookmarkStart w:id="58" w:name="_Toc97472607"/>
      <w:r>
        <w:t>Vypsání dat (od kdy do kdy) všech výpůjček</w:t>
      </w:r>
      <w:bookmarkEnd w:id="58"/>
    </w:p>
    <w:p w14:paraId="167B72B7" w14:textId="7A0B2DEF" w:rsidR="0003523A" w:rsidRDefault="0003523A" w:rsidP="0003523A">
      <w:r>
        <w:t>Slouží pro vypsání všech dat výpůjček, které probíhají nebo teprve začnou. Použije se například při zobrazení v kalendáři. Nepřijímá žádný parametr a vrací list objektů, který obsahuje začátek, konec a vlastníka výpůjčky.</w:t>
      </w:r>
    </w:p>
    <w:p w14:paraId="19EE1A4B" w14:textId="283DA21B" w:rsidR="00891D6C" w:rsidRPr="0003523A" w:rsidRDefault="00891D6C" w:rsidP="00A15ADF">
      <w:pPr>
        <w:pStyle w:val="Nadpis2"/>
        <w:numPr>
          <w:ilvl w:val="1"/>
          <w:numId w:val="3"/>
        </w:numPr>
      </w:pPr>
      <w:bookmarkStart w:id="59" w:name="_Toc97472608"/>
      <w:r>
        <w:lastRenderedPageBreak/>
        <w:t>Kontrolér předmětu</w:t>
      </w:r>
      <w:bookmarkEnd w:id="59"/>
    </w:p>
    <w:p w14:paraId="7E3A0DED" w14:textId="125694C2" w:rsidR="0069623C" w:rsidRDefault="00891D6C" w:rsidP="00A15ADF">
      <w:pPr>
        <w:pStyle w:val="Nadpis3"/>
        <w:numPr>
          <w:ilvl w:val="2"/>
          <w:numId w:val="3"/>
        </w:numPr>
      </w:pPr>
      <w:bookmarkStart w:id="60" w:name="_Toc97472609"/>
      <w:r>
        <w:t>Vytvoření nového předmětu</w:t>
      </w:r>
      <w:bookmarkEnd w:id="60"/>
    </w:p>
    <w:p w14:paraId="51779917" w14:textId="77777777" w:rsidR="005D4EB2" w:rsidRDefault="00891D6C" w:rsidP="00891D6C">
      <w:r>
        <w:t>Slouží pro přidání nového předmětu do databáze. Na toto má právo pouze administrátor.</w:t>
      </w:r>
      <w:r w:rsidR="005D4EB2">
        <w:t xml:space="preserve"> Jako parametr přijímá objekt, který obsahuje název předmětu, popis, poznámku a cestu k obrázku. Vrací právě vytvořený předmět.</w:t>
      </w:r>
    </w:p>
    <w:p w14:paraId="114C6B22" w14:textId="77777777" w:rsidR="005D4EB2" w:rsidRDefault="005D4EB2" w:rsidP="00A15ADF">
      <w:pPr>
        <w:pStyle w:val="Nadpis3"/>
        <w:numPr>
          <w:ilvl w:val="2"/>
          <w:numId w:val="3"/>
        </w:numPr>
      </w:pPr>
      <w:bookmarkStart w:id="61" w:name="_Toc97472610"/>
      <w:r>
        <w:t>Úprava předmětu</w:t>
      </w:r>
      <w:bookmarkEnd w:id="61"/>
    </w:p>
    <w:p w14:paraId="59E8E93E" w14:textId="3FC6B5B2" w:rsidR="005E71AB" w:rsidRDefault="005D4EB2" w:rsidP="00DC6AB8">
      <w:r>
        <w:t xml:space="preserve">Slouží k úpravě vlastností předmětu. </w:t>
      </w:r>
      <w:r w:rsidR="00012192">
        <w:t>I když na metodu má právo zaměstnanec nebo administrátor, zaměstnanec může měnit pouze poznámku a popis obrázku.</w:t>
      </w:r>
      <w:r w:rsidR="005E71AB">
        <w:t xml:space="preserve"> Nelze zde měnit ID předmětu a zda je smazaný.</w:t>
      </w:r>
      <w:r w:rsidR="00012192">
        <w:t xml:space="preserve"> Jako parametry přijímá</w:t>
      </w:r>
      <w:r>
        <w:t xml:space="preserve"> </w:t>
      </w:r>
      <w:r w:rsidR="00012192">
        <w:t xml:space="preserve">ID předmětu, který chceme měnit, a objekt </w:t>
      </w:r>
      <w:r w:rsidR="005E71AB" w:rsidRPr="005E71AB">
        <w:t>JsonPatchDocument</w:t>
      </w:r>
      <w:r w:rsidR="005E71AB">
        <w:t>. Vrací upravený předmět.</w:t>
      </w:r>
    </w:p>
    <w:p w14:paraId="45354BA0" w14:textId="0A23CF5D" w:rsidR="005E71AB" w:rsidRDefault="005E71AB" w:rsidP="00A15ADF">
      <w:pPr>
        <w:pStyle w:val="Nadpis3"/>
        <w:numPr>
          <w:ilvl w:val="2"/>
          <w:numId w:val="3"/>
        </w:numPr>
        <w:rPr>
          <w:rFonts w:eastAsiaTheme="minorHAnsi"/>
        </w:rPr>
      </w:pPr>
      <w:bookmarkStart w:id="62" w:name="_Toc97472611"/>
      <w:r>
        <w:rPr>
          <w:rFonts w:eastAsiaTheme="minorHAnsi"/>
        </w:rPr>
        <w:t>„Smazání“ předmětu</w:t>
      </w:r>
      <w:bookmarkEnd w:id="62"/>
    </w:p>
    <w:p w14:paraId="1AD6CDA6" w14:textId="3727055D" w:rsidR="005E71AB" w:rsidRDefault="005E71AB" w:rsidP="005E71AB">
      <w:r>
        <w:t xml:space="preserve">Slouží k nastavení </w:t>
      </w:r>
      <w:r w:rsidR="00E03357">
        <w:t>vlastnosti,</w:t>
      </w:r>
      <w:r>
        <w:t xml:space="preserve"> zda je předmět smazaný</w:t>
      </w:r>
      <w:r w:rsidR="00E03357">
        <w:t xml:space="preserve">. Na toto má právo pouze administrátor. Jako parametry přijímá ID předmětu, který chceme smazat, a objekt JsonPatchDocument (protože měníme jednu vlastnost). Vrací „smazaný“ předmět. </w:t>
      </w:r>
    </w:p>
    <w:p w14:paraId="6F059DB2" w14:textId="1221B5F1" w:rsidR="00E03357" w:rsidRDefault="005B6998" w:rsidP="00A15ADF">
      <w:pPr>
        <w:pStyle w:val="Nadpis3"/>
        <w:numPr>
          <w:ilvl w:val="2"/>
          <w:numId w:val="3"/>
        </w:numPr>
      </w:pPr>
      <w:bookmarkStart w:id="63" w:name="_Toc97472612"/>
      <w:r>
        <w:t>Vypsání detailu</w:t>
      </w:r>
      <w:r w:rsidR="00E03357">
        <w:t xml:space="preserve"> předmětu</w:t>
      </w:r>
      <w:bookmarkEnd w:id="63"/>
    </w:p>
    <w:p w14:paraId="678E8CF9" w14:textId="695DA335" w:rsidR="00E03357" w:rsidRDefault="00E03357" w:rsidP="00E03357">
      <w:r>
        <w:t>Slouží k vypsání vlastností předmětu, pokud není „smazaný“. Jako parametr přijímá ID předmětu a vrací daný předmět.</w:t>
      </w:r>
    </w:p>
    <w:p w14:paraId="484B0970" w14:textId="4D416B73" w:rsidR="00E03357" w:rsidRDefault="005B6998" w:rsidP="00A15ADF">
      <w:pPr>
        <w:pStyle w:val="Nadpis3"/>
        <w:numPr>
          <w:ilvl w:val="2"/>
          <w:numId w:val="3"/>
        </w:numPr>
      </w:pPr>
      <w:bookmarkStart w:id="64" w:name="_Toc97472613"/>
      <w:r>
        <w:t>Získání obrázku předmětu</w:t>
      </w:r>
      <w:bookmarkEnd w:id="64"/>
    </w:p>
    <w:p w14:paraId="61C3ED0C" w14:textId="37930D50" w:rsidR="005B6998" w:rsidRDefault="005B6998" w:rsidP="005B6998">
      <w:r>
        <w:t>Slouží k získání souboru obrázku daného předmětu. Jako parametr přijímá ID předmětu, jehož obrázek se snažíme získat a vrací soubor s obrázkem.</w:t>
      </w:r>
    </w:p>
    <w:p w14:paraId="1F72777A" w14:textId="07D80A38" w:rsidR="005250A9" w:rsidRDefault="005250A9" w:rsidP="00A15ADF">
      <w:pPr>
        <w:pStyle w:val="Nadpis3"/>
        <w:numPr>
          <w:ilvl w:val="2"/>
          <w:numId w:val="3"/>
        </w:numPr>
      </w:pPr>
      <w:bookmarkStart w:id="65" w:name="_Toc97472614"/>
      <w:r>
        <w:t>Vypsání všech předmětů + filtrování</w:t>
      </w:r>
      <w:bookmarkEnd w:id="65"/>
    </w:p>
    <w:p w14:paraId="060CC656" w14:textId="2F3F2D27" w:rsidR="005250A9" w:rsidRDefault="00993654" w:rsidP="005250A9">
      <w:r>
        <w:t>Slouží k vypsání všech předmětů. Má nepovinný parametr ID kategorie, díky kterému se dají vypsat pouze výpůjčky s touto kategorií. Vrací list předmětů.</w:t>
      </w:r>
      <w:r w:rsidR="005927FA">
        <w:t xml:space="preserve"> Pro kombinování více kategorií se zavolá </w:t>
      </w:r>
      <w:proofErr w:type="spellStart"/>
      <w:r w:rsidR="005927FA">
        <w:t>endpoint</w:t>
      </w:r>
      <w:proofErr w:type="spellEnd"/>
      <w:r w:rsidR="005927FA">
        <w:t xml:space="preserve"> pro každou kategorii.</w:t>
      </w:r>
    </w:p>
    <w:p w14:paraId="7C665AEA" w14:textId="10C909F3" w:rsidR="00E9375D" w:rsidRDefault="00F07DC8" w:rsidP="00A15ADF">
      <w:pPr>
        <w:pStyle w:val="Nadpis3"/>
        <w:numPr>
          <w:ilvl w:val="2"/>
          <w:numId w:val="3"/>
        </w:numPr>
      </w:pPr>
      <w:bookmarkStart w:id="66" w:name="_Toc97472615"/>
      <w:r>
        <w:lastRenderedPageBreak/>
        <w:t>Vypsání příslušenství předmětu</w:t>
      </w:r>
      <w:bookmarkEnd w:id="66"/>
    </w:p>
    <w:p w14:paraId="0B8F6DC5" w14:textId="1BA9CE6F" w:rsidR="00F07DC8" w:rsidRDefault="00F07DC8" w:rsidP="00F07DC8">
      <w:r>
        <w:t>Slouží k vypsání všech předmětů, které jsou příslušenstvím k danému předmětu. Použije se například u zobrazení předmětu, aby uživatel věděl, co se k danému předmětu hodí. Jako parametr přijímá ID předmětu, ke kterému chceme vypsat příslušenství a vrací list předmětů.</w:t>
      </w:r>
    </w:p>
    <w:p w14:paraId="5C613E88" w14:textId="5999BBBF" w:rsidR="00F07DC8" w:rsidRDefault="00F07DC8" w:rsidP="00A15ADF">
      <w:pPr>
        <w:pStyle w:val="Nadpis3"/>
        <w:numPr>
          <w:ilvl w:val="2"/>
          <w:numId w:val="3"/>
        </w:numPr>
      </w:pPr>
      <w:bookmarkStart w:id="67" w:name="_Toc97472616"/>
      <w:r>
        <w:t>Změna příslušenství předmětu</w:t>
      </w:r>
      <w:bookmarkEnd w:id="67"/>
    </w:p>
    <w:p w14:paraId="79C4825F" w14:textId="30276C78" w:rsidR="00F07DC8" w:rsidRDefault="00935FF1" w:rsidP="00935FF1">
      <w:r>
        <w:t xml:space="preserve">Slouží k přiřazení předmětů jako příslušenství k danému předmětu, původní nevybrané se odeberou. Jako parametr přijímá objekt, který obsahuje ID předmětu, kterému chceme příslušenství přiřadit a kolekci ID předmětů, které mají být příslušenstvím. Vrací upravený předmět. </w:t>
      </w:r>
    </w:p>
    <w:p w14:paraId="7378FBED" w14:textId="3F722F17" w:rsidR="0066425A" w:rsidRPr="00F07DC8" w:rsidRDefault="0066425A" w:rsidP="00A15ADF">
      <w:pPr>
        <w:pStyle w:val="Nadpis3"/>
        <w:numPr>
          <w:ilvl w:val="2"/>
          <w:numId w:val="3"/>
        </w:numPr>
      </w:pPr>
      <w:bookmarkStart w:id="68" w:name="_Toc97472617"/>
      <w:r>
        <w:t>Vypsání kategorií předmětu</w:t>
      </w:r>
      <w:bookmarkEnd w:id="68"/>
    </w:p>
    <w:p w14:paraId="7EB89F75" w14:textId="526B3941" w:rsidR="005B6998" w:rsidRDefault="00FE7D78" w:rsidP="005B6998">
      <w:r>
        <w:t>Slouží k vypsání kategorií, které již předmět má. Využije se pro seznam, na přidání / odebrání kategorie. Jako parametr přijímá ID předmětu, jehož kategorie chceme získat a vrací list kategorií</w:t>
      </w:r>
    </w:p>
    <w:p w14:paraId="76805D88" w14:textId="16846A58" w:rsidR="00FE7D78" w:rsidRDefault="00FE7D78" w:rsidP="00A15ADF">
      <w:pPr>
        <w:pStyle w:val="Nadpis3"/>
        <w:numPr>
          <w:ilvl w:val="2"/>
          <w:numId w:val="3"/>
        </w:numPr>
      </w:pPr>
      <w:bookmarkStart w:id="69" w:name="_Toc97472618"/>
      <w:r>
        <w:t>Změna kategorií předmětu</w:t>
      </w:r>
      <w:bookmarkEnd w:id="69"/>
    </w:p>
    <w:p w14:paraId="1D11E9A8" w14:textId="0B8D1DB6" w:rsidR="0070253D" w:rsidRDefault="00FE7D78" w:rsidP="0070253D">
      <w:r>
        <w:t>Slouží</w:t>
      </w:r>
      <w:r w:rsidR="00AA1CAB">
        <w:t xml:space="preserve"> k</w:t>
      </w:r>
      <w:r>
        <w:t xml:space="preserve"> přiřazení kategorií k danému předmětu, původní se odeberou. Jako parametr přijímá objekt, který obsahuje ID předmětu, kterému chceme kategorie přiřadit a kolekci ID kategorií. Vrací upravený předmět. </w:t>
      </w:r>
    </w:p>
    <w:p w14:paraId="42EE99A6" w14:textId="6B02388D" w:rsidR="0070253D" w:rsidRDefault="0070253D" w:rsidP="00A15ADF">
      <w:pPr>
        <w:pStyle w:val="Nadpis3"/>
        <w:numPr>
          <w:ilvl w:val="2"/>
          <w:numId w:val="3"/>
        </w:numPr>
      </w:pPr>
      <w:bookmarkStart w:id="70" w:name="_Toc97472619"/>
      <w:r>
        <w:t>Vypsání všech kategorií</w:t>
      </w:r>
      <w:bookmarkEnd w:id="70"/>
    </w:p>
    <w:p w14:paraId="4F4079E0" w14:textId="3FB9867D" w:rsidR="0070253D" w:rsidRDefault="0070253D" w:rsidP="0070253D">
      <w:r>
        <w:t>Slouží pro vypsání všech kategorií</w:t>
      </w:r>
      <w:r w:rsidR="00AA1CAB">
        <w:t>, použije se například k filtrování. Nepřijímá žádný parametr a vrací list kategorií.</w:t>
      </w:r>
    </w:p>
    <w:p w14:paraId="4B694C2A" w14:textId="63314752" w:rsidR="00AA1CAB" w:rsidRDefault="00AA1CAB" w:rsidP="00A15ADF">
      <w:pPr>
        <w:pStyle w:val="Nadpis3"/>
        <w:numPr>
          <w:ilvl w:val="2"/>
          <w:numId w:val="3"/>
        </w:numPr>
      </w:pPr>
      <w:bookmarkStart w:id="71" w:name="_Toc97472620"/>
      <w:r>
        <w:t>Vytvoření nové kategorie</w:t>
      </w:r>
      <w:bookmarkEnd w:id="71"/>
    </w:p>
    <w:p w14:paraId="7489FA8A" w14:textId="4E719727" w:rsidR="00AA1CAB" w:rsidRDefault="00AA1CAB" w:rsidP="00AA1CAB">
      <w:r>
        <w:t>Slouží pro vytvoření nové kategorie. Jako parametr přijímá název kategorie a vrací úspěšně vytvořenou kategorii.</w:t>
      </w:r>
    </w:p>
    <w:p w14:paraId="64E1C4C9" w14:textId="0B2C6A14" w:rsidR="00AA1CAB" w:rsidRDefault="00AA1CAB" w:rsidP="00A15ADF">
      <w:pPr>
        <w:pStyle w:val="Nadpis3"/>
        <w:numPr>
          <w:ilvl w:val="2"/>
          <w:numId w:val="3"/>
        </w:numPr>
      </w:pPr>
      <w:bookmarkStart w:id="72" w:name="_Toc97472621"/>
      <w:r>
        <w:lastRenderedPageBreak/>
        <w:t xml:space="preserve">Úprava </w:t>
      </w:r>
      <w:r w:rsidRPr="00AA1CAB">
        <w:t>kategorie</w:t>
      </w:r>
      <w:bookmarkEnd w:id="72"/>
    </w:p>
    <w:p w14:paraId="4447370D" w14:textId="12389412" w:rsidR="00AA1CAB" w:rsidRDefault="00AA1CAB" w:rsidP="00AA1CAB">
      <w:r>
        <w:t>Slouží pro změnu jména kategorie. Jako parametr přijímá ID kategorie, kterou chceme měnit a objekt JsonPatchDocument a vrací upravenou kategorii.</w:t>
      </w:r>
    </w:p>
    <w:p w14:paraId="5DDFA89C" w14:textId="26B67401" w:rsidR="00AA1CAB" w:rsidRDefault="008D7707" w:rsidP="00A15ADF">
      <w:pPr>
        <w:pStyle w:val="Nadpis3"/>
        <w:numPr>
          <w:ilvl w:val="2"/>
          <w:numId w:val="3"/>
        </w:numPr>
      </w:pPr>
      <w:bookmarkStart w:id="73" w:name="_Toc97472622"/>
      <w:r>
        <w:t>Smazání</w:t>
      </w:r>
      <w:r w:rsidR="00AA1CAB">
        <w:t xml:space="preserve"> </w:t>
      </w:r>
      <w:r w:rsidR="00AA1CAB" w:rsidRPr="00AA1CAB">
        <w:t>kategorie</w:t>
      </w:r>
      <w:bookmarkEnd w:id="73"/>
    </w:p>
    <w:p w14:paraId="76C0843D" w14:textId="754C8156" w:rsidR="00AA1CAB" w:rsidRDefault="00AA1CAB" w:rsidP="00F56E38">
      <w:r>
        <w:t xml:space="preserve">Slouží pro </w:t>
      </w:r>
      <w:r w:rsidR="008D7707">
        <w:t>odstranění</w:t>
      </w:r>
      <w:r>
        <w:t xml:space="preserve"> kategorie. Jako parametr přijímá </w:t>
      </w:r>
      <w:r w:rsidR="008D7707">
        <w:t>ID</w:t>
      </w:r>
      <w:r>
        <w:t xml:space="preserve"> kategorie a vrací</w:t>
      </w:r>
      <w:r w:rsidR="008D7707">
        <w:t xml:space="preserve"> smazanou </w:t>
      </w:r>
      <w:r>
        <w:t>kategorii.</w:t>
      </w:r>
    </w:p>
    <w:p w14:paraId="130AAC24" w14:textId="50644D96" w:rsidR="00F95320" w:rsidRDefault="00F95320" w:rsidP="00065DEB">
      <w:pPr>
        <w:pStyle w:val="Nadpis1"/>
        <w:numPr>
          <w:ilvl w:val="0"/>
          <w:numId w:val="3"/>
        </w:numPr>
      </w:pPr>
      <w:bookmarkStart w:id="74" w:name="_Toc97472623"/>
      <w:r>
        <w:lastRenderedPageBreak/>
        <w:t>Zabezpečení</w:t>
      </w:r>
      <w:bookmarkEnd w:id="74"/>
    </w:p>
    <w:p w14:paraId="33016336" w14:textId="783BE3DC" w:rsidR="00065DEB" w:rsidRPr="00065DEB" w:rsidRDefault="00065DEB" w:rsidP="00065DEB">
      <w:r>
        <w:t>Do aplikace Rentals mají mít přístup pouze žáci naší školy, proto využívá školní autorizační server oauth.pslib.cz, který se používá i pro ostatní školní aplikace.</w:t>
      </w:r>
    </w:p>
    <w:p w14:paraId="5BB975CC" w14:textId="77777777" w:rsidR="00065DEB" w:rsidRDefault="00130FE5" w:rsidP="00065DEB">
      <w:pPr>
        <w:pStyle w:val="ObrzekvMP"/>
        <w:keepNext/>
      </w:pPr>
      <w:r w:rsidRPr="00130FE5">
        <w:rPr>
          <w:noProof/>
        </w:rPr>
        <w:drawing>
          <wp:inline distT="0" distB="0" distL="0" distR="0" wp14:anchorId="5C040466" wp14:editId="2FE9CA3B">
            <wp:extent cx="5760720" cy="2766060"/>
            <wp:effectExtent l="0" t="0" r="0" b="0"/>
            <wp:docPr id="5" name="Obrázek 5" descr="Obsah obrázku text, monitor, obrazov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monitor, obrazovka, snímek obrazovky&#10;&#10;Popis byl vytvořen automaticky"/>
                    <pic:cNvPicPr/>
                  </pic:nvPicPr>
                  <pic:blipFill>
                    <a:blip r:embed="rId19"/>
                    <a:stretch>
                      <a:fillRect/>
                    </a:stretch>
                  </pic:blipFill>
                  <pic:spPr>
                    <a:xfrm>
                      <a:off x="0" y="0"/>
                      <a:ext cx="5760720" cy="2766060"/>
                    </a:xfrm>
                    <a:prstGeom prst="rect">
                      <a:avLst/>
                    </a:prstGeom>
                  </pic:spPr>
                </pic:pic>
              </a:graphicData>
            </a:graphic>
          </wp:inline>
        </w:drawing>
      </w:r>
    </w:p>
    <w:p w14:paraId="0EB953DC" w14:textId="7FAF368C" w:rsidR="00130FE5" w:rsidRDefault="00065DEB" w:rsidP="00065DEB">
      <w:pPr>
        <w:pStyle w:val="Titulek"/>
      </w:pPr>
      <w:bookmarkStart w:id="75" w:name="_Toc97474146"/>
      <w:r>
        <w:t xml:space="preserve">Obrázek </w:t>
      </w:r>
      <w:fldSimple w:instr=" SEQ Obrázek \* ARABIC ">
        <w:r w:rsidR="00B6796F">
          <w:rPr>
            <w:noProof/>
          </w:rPr>
          <w:t>7</w:t>
        </w:r>
      </w:fldSimple>
      <w:r>
        <w:t xml:space="preserve"> Konfigurace zabezpečení a práv</w:t>
      </w:r>
      <w:bookmarkEnd w:id="75"/>
    </w:p>
    <w:p w14:paraId="255B0E0B" w14:textId="04D25ED4" w:rsidR="00065DEB" w:rsidRDefault="00065DEB" w:rsidP="00065DEB">
      <w:r>
        <w:t xml:space="preserve">Na ukázce výše je konfigurace pomocí </w:t>
      </w:r>
      <w:proofErr w:type="spellStart"/>
      <w:r w:rsidR="00225D69">
        <w:t>Bearer</w:t>
      </w:r>
      <w:proofErr w:type="spellEnd"/>
      <w:r w:rsidR="00225D69">
        <w:t xml:space="preserve"> tokenu pro náš autorizační server. Pod ním nastavení </w:t>
      </w:r>
      <w:proofErr w:type="spellStart"/>
      <w:r w:rsidR="00225D69">
        <w:t>policy</w:t>
      </w:r>
      <w:proofErr w:type="spellEnd"/>
      <w:r w:rsidR="00225D69">
        <w:t xml:space="preserve"> – práv, díky kterým mohou mít vybraní uživatele větší nebo menší práva než jiní. </w:t>
      </w:r>
    </w:p>
    <w:p w14:paraId="158CAF0E" w14:textId="4D6F41C3" w:rsidR="00225D69" w:rsidRDefault="00225D69" w:rsidP="00065DEB">
      <w:r>
        <w:t xml:space="preserve">V našem případě jsou zde tři </w:t>
      </w:r>
      <w:r w:rsidR="0013023F">
        <w:t>třídy</w:t>
      </w:r>
      <w:r>
        <w:t xml:space="preserve"> práv</w:t>
      </w:r>
      <w:r w:rsidR="00CA7BA8">
        <w:t xml:space="preserve"> a každá další obsahuje </w:t>
      </w:r>
      <w:r w:rsidR="0013023F">
        <w:t>práva předchozí třídy</w:t>
      </w:r>
      <w:r>
        <w:t>:</w:t>
      </w:r>
    </w:p>
    <w:p w14:paraId="52FD3C0B" w14:textId="682DD96B" w:rsidR="00225D69" w:rsidRDefault="00762D4D" w:rsidP="0013023F">
      <w:pPr>
        <w:pStyle w:val="Odstavecseseznamem"/>
        <w:numPr>
          <w:ilvl w:val="0"/>
          <w:numId w:val="29"/>
        </w:numPr>
      </w:pPr>
      <w:r>
        <w:t xml:space="preserve">Student – přihlášený uživatel se základními právy, není pro něj definovaná </w:t>
      </w:r>
      <w:proofErr w:type="spellStart"/>
      <w:r>
        <w:t>policy</w:t>
      </w:r>
      <w:proofErr w:type="spellEnd"/>
    </w:p>
    <w:p w14:paraId="41FABAA2" w14:textId="78CA99B5" w:rsidR="00762D4D" w:rsidRDefault="00762D4D" w:rsidP="0013023F">
      <w:pPr>
        <w:pStyle w:val="Odstavecseseznamem"/>
        <w:numPr>
          <w:ilvl w:val="0"/>
          <w:numId w:val="29"/>
        </w:numPr>
      </w:pPr>
      <w:proofErr w:type="spellStart"/>
      <w:r>
        <w:t>Employee</w:t>
      </w:r>
      <w:proofErr w:type="spellEnd"/>
      <w:r>
        <w:t xml:space="preserve"> – pracovník, který může spravovat výpůjčky (vypůjčit, ukončit…)</w:t>
      </w:r>
    </w:p>
    <w:p w14:paraId="328AB3D8" w14:textId="2CA16383" w:rsidR="00735248" w:rsidRDefault="00762D4D" w:rsidP="0013023F">
      <w:pPr>
        <w:pStyle w:val="Odstavecseseznamem"/>
        <w:numPr>
          <w:ilvl w:val="0"/>
          <w:numId w:val="29"/>
        </w:numPr>
      </w:pPr>
      <w:proofErr w:type="spellStart"/>
      <w:r>
        <w:t>Administrator</w:t>
      </w:r>
      <w:proofErr w:type="spellEnd"/>
      <w:r>
        <w:t xml:space="preserve"> – správce celé aplikace má přístup ke všem metodám</w:t>
      </w:r>
    </w:p>
    <w:p w14:paraId="607B3130" w14:textId="77777777" w:rsidR="00735248" w:rsidRDefault="00735248" w:rsidP="00735248">
      <w:r>
        <w:t>Ke každé z metod má přístup pouze přihlášený uživatel. To je zajištěno atributem [</w:t>
      </w:r>
      <w:proofErr w:type="spellStart"/>
      <w:r>
        <w:t>Authorize</w:t>
      </w:r>
      <w:proofErr w:type="spellEnd"/>
      <w:r>
        <w:t>] na úplném začátku kontroléru.</w:t>
      </w:r>
    </w:p>
    <w:p w14:paraId="76EB5AA0" w14:textId="77777777" w:rsidR="00735248" w:rsidRDefault="00065DEB" w:rsidP="00735248">
      <w:pPr>
        <w:pStyle w:val="ObrzekvMP"/>
        <w:keepNext/>
      </w:pPr>
      <w:r w:rsidRPr="00735248">
        <w:rPr>
          <w:noProof/>
        </w:rPr>
        <w:drawing>
          <wp:inline distT="0" distB="0" distL="0" distR="0" wp14:anchorId="312B585C" wp14:editId="66E9836F">
            <wp:extent cx="3419952" cy="876422"/>
            <wp:effectExtent l="0" t="0" r="9525" b="0"/>
            <wp:docPr id="18" name="Obrázek 1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20"/>
                    <a:stretch>
                      <a:fillRect/>
                    </a:stretch>
                  </pic:blipFill>
                  <pic:spPr>
                    <a:xfrm>
                      <a:off x="0" y="0"/>
                      <a:ext cx="3419952" cy="876422"/>
                    </a:xfrm>
                    <a:prstGeom prst="rect">
                      <a:avLst/>
                    </a:prstGeom>
                  </pic:spPr>
                </pic:pic>
              </a:graphicData>
            </a:graphic>
          </wp:inline>
        </w:drawing>
      </w:r>
    </w:p>
    <w:p w14:paraId="3E009AA5" w14:textId="3D2BFDD8" w:rsidR="00735248" w:rsidRDefault="00735248" w:rsidP="00735248">
      <w:pPr>
        <w:pStyle w:val="Titulek"/>
      </w:pPr>
      <w:bookmarkStart w:id="76" w:name="_Toc97474147"/>
      <w:r>
        <w:t xml:space="preserve">Obrázek </w:t>
      </w:r>
      <w:fldSimple w:instr=" SEQ Obrázek \* ARABIC ">
        <w:r w:rsidR="00B6796F">
          <w:rPr>
            <w:noProof/>
          </w:rPr>
          <w:t>8</w:t>
        </w:r>
      </w:fldSimple>
      <w:r>
        <w:t xml:space="preserve"> Atribut </w:t>
      </w:r>
      <w:proofErr w:type="spellStart"/>
      <w:r>
        <w:t>authorize</w:t>
      </w:r>
      <w:proofErr w:type="spellEnd"/>
      <w:r>
        <w:t xml:space="preserve"> pro zajištění přihlášeného uživatele</w:t>
      </w:r>
      <w:bookmarkEnd w:id="76"/>
    </w:p>
    <w:p w14:paraId="0108E68D" w14:textId="7D1FE6DF" w:rsidR="00CA7BA8" w:rsidRPr="00CA7BA8" w:rsidRDefault="00CA7BA8" w:rsidP="00703771">
      <w:r>
        <w:lastRenderedPageBreak/>
        <w:t>V případě, kdy chceme, aby byla pouze konkrétní metoda zaštítěna oprávněními, píšeme atribut [</w:t>
      </w:r>
      <w:proofErr w:type="spellStart"/>
      <w:r>
        <w:t>Authorize</w:t>
      </w:r>
      <w:proofErr w:type="spellEnd"/>
      <w:r>
        <w:t xml:space="preserve">] nad danou metodou s parametrem </w:t>
      </w:r>
      <w:proofErr w:type="spellStart"/>
      <w:r>
        <w:t>policy</w:t>
      </w:r>
      <w:proofErr w:type="spellEnd"/>
      <w:r w:rsidR="00703771">
        <w:t xml:space="preserve">. </w:t>
      </w:r>
      <w:r w:rsidR="00703771" w:rsidRPr="00703771">
        <w:t>Takto zapsaná metoda značí, že použít ji může pouze správce</w:t>
      </w:r>
      <w:r w:rsidR="00703771">
        <w:t>:</w:t>
      </w:r>
    </w:p>
    <w:p w14:paraId="1BC62AFF" w14:textId="77777777" w:rsidR="00CA7BA8" w:rsidRDefault="00065DEB" w:rsidP="00CA7BA8">
      <w:pPr>
        <w:pStyle w:val="ObrzekvMP"/>
        <w:keepNext/>
      </w:pPr>
      <w:r w:rsidRPr="00CA7BA8">
        <w:rPr>
          <w:noProof/>
        </w:rPr>
        <w:drawing>
          <wp:inline distT="0" distB="0" distL="0" distR="0" wp14:anchorId="0111CD4B" wp14:editId="0E604421">
            <wp:extent cx="5760720" cy="1003935"/>
            <wp:effectExtent l="0" t="0" r="0" b="5715"/>
            <wp:docPr id="17" name="Obrázek 1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21"/>
                    <a:stretch>
                      <a:fillRect/>
                    </a:stretch>
                  </pic:blipFill>
                  <pic:spPr>
                    <a:xfrm>
                      <a:off x="0" y="0"/>
                      <a:ext cx="5760720" cy="1003935"/>
                    </a:xfrm>
                    <a:prstGeom prst="rect">
                      <a:avLst/>
                    </a:prstGeom>
                  </pic:spPr>
                </pic:pic>
              </a:graphicData>
            </a:graphic>
          </wp:inline>
        </w:drawing>
      </w:r>
    </w:p>
    <w:p w14:paraId="26D58A34" w14:textId="1EA4328D" w:rsidR="00065DEB" w:rsidRDefault="00CA7BA8" w:rsidP="00CA7BA8">
      <w:pPr>
        <w:pStyle w:val="Titulek"/>
      </w:pPr>
      <w:bookmarkStart w:id="77" w:name="_Toc97474148"/>
      <w:r>
        <w:t xml:space="preserve">Obrázek </w:t>
      </w:r>
      <w:fldSimple w:instr=" SEQ Obrázek \* ARABIC ">
        <w:r w:rsidR="00B6796F">
          <w:rPr>
            <w:noProof/>
          </w:rPr>
          <w:t>9</w:t>
        </w:r>
      </w:fldSimple>
      <w:r>
        <w:t xml:space="preserve"> </w:t>
      </w:r>
      <w:proofErr w:type="spellStart"/>
      <w:r>
        <w:t>Authorize</w:t>
      </w:r>
      <w:proofErr w:type="spellEnd"/>
      <w:r>
        <w:t xml:space="preserve"> s </w:t>
      </w:r>
      <w:proofErr w:type="spellStart"/>
      <w:r>
        <w:t>policy</w:t>
      </w:r>
      <w:bookmarkEnd w:id="77"/>
      <w:proofErr w:type="spellEnd"/>
    </w:p>
    <w:p w14:paraId="4381ED88" w14:textId="23BB9C71" w:rsidR="0055345D" w:rsidRDefault="0055345D" w:rsidP="003179B2">
      <w:pPr>
        <w:pStyle w:val="Nadpis1"/>
        <w:numPr>
          <w:ilvl w:val="0"/>
          <w:numId w:val="3"/>
        </w:numPr>
      </w:pPr>
      <w:bookmarkStart w:id="78" w:name="_Toc97472624"/>
      <w:r>
        <w:lastRenderedPageBreak/>
        <w:t>Testování</w:t>
      </w:r>
      <w:bookmarkEnd w:id="78"/>
    </w:p>
    <w:p w14:paraId="301FA7B8" w14:textId="6EA11CE3" w:rsidR="003179B2" w:rsidRDefault="0055345D" w:rsidP="0055345D">
      <w:r>
        <w:t xml:space="preserve">První fáze testování probíhala </w:t>
      </w:r>
      <w:r w:rsidR="003179B2">
        <w:t xml:space="preserve">mnou za pomocí </w:t>
      </w:r>
      <w:proofErr w:type="spellStart"/>
      <w:r w:rsidR="003179B2">
        <w:t>Swaggeru</w:t>
      </w:r>
      <w:proofErr w:type="spellEnd"/>
      <w:r w:rsidR="003179B2">
        <w:t>.</w:t>
      </w:r>
    </w:p>
    <w:p w14:paraId="31B6BCB0" w14:textId="6AFB4571" w:rsidR="00F13209" w:rsidRDefault="0082135B" w:rsidP="00797E39">
      <w:pPr>
        <w:pStyle w:val="Nadpis2"/>
        <w:numPr>
          <w:ilvl w:val="1"/>
          <w:numId w:val="3"/>
        </w:numPr>
      </w:pPr>
      <w:bookmarkStart w:id="79" w:name="_Toc97472625"/>
      <w:proofErr w:type="spellStart"/>
      <w:r>
        <w:t>Swagger</w:t>
      </w:r>
      <w:bookmarkEnd w:id="79"/>
      <w:proofErr w:type="spellEnd"/>
    </w:p>
    <w:p w14:paraId="44A3EF52" w14:textId="47F0F103" w:rsidR="00AB1421" w:rsidRDefault="00AB1421" w:rsidP="00AB1421">
      <w:proofErr w:type="spellStart"/>
      <w:r>
        <w:t>Swagger</w:t>
      </w:r>
      <w:proofErr w:type="spellEnd"/>
      <w:r>
        <w:t xml:space="preserve"> je open source framework pro návrh a tvorbu dokumentace pro </w:t>
      </w:r>
      <w:proofErr w:type="spellStart"/>
      <w:r>
        <w:t>RESTful</w:t>
      </w:r>
      <w:proofErr w:type="spellEnd"/>
      <w:r>
        <w:t xml:space="preserve"> API.</w:t>
      </w:r>
      <w:r w:rsidR="0030628A">
        <w:t xml:space="preserve"> Obsahuje nástroje pro automatické vygenerování dokumentace a testování existujícího API, vizualizaci a vyzkoušení navrženého API.</w:t>
      </w:r>
    </w:p>
    <w:p w14:paraId="1801D753" w14:textId="41660451" w:rsidR="0030628A" w:rsidRDefault="005636B3" w:rsidP="00AB1421">
      <w:r>
        <w:t xml:space="preserve">Společnost </w:t>
      </w:r>
      <w:proofErr w:type="spellStart"/>
      <w:r>
        <w:t>SmartBear</w:t>
      </w:r>
      <w:proofErr w:type="spellEnd"/>
      <w:r>
        <w:t xml:space="preserve"> Software se podílela na vývoji </w:t>
      </w:r>
      <w:proofErr w:type="spellStart"/>
      <w:r>
        <w:t>OpenAPI</w:t>
      </w:r>
      <w:proofErr w:type="spellEnd"/>
      <w:r>
        <w:t xml:space="preserve"> a darovala svoji specifikaci </w:t>
      </w:r>
      <w:proofErr w:type="spellStart"/>
      <w:r>
        <w:t>swaggeru</w:t>
      </w:r>
      <w:proofErr w:type="spellEnd"/>
      <w:r>
        <w:t xml:space="preserve"> do nově vzniklé iniciativy. </w:t>
      </w:r>
      <w:proofErr w:type="spellStart"/>
      <w:r>
        <w:t>OpenAPI</w:t>
      </w:r>
      <w:proofErr w:type="spellEnd"/>
      <w:r>
        <w:t xml:space="preserve"> 2.0, která je obsahově shodná s původní specifikací </w:t>
      </w:r>
      <w:proofErr w:type="spellStart"/>
      <w:r>
        <w:t>Swagger</w:t>
      </w:r>
      <w:proofErr w:type="spellEnd"/>
      <w:r>
        <w:t xml:space="preserve"> 2.0, je dnes možné chápat jako specifikaci a </w:t>
      </w:r>
      <w:proofErr w:type="spellStart"/>
      <w:r>
        <w:t>Swagger</w:t>
      </w:r>
      <w:proofErr w:type="spellEnd"/>
      <w:r>
        <w:t xml:space="preserve"> jako nástroj pro implementaci této specifikace.</w:t>
      </w:r>
      <w:sdt>
        <w:sdtPr>
          <w:id w:val="-821032918"/>
          <w:citation/>
        </w:sdtPr>
        <w:sdtEndPr/>
        <w:sdtContent>
          <w:r>
            <w:fldChar w:fldCharType="begin"/>
          </w:r>
          <w:r w:rsidR="009620BA">
            <w:instrText xml:space="preserve">CITATION Wik21 \l 1029 </w:instrText>
          </w:r>
          <w:r>
            <w:fldChar w:fldCharType="separate"/>
          </w:r>
          <w:r w:rsidR="009620BA">
            <w:rPr>
              <w:noProof/>
            </w:rPr>
            <w:t xml:space="preserve"> (8)</w:t>
          </w:r>
          <w:r>
            <w:fldChar w:fldCharType="end"/>
          </w:r>
        </w:sdtContent>
      </w:sdt>
    </w:p>
    <w:p w14:paraId="26ABC7A8" w14:textId="24EE6950" w:rsidR="005636B3" w:rsidRDefault="005636B3" w:rsidP="005636B3">
      <w:pPr>
        <w:pStyle w:val="Nadpis3"/>
        <w:numPr>
          <w:ilvl w:val="2"/>
          <w:numId w:val="3"/>
        </w:numPr>
      </w:pPr>
      <w:bookmarkStart w:id="80" w:name="_Toc97472626"/>
      <w:r>
        <w:t xml:space="preserve">Konfigurace </w:t>
      </w:r>
      <w:proofErr w:type="spellStart"/>
      <w:r>
        <w:t>Swaggeru</w:t>
      </w:r>
      <w:proofErr w:type="spellEnd"/>
      <w:r>
        <w:t xml:space="preserve"> v C#</w:t>
      </w:r>
      <w:bookmarkEnd w:id="80"/>
    </w:p>
    <w:p w14:paraId="4C27CAB9" w14:textId="77777777" w:rsidR="005636B3" w:rsidRDefault="005636B3" w:rsidP="005636B3">
      <w:pPr>
        <w:pStyle w:val="ObrzekvMP"/>
        <w:keepNext/>
      </w:pPr>
      <w:r w:rsidRPr="005636B3">
        <w:rPr>
          <w:noProof/>
        </w:rPr>
        <w:drawing>
          <wp:inline distT="0" distB="0" distL="0" distR="0" wp14:anchorId="0E45BCFB" wp14:editId="6BA5ACD6">
            <wp:extent cx="5760720" cy="4341495"/>
            <wp:effectExtent l="0" t="0" r="0" b="190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22"/>
                    <a:stretch>
                      <a:fillRect/>
                    </a:stretch>
                  </pic:blipFill>
                  <pic:spPr>
                    <a:xfrm>
                      <a:off x="0" y="0"/>
                      <a:ext cx="5760720" cy="4341495"/>
                    </a:xfrm>
                    <a:prstGeom prst="rect">
                      <a:avLst/>
                    </a:prstGeom>
                  </pic:spPr>
                </pic:pic>
              </a:graphicData>
            </a:graphic>
          </wp:inline>
        </w:drawing>
      </w:r>
    </w:p>
    <w:p w14:paraId="119259A6" w14:textId="18A23008" w:rsidR="00424055" w:rsidRDefault="005636B3" w:rsidP="005636B3">
      <w:pPr>
        <w:pStyle w:val="Titulek"/>
      </w:pPr>
      <w:bookmarkStart w:id="81" w:name="_Toc97474149"/>
      <w:r>
        <w:t xml:space="preserve">Obrázek </w:t>
      </w:r>
      <w:fldSimple w:instr=" SEQ Obrázek \* ARABIC ">
        <w:r w:rsidR="00B6796F">
          <w:rPr>
            <w:noProof/>
          </w:rPr>
          <w:t>10</w:t>
        </w:r>
      </w:fldSimple>
      <w:r>
        <w:t xml:space="preserve"> Konfigurace </w:t>
      </w:r>
      <w:proofErr w:type="spellStart"/>
      <w:r>
        <w:t>Swaggeru</w:t>
      </w:r>
      <w:proofErr w:type="spellEnd"/>
      <w:r>
        <w:t xml:space="preserve"> v C#</w:t>
      </w:r>
      <w:bookmarkEnd w:id="81"/>
    </w:p>
    <w:p w14:paraId="6852C6D5" w14:textId="04ADCEC5" w:rsidR="000504B0" w:rsidRDefault="005636B3" w:rsidP="000504B0">
      <w:r>
        <w:lastRenderedPageBreak/>
        <w:t xml:space="preserve">Na přiloženém obrázku je konfigurace </w:t>
      </w:r>
      <w:proofErr w:type="spellStart"/>
      <w:r>
        <w:t>Swaggeru</w:t>
      </w:r>
      <w:proofErr w:type="spellEnd"/>
      <w:r>
        <w:t xml:space="preserve">, která se skládá ze tří částí. První, červená část, je základní konfigurace, díky které se generuje </w:t>
      </w:r>
      <w:proofErr w:type="spellStart"/>
      <w:r w:rsidR="008C7716">
        <w:t>Swagger</w:t>
      </w:r>
      <w:proofErr w:type="spellEnd"/>
      <w:r w:rsidR="008C7716">
        <w:t>.</w:t>
      </w:r>
    </w:p>
    <w:p w14:paraId="067D4B6D" w14:textId="7615059A" w:rsidR="008C7716" w:rsidRDefault="008C7716" w:rsidP="000504B0">
      <w:r>
        <w:t>V další zelené části je kód pro slovní popis metod, díky které můžeme použít nad každou metodou v</w:t>
      </w:r>
      <w:r w:rsidR="000504B0">
        <w:t> </w:t>
      </w:r>
      <w:r>
        <w:t>kontroléru</w:t>
      </w:r>
      <w:r w:rsidR="000504B0">
        <w:t xml:space="preserve"> tag</w:t>
      </w:r>
      <w:r>
        <w:t xml:space="preserve"> </w:t>
      </w:r>
      <w:proofErr w:type="spellStart"/>
      <w:r w:rsidR="000504B0">
        <w:t>summary</w:t>
      </w:r>
      <w:proofErr w:type="spellEnd"/>
      <w:r w:rsidR="000504B0">
        <w:t xml:space="preserve">, jehož obsah se nám propíše k metodám ve </w:t>
      </w:r>
      <w:proofErr w:type="spellStart"/>
      <w:r w:rsidR="000504B0">
        <w:t>Swaggeru</w:t>
      </w:r>
      <w:proofErr w:type="spellEnd"/>
      <w:r w:rsidR="000504B0">
        <w:t>.</w:t>
      </w:r>
    </w:p>
    <w:p w14:paraId="1971BFC7" w14:textId="77777777" w:rsidR="000504B0" w:rsidRDefault="008C7716" w:rsidP="000504B0">
      <w:pPr>
        <w:pStyle w:val="ObrzekvMP"/>
        <w:keepNext/>
      </w:pPr>
      <w:r w:rsidRPr="008C7716">
        <w:rPr>
          <w:noProof/>
        </w:rPr>
        <w:drawing>
          <wp:inline distT="0" distB="0" distL="0" distR="0" wp14:anchorId="299B015C" wp14:editId="3A8FF941">
            <wp:extent cx="5020376" cy="914528"/>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23"/>
                    <a:stretch>
                      <a:fillRect/>
                    </a:stretch>
                  </pic:blipFill>
                  <pic:spPr>
                    <a:xfrm>
                      <a:off x="0" y="0"/>
                      <a:ext cx="5020376" cy="914528"/>
                    </a:xfrm>
                    <a:prstGeom prst="rect">
                      <a:avLst/>
                    </a:prstGeom>
                  </pic:spPr>
                </pic:pic>
              </a:graphicData>
            </a:graphic>
          </wp:inline>
        </w:drawing>
      </w:r>
    </w:p>
    <w:p w14:paraId="1AF0D5EA" w14:textId="265894A4" w:rsidR="008C7716" w:rsidRDefault="000504B0" w:rsidP="000504B0">
      <w:pPr>
        <w:pStyle w:val="Titulek"/>
      </w:pPr>
      <w:bookmarkStart w:id="82" w:name="_Toc97474150"/>
      <w:r>
        <w:t xml:space="preserve">Obrázek </w:t>
      </w:r>
      <w:fldSimple w:instr=" SEQ Obrázek \* ARABIC ">
        <w:r w:rsidR="00B6796F">
          <w:rPr>
            <w:noProof/>
          </w:rPr>
          <w:t>11</w:t>
        </w:r>
      </w:fldSimple>
      <w:r>
        <w:t xml:space="preserve"> Ukázka použití </w:t>
      </w:r>
      <w:proofErr w:type="spellStart"/>
      <w:r>
        <w:t>summary</w:t>
      </w:r>
      <w:bookmarkEnd w:id="82"/>
      <w:proofErr w:type="spellEnd"/>
    </w:p>
    <w:p w14:paraId="71995B56" w14:textId="1AE207C7" w:rsidR="008C7716" w:rsidRDefault="000504B0" w:rsidP="000504B0">
      <w:r>
        <w:t xml:space="preserve">Poslední modrá část zajišťuje možnost </w:t>
      </w:r>
      <w:r w:rsidR="00525566">
        <w:t xml:space="preserve">testovat zabezpečení – autorizaci API, pomocí JWT </w:t>
      </w:r>
      <w:proofErr w:type="spellStart"/>
      <w:r w:rsidR="00525566">
        <w:t>Bearer</w:t>
      </w:r>
      <w:proofErr w:type="spellEnd"/>
      <w:r w:rsidR="00525566">
        <w:t xml:space="preserve"> tokenu.</w:t>
      </w:r>
    </w:p>
    <w:p w14:paraId="5C3AC1B8" w14:textId="443E8B90" w:rsidR="00525566" w:rsidRPr="005636B3" w:rsidRDefault="00525566" w:rsidP="000504B0">
      <w:r>
        <w:t>Zatímco se tato konfigurace vyskytovala v programu v </w:t>
      </w:r>
      <w:proofErr w:type="spellStart"/>
      <w:proofErr w:type="gramStart"/>
      <w:r>
        <w:t>builder.Services</w:t>
      </w:r>
      <w:proofErr w:type="spellEnd"/>
      <w:proofErr w:type="gramEnd"/>
      <w:r>
        <w:t xml:space="preserve">, je potřeba pro funkční </w:t>
      </w:r>
      <w:proofErr w:type="spellStart"/>
      <w:r>
        <w:t>Swagger</w:t>
      </w:r>
      <w:proofErr w:type="spellEnd"/>
      <w:r>
        <w:t xml:space="preserve"> ještě napsat jeden řádek kódu na závěr </w:t>
      </w:r>
      <w:proofErr w:type="spellStart"/>
      <w:r>
        <w:t>Program.cs</w:t>
      </w:r>
      <w:proofErr w:type="spellEnd"/>
      <w:r>
        <w:t>.</w:t>
      </w:r>
    </w:p>
    <w:p w14:paraId="060690E4" w14:textId="2E7CE80F" w:rsidR="00424055" w:rsidRDefault="00424055" w:rsidP="00424055">
      <w:pPr>
        <w:pStyle w:val="Zdrojovkd"/>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app.UseSwagger</w:t>
      </w:r>
      <w:proofErr w:type="spellEnd"/>
      <w:proofErr w:type="gramEnd"/>
      <w:r>
        <w:rPr>
          <w:rFonts w:ascii="Cascadia Mono" w:hAnsi="Cascadia Mono" w:cs="Cascadia Mono"/>
          <w:color w:val="000000"/>
          <w:sz w:val="19"/>
          <w:szCs w:val="19"/>
        </w:rPr>
        <w:t>();</w:t>
      </w:r>
    </w:p>
    <w:p w14:paraId="0184607A" w14:textId="6ABBCA26" w:rsidR="00525566" w:rsidRDefault="00525566" w:rsidP="00525566">
      <w:pPr>
        <w:pStyle w:val="Nadpis3"/>
        <w:numPr>
          <w:ilvl w:val="2"/>
          <w:numId w:val="3"/>
        </w:numPr>
      </w:pPr>
      <w:bookmarkStart w:id="83" w:name="_Toc97472627"/>
      <w:r>
        <w:t xml:space="preserve">Použití </w:t>
      </w:r>
      <w:proofErr w:type="spellStart"/>
      <w:r>
        <w:t>Swaggeru</w:t>
      </w:r>
      <w:bookmarkEnd w:id="83"/>
      <w:proofErr w:type="spellEnd"/>
    </w:p>
    <w:p w14:paraId="15028290" w14:textId="77777777" w:rsidR="00525566" w:rsidRDefault="00525566" w:rsidP="00525566">
      <w:pPr>
        <w:pStyle w:val="ObrzekvMP"/>
        <w:keepNext/>
      </w:pPr>
      <w:r w:rsidRPr="00525566">
        <w:rPr>
          <w:noProof/>
        </w:rPr>
        <w:drawing>
          <wp:inline distT="0" distB="0" distL="0" distR="0" wp14:anchorId="4B08CEBE" wp14:editId="5F12C774">
            <wp:extent cx="5760720" cy="293941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39415"/>
                    </a:xfrm>
                    <a:prstGeom prst="rect">
                      <a:avLst/>
                    </a:prstGeom>
                  </pic:spPr>
                </pic:pic>
              </a:graphicData>
            </a:graphic>
          </wp:inline>
        </w:drawing>
      </w:r>
    </w:p>
    <w:p w14:paraId="41470DCA" w14:textId="776DE722" w:rsidR="00525566" w:rsidRDefault="00525566" w:rsidP="00525566">
      <w:pPr>
        <w:pStyle w:val="Titulek"/>
      </w:pPr>
      <w:bookmarkStart w:id="84" w:name="_Toc97474151"/>
      <w:r>
        <w:t xml:space="preserve">Obrázek </w:t>
      </w:r>
      <w:fldSimple w:instr=" SEQ Obrázek \* ARABIC ">
        <w:r w:rsidR="00B6796F">
          <w:rPr>
            <w:noProof/>
          </w:rPr>
          <w:t>12</w:t>
        </w:r>
      </w:fldSimple>
      <w:r>
        <w:t xml:space="preserve"> Příklad metody ve </w:t>
      </w:r>
      <w:proofErr w:type="spellStart"/>
      <w:r>
        <w:t>Swaggeru</w:t>
      </w:r>
      <w:bookmarkEnd w:id="84"/>
      <w:proofErr w:type="spellEnd"/>
    </w:p>
    <w:p w14:paraId="01BD7DDA" w14:textId="34079F51" w:rsidR="00525566" w:rsidRDefault="00525566" w:rsidP="00525566">
      <w:r>
        <w:lastRenderedPageBreak/>
        <w:t xml:space="preserve">V pravém horním rohu se nachází </w:t>
      </w:r>
      <w:proofErr w:type="spellStart"/>
      <w:r>
        <w:t>Authorize</w:t>
      </w:r>
      <w:proofErr w:type="spellEnd"/>
      <w:r>
        <w:t xml:space="preserve"> tlačítko, pro vložení </w:t>
      </w:r>
      <w:proofErr w:type="spellStart"/>
      <w:r>
        <w:t>Bearer</w:t>
      </w:r>
      <w:proofErr w:type="spellEnd"/>
      <w:r>
        <w:t xml:space="preserve"> tokenu, kterým se uživatel bude vůči aplikaci autorizovat.</w:t>
      </w:r>
    </w:p>
    <w:p w14:paraId="5BA88254" w14:textId="1EA59A53" w:rsidR="008637A5" w:rsidRDefault="00525566" w:rsidP="00525566">
      <w:r>
        <w:t xml:space="preserve">V levém horním rohu vidíme název kontroléru, a pod ním seznam všech metod, které obsahuje. V tomto případě již máme otevřenou metodu pro vytvoření nového předmětu. </w:t>
      </w:r>
      <w:r w:rsidR="008637A5">
        <w:t xml:space="preserve">Je zde vidět že se jedná o metodu POST (každá metoda má i vlastní barvu), adresu, na kterou </w:t>
      </w:r>
      <w:proofErr w:type="spellStart"/>
      <w:r w:rsidR="008637A5">
        <w:t>endpoint</w:t>
      </w:r>
      <w:proofErr w:type="spellEnd"/>
      <w:r w:rsidR="008637A5">
        <w:t xml:space="preserve"> odkazuje, a za tím popis, který jsme předtím napsali k metodě do </w:t>
      </w:r>
      <w:proofErr w:type="spellStart"/>
      <w:r w:rsidR="008637A5">
        <w:t>summary</w:t>
      </w:r>
      <w:proofErr w:type="spellEnd"/>
      <w:r w:rsidR="008637A5">
        <w:t>.</w:t>
      </w:r>
    </w:p>
    <w:p w14:paraId="2377AAD6" w14:textId="497A1F02" w:rsidR="00525566" w:rsidRDefault="00525566" w:rsidP="00525566">
      <w:r>
        <w:t xml:space="preserve"> </w:t>
      </w:r>
      <w:r w:rsidR="008637A5">
        <w:t>Tato metoda nemá žádné parametry, které by se psali přímo do URL, ale obsahuje tělo požadavku, kam se zapíší vlastnosti, které chceme, aby předmět obsahoval. Vlastnosti se oddělují čárkou, a vlastnosti, které nechceme vyplňovat, nemusíme udávat.</w:t>
      </w:r>
    </w:p>
    <w:p w14:paraId="1361A963" w14:textId="77777777" w:rsidR="008637A5" w:rsidRDefault="008637A5" w:rsidP="008637A5">
      <w:pPr>
        <w:pStyle w:val="ObrzekvMP"/>
        <w:keepNext/>
      </w:pPr>
      <w:r w:rsidRPr="008637A5">
        <w:rPr>
          <w:noProof/>
        </w:rPr>
        <w:drawing>
          <wp:inline distT="0" distB="0" distL="0" distR="0" wp14:anchorId="1DAD3E20" wp14:editId="3EA6AD42">
            <wp:extent cx="5760720" cy="1270635"/>
            <wp:effectExtent l="0" t="0" r="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70635"/>
                    </a:xfrm>
                    <a:prstGeom prst="rect">
                      <a:avLst/>
                    </a:prstGeom>
                  </pic:spPr>
                </pic:pic>
              </a:graphicData>
            </a:graphic>
          </wp:inline>
        </w:drawing>
      </w:r>
    </w:p>
    <w:p w14:paraId="2B05464C" w14:textId="6D0C834F" w:rsidR="008637A5" w:rsidRDefault="008637A5" w:rsidP="008637A5">
      <w:pPr>
        <w:pStyle w:val="Titulek"/>
      </w:pPr>
      <w:bookmarkStart w:id="85" w:name="_Toc97474152"/>
      <w:r>
        <w:t xml:space="preserve">Obrázek </w:t>
      </w:r>
      <w:fldSimple w:instr=" SEQ Obrázek \* ARABIC ">
        <w:r w:rsidR="00B6796F">
          <w:rPr>
            <w:noProof/>
          </w:rPr>
          <w:t>13</w:t>
        </w:r>
      </w:fldSimple>
      <w:r>
        <w:t xml:space="preserve"> Metoda s parametry v</w:t>
      </w:r>
      <w:r w:rsidR="00DF299F">
        <w:t> </w:t>
      </w:r>
      <w:r>
        <w:t>URL</w:t>
      </w:r>
      <w:bookmarkEnd w:id="85"/>
    </w:p>
    <w:p w14:paraId="53422516" w14:textId="43C09D08" w:rsidR="00DF299F" w:rsidRDefault="00DF299F" w:rsidP="00DF299F">
      <w:r>
        <w:t>Když zkusíme metodu zavolat, v </w:t>
      </w:r>
      <w:proofErr w:type="spellStart"/>
      <w:r>
        <w:t>Responses</w:t>
      </w:r>
      <w:proofErr w:type="spellEnd"/>
      <w:r>
        <w:t xml:space="preserve"> uvidíme </w:t>
      </w:r>
      <w:proofErr w:type="spellStart"/>
      <w:r>
        <w:t>Request</w:t>
      </w:r>
      <w:proofErr w:type="spellEnd"/>
      <w:r>
        <w:t xml:space="preserve"> URL, která reprezentuje adresu, na které bychom metodu zavolali. Dostaneme</w:t>
      </w:r>
      <w:r w:rsidR="00C478F8">
        <w:t xml:space="preserve"> stavový</w:t>
      </w:r>
      <w:r>
        <w:t xml:space="preserve"> kód odpovědi (200 pro úspěšné splnění požadavku, 401 pokud uživatel nemá přístup a 404 pokud požadovaná data neexistují). </w:t>
      </w:r>
    </w:p>
    <w:p w14:paraId="010C101B" w14:textId="2FB0A2CC" w:rsidR="00DF299F" w:rsidRDefault="00DF299F" w:rsidP="00DF299F">
      <w:r>
        <w:t xml:space="preserve">Odpověď na požadavek nám také vrátí data, v našem případě předmět a hlavičku odpovědi. </w:t>
      </w:r>
    </w:p>
    <w:p w14:paraId="781B4D13" w14:textId="77777777" w:rsidR="00DF299F" w:rsidRDefault="00DF299F" w:rsidP="00DF299F">
      <w:pPr>
        <w:pStyle w:val="ObrzekvMP"/>
        <w:keepNext/>
      </w:pPr>
      <w:r w:rsidRPr="00DF299F">
        <w:rPr>
          <w:noProof/>
        </w:rPr>
        <w:lastRenderedPageBreak/>
        <w:drawing>
          <wp:inline distT="0" distB="0" distL="0" distR="0" wp14:anchorId="1F7F637A" wp14:editId="7A39609F">
            <wp:extent cx="5760720" cy="2875280"/>
            <wp:effectExtent l="0" t="0" r="0"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75280"/>
                    </a:xfrm>
                    <a:prstGeom prst="rect">
                      <a:avLst/>
                    </a:prstGeom>
                  </pic:spPr>
                </pic:pic>
              </a:graphicData>
            </a:graphic>
          </wp:inline>
        </w:drawing>
      </w:r>
    </w:p>
    <w:p w14:paraId="74C5D1BD" w14:textId="5B82C4D1" w:rsidR="00DF299F" w:rsidRDefault="00DF299F" w:rsidP="00DF299F">
      <w:pPr>
        <w:pStyle w:val="Titulek"/>
      </w:pPr>
      <w:bookmarkStart w:id="86" w:name="_Toc97474153"/>
      <w:r>
        <w:t xml:space="preserve">Obrázek </w:t>
      </w:r>
      <w:fldSimple w:instr=" SEQ Obrázek \* ARABIC ">
        <w:r w:rsidR="00B6796F">
          <w:rPr>
            <w:noProof/>
          </w:rPr>
          <w:t>14</w:t>
        </w:r>
      </w:fldSimple>
      <w:r>
        <w:t xml:space="preserve"> Odpověď na požadavek</w:t>
      </w:r>
      <w:bookmarkEnd w:id="86"/>
    </w:p>
    <w:p w14:paraId="216D609C" w14:textId="1AF08D91" w:rsidR="00DF299F" w:rsidRDefault="00DF299F" w:rsidP="00DF299F">
      <w:pPr>
        <w:pStyle w:val="Nadpis2"/>
        <w:numPr>
          <w:ilvl w:val="1"/>
          <w:numId w:val="3"/>
        </w:numPr>
      </w:pPr>
      <w:bookmarkStart w:id="87" w:name="_Toc97472628"/>
      <w:r>
        <w:t>Samotné testování</w:t>
      </w:r>
      <w:bookmarkEnd w:id="87"/>
    </w:p>
    <w:p w14:paraId="1973A8F4" w14:textId="09D44292" w:rsidR="00C11A83" w:rsidRDefault="006A4DBF" w:rsidP="00C11A83">
      <w:r>
        <w:t xml:space="preserve">Pro každou metodu jsem testovala nejdřív s validními parametry, zda </w:t>
      </w:r>
      <w:r w:rsidR="00171204">
        <w:t>dělá,</w:t>
      </w:r>
      <w:r>
        <w:t xml:space="preserve"> co se od ní očekává, poté jsem zkoušela i zadat parametry neexistující položky, zda vyhodí kód 404</w:t>
      </w:r>
      <w:r w:rsidR="00171204">
        <w:t xml:space="preserve">. V případě předmětu dostaneme 404 i pro předmět, který má vlastnost </w:t>
      </w:r>
      <w:proofErr w:type="spellStart"/>
      <w:r w:rsidR="00171204">
        <w:t>IsDeleted</w:t>
      </w:r>
      <w:proofErr w:type="spellEnd"/>
      <w:r w:rsidR="00171204">
        <w:t xml:space="preserve"> nastavenou na </w:t>
      </w:r>
      <w:proofErr w:type="spellStart"/>
      <w:r w:rsidR="00171204">
        <w:t>true</w:t>
      </w:r>
      <w:proofErr w:type="spellEnd"/>
      <w:r w:rsidR="00171204">
        <w:t>.</w:t>
      </w:r>
    </w:p>
    <w:p w14:paraId="2F0A9B7B" w14:textId="51437E48" w:rsidR="00171204" w:rsidRDefault="00171204" w:rsidP="00C11A83">
      <w:r>
        <w:t>V počátcích vývoje a testování, kdy ještě nebylo API napojeno na autorizační server zde byly metody pro vytvoření uživatele, jeho úpravu a mazání, které ve finální verzi nejsou potřeba, zbyla zde pouze metoda pro přidání uživatele přihlášeného k autorizačnímu serveru do databáze Rentals aplikace.</w:t>
      </w:r>
    </w:p>
    <w:p w14:paraId="25507C5B" w14:textId="16ADF125" w:rsidR="00171204" w:rsidRPr="00C11A83" w:rsidRDefault="00171204" w:rsidP="00C11A83">
      <w:r>
        <w:t>Pro testování přihlášených uživatelů a jejich práv jsem využívala pomo</w:t>
      </w:r>
      <w:r w:rsidR="002C0FDB">
        <w:t>cnou aplikaci napsanou v </w:t>
      </w:r>
      <w:proofErr w:type="spellStart"/>
      <w:r w:rsidR="002C0FDB">
        <w:t>Reactu</w:t>
      </w:r>
      <w:proofErr w:type="spellEnd"/>
      <w:r w:rsidR="002C0FDB">
        <w:t xml:space="preserve">, která slouží k vypsání </w:t>
      </w:r>
      <w:proofErr w:type="spellStart"/>
      <w:r w:rsidR="002C0FDB">
        <w:t>Bearer</w:t>
      </w:r>
      <w:proofErr w:type="spellEnd"/>
      <w:r w:rsidR="002C0FDB">
        <w:t xml:space="preserve"> tokenu a profilu přihlášeného uživatele k oauth.pslib.cz. Tento token jsem pokaždé zadala do </w:t>
      </w:r>
      <w:proofErr w:type="spellStart"/>
      <w:r w:rsidR="002C0FDB">
        <w:t>Swaggeru</w:t>
      </w:r>
      <w:proofErr w:type="spellEnd"/>
      <w:r w:rsidR="002C0FDB">
        <w:t xml:space="preserve"> a otestovala, zda nastavená práva fungují. </w:t>
      </w:r>
    </w:p>
    <w:p w14:paraId="332E6135" w14:textId="77777777" w:rsidR="0023432B" w:rsidRDefault="00440DE5" w:rsidP="00440DE5">
      <w:pPr>
        <w:pStyle w:val="Neslovannadpis"/>
      </w:pPr>
      <w:bookmarkStart w:id="88" w:name="_Toc86047603"/>
      <w:bookmarkStart w:id="89" w:name="_Toc86055210"/>
      <w:bookmarkStart w:id="90" w:name="_Toc97472629"/>
      <w:r>
        <w:lastRenderedPageBreak/>
        <w:t>Závěr</w:t>
      </w:r>
      <w:bookmarkEnd w:id="88"/>
      <w:bookmarkEnd w:id="89"/>
      <w:bookmarkEnd w:id="90"/>
    </w:p>
    <w:p w14:paraId="7B21F776" w14:textId="77777777" w:rsidR="001A3EBE" w:rsidRDefault="009C4190" w:rsidP="00E05667">
      <w:r>
        <w:t xml:space="preserve">Do této maturitní práce jsem šla s cílem vyzkoušet si navržení reálné databáze a API a případně si rozšířit své znalosti. </w:t>
      </w:r>
      <w:r w:rsidR="006E2408">
        <w:t>Trochu jsem se obávala, že moje znalosti na databáz</w:t>
      </w:r>
      <w:r w:rsidR="00C16C8B">
        <w:t>i</w:t>
      </w:r>
      <w:r w:rsidR="006E2408">
        <w:t xml:space="preserve"> v praxi nebudou dostačující</w:t>
      </w:r>
      <w:r w:rsidR="00C16C8B">
        <w:t>, ale nakonec jsem použila převážně věci, co jsem znala ze školy.</w:t>
      </w:r>
      <w:r w:rsidR="005F51F0">
        <w:t xml:space="preserve"> Některé věci se ale nejdřív použily v mé práci, než jsme je stihli probrat ve škole</w:t>
      </w:r>
      <w:r w:rsidR="004849FE">
        <w:t>, čímž jsem v následujících projektech měla výhodu.</w:t>
      </w:r>
    </w:p>
    <w:p w14:paraId="0D4017E4" w14:textId="7FBD354F" w:rsidR="00E05667" w:rsidRDefault="001A3EBE" w:rsidP="00E05667">
      <w:r>
        <w:t xml:space="preserve">Zjistila jsem, jak se nahrávají obrázky do API a jak je poté přes </w:t>
      </w:r>
      <w:proofErr w:type="spellStart"/>
      <w:r>
        <w:t>endpoint</w:t>
      </w:r>
      <w:proofErr w:type="spellEnd"/>
      <w:r>
        <w:t xml:space="preserve"> získat zpět, to pro mě asi byla největší novinka. I když prvotní implementace byla přímo přes nahrávání souboru jako parametr </w:t>
      </w:r>
      <w:proofErr w:type="spellStart"/>
      <w:r>
        <w:t>endpointu</w:t>
      </w:r>
      <w:proofErr w:type="spellEnd"/>
      <w:r>
        <w:t xml:space="preserve">, pracovat se s tím dalo, kdyby nebyl problém se </w:t>
      </w:r>
      <w:r w:rsidR="00F70B91">
        <w:t xml:space="preserve">zamrzáním aplikace. Pak ale přišel pan Kazda, že bude lepší, a i pro obsah </w:t>
      </w:r>
      <w:proofErr w:type="spellStart"/>
      <w:r w:rsidR="00F70B91">
        <w:t>endpointu</w:t>
      </w:r>
      <w:proofErr w:type="spellEnd"/>
      <w:r w:rsidR="00F70B91">
        <w:t xml:space="preserve"> jednodušší použít </w:t>
      </w:r>
      <w:proofErr w:type="spellStart"/>
      <w:r w:rsidR="00F70B91">
        <w:t>tus</w:t>
      </w:r>
      <w:proofErr w:type="spellEnd"/>
      <w:r w:rsidR="00F70B91">
        <w:t>.</w:t>
      </w:r>
      <w:r w:rsidR="001212B6">
        <w:t xml:space="preserve"> </w:t>
      </w:r>
      <w:r w:rsidR="001212B6" w:rsidRPr="001212B6">
        <w:t>Příjemná novinka pro mě bylo</w:t>
      </w:r>
      <w:r w:rsidR="001212B6">
        <w:t xml:space="preserve"> také</w:t>
      </w:r>
      <w:r w:rsidR="001212B6" w:rsidRPr="001212B6">
        <w:t xml:space="preserve"> použití PATCH API, které velmi zjednodušuje úpravu entit. Do té doby jsem používala pouze PUT, který je přímo v REST API.</w:t>
      </w:r>
      <w:r w:rsidR="001212B6">
        <w:t xml:space="preserve"> Ujistila jsem </w:t>
      </w:r>
      <w:r w:rsidR="007E7576">
        <w:t>se,</w:t>
      </w:r>
      <w:r w:rsidR="001212B6">
        <w:t xml:space="preserve"> jak se píšou metody a k čemu slouží jaký </w:t>
      </w:r>
      <w:r w:rsidR="00C478F8">
        <w:t>stavový</w:t>
      </w:r>
      <w:r w:rsidR="001212B6">
        <w:t xml:space="preserve"> kód.</w:t>
      </w:r>
    </w:p>
    <w:p w14:paraId="34FF684F" w14:textId="34668594" w:rsidR="00B82D4D" w:rsidRDefault="00F70B91" w:rsidP="00E05667">
      <w:r>
        <w:t xml:space="preserve">Autorizace pro mě nebyla úplná novinka, i když jsme ve škole pro správu uživatele použili pouze identitu ASP.NET, </w:t>
      </w:r>
      <w:r w:rsidR="00E36D72">
        <w:t xml:space="preserve">na praxi ve firmě mi autorizace za použití </w:t>
      </w:r>
      <w:proofErr w:type="spellStart"/>
      <w:r w:rsidR="00E36D72">
        <w:t>Bearer</w:t>
      </w:r>
      <w:proofErr w:type="spellEnd"/>
      <w:r w:rsidR="00E36D72">
        <w:t xml:space="preserve"> tokenu byla přiblížena, a tak mě nepřekvapilo, když jsem dostala za úkol implementovat autorizaci vůči školnímu serveru.</w:t>
      </w:r>
      <w:r w:rsidR="00686DD3">
        <w:t xml:space="preserve"> </w:t>
      </w:r>
      <w:r w:rsidR="00B82D4D">
        <w:t xml:space="preserve">Ovšem </w:t>
      </w:r>
      <w:proofErr w:type="spellStart"/>
      <w:r w:rsidR="00B82D4D">
        <w:t>claimy</w:t>
      </w:r>
      <w:proofErr w:type="spellEnd"/>
      <w:r w:rsidR="00B82D4D">
        <w:t xml:space="preserve"> a práci s nimi, jsem si vyzkoušela až v tomto projektu úplně poprvé, i když si myslím, že jsme je již ve druháku zmiňovali.</w:t>
      </w:r>
    </w:p>
    <w:p w14:paraId="70CB9B3A" w14:textId="5C1F4CB1" w:rsidR="00B82D4D" w:rsidRDefault="00B82D4D" w:rsidP="00E05667">
      <w:r>
        <w:t xml:space="preserve">Další věc, co jsem pochytila na praxi ve firmě bylo použití místo několika parametrů </w:t>
      </w:r>
      <w:proofErr w:type="spellStart"/>
      <w:r>
        <w:t>endpointu</w:t>
      </w:r>
      <w:proofErr w:type="spellEnd"/>
      <w:r>
        <w:t xml:space="preserve"> objekt, který všechny potřebné parametry obsahuje. Bez tohoto jsem měla u jen díky parametrům některé metody dlouhé přes dva řádky.</w:t>
      </w:r>
    </w:p>
    <w:p w14:paraId="05B80D4C" w14:textId="5CE6CF28" w:rsidR="001212B6" w:rsidRDefault="00E36D72" w:rsidP="001212B6">
      <w:r>
        <w:t>Problémy vyloženě s vývojem jsem neměla, veškeré moje chyby byly naprosto hloupé, i přesto že jsem u jejich řešení strávila i několik dní.</w:t>
      </w:r>
      <w:r w:rsidR="0016697E">
        <w:t xml:space="preserve"> Například pozůstatky v databázi po identitě ASP.NET, mi dělaly neplechu při implementaci vlastní </w:t>
      </w:r>
      <w:proofErr w:type="spellStart"/>
      <w:r w:rsidR="0016697E">
        <w:t>Bearer</w:t>
      </w:r>
      <w:proofErr w:type="spellEnd"/>
      <w:r w:rsidR="0016697E">
        <w:t xml:space="preserve">, nebo SPA </w:t>
      </w:r>
      <w:proofErr w:type="spellStart"/>
      <w:r w:rsidR="0016697E">
        <w:t>proxy</w:t>
      </w:r>
      <w:proofErr w:type="spellEnd"/>
      <w:r w:rsidR="0016697E">
        <w:t xml:space="preserve"> mělo problém s novou verzí Node.js.</w:t>
      </w:r>
    </w:p>
    <w:p w14:paraId="1D6E4180" w14:textId="184BD5B9" w:rsidR="001212B6" w:rsidRDefault="00982681" w:rsidP="008C793E">
      <w:r>
        <w:t>V budoucnu by dala implementovat důvěryhodnost uživatele, která je již v databázi připravená, ale nebyla vymyšlená funkcionalita, proto se v aplikaci zatím nevyskytne. Také by se dali přidat e-maily na upozorňování, že výpůjčka končí, že je předmět dostupný, nebo že uživatel přesáhl termín vrácení.</w:t>
      </w:r>
    </w:p>
    <w:p w14:paraId="53C192A6" w14:textId="77777777" w:rsidR="006F508F" w:rsidRDefault="006F508F" w:rsidP="00440DE5">
      <w:pPr>
        <w:pStyle w:val="Neslovannadpis"/>
      </w:pPr>
      <w:bookmarkStart w:id="91" w:name="_Toc86047604"/>
      <w:bookmarkStart w:id="92" w:name="_Toc86055211"/>
      <w:bookmarkStart w:id="93" w:name="_Toc97472630"/>
      <w:r>
        <w:lastRenderedPageBreak/>
        <w:t>Seznam zkratek a odborných výrazů</w:t>
      </w:r>
      <w:bookmarkEnd w:id="91"/>
      <w:bookmarkEnd w:id="92"/>
      <w:bookmarkEnd w:id="93"/>
    </w:p>
    <w:p w14:paraId="1E4A4FF7" w14:textId="1DD221E7" w:rsidR="003F01E8" w:rsidRDefault="003F01E8" w:rsidP="003F01E8">
      <w:pPr>
        <w:pStyle w:val="Pojem"/>
      </w:pPr>
      <w:r>
        <w:t>URL</w:t>
      </w:r>
    </w:p>
    <w:p w14:paraId="7498A04B" w14:textId="20663382" w:rsidR="003F01E8" w:rsidRDefault="003F01E8" w:rsidP="003F01E8">
      <w:pPr>
        <w:pStyle w:val="Vysvtlenpojmu"/>
      </w:pPr>
      <w:proofErr w:type="spellStart"/>
      <w:r>
        <w:t>Unifrom</w:t>
      </w:r>
      <w:proofErr w:type="spellEnd"/>
      <w:r>
        <w:t xml:space="preserve"> </w:t>
      </w:r>
      <w:proofErr w:type="spellStart"/>
      <w:r>
        <w:t>Resource</w:t>
      </w:r>
      <w:proofErr w:type="spellEnd"/>
      <w:r>
        <w:t xml:space="preserve"> </w:t>
      </w:r>
      <w:proofErr w:type="spellStart"/>
      <w:r>
        <w:t>Locator</w:t>
      </w:r>
      <w:proofErr w:type="spellEnd"/>
      <w:r>
        <w:t xml:space="preserve"> – webová adresa</w:t>
      </w:r>
      <w:r w:rsidR="00DA280A">
        <w:t>.</w:t>
      </w:r>
    </w:p>
    <w:p w14:paraId="5853439B" w14:textId="1DCA13A9" w:rsidR="003F01E8" w:rsidRDefault="003F01E8" w:rsidP="003F01E8">
      <w:pPr>
        <w:pStyle w:val="Pojem"/>
      </w:pPr>
      <w:r>
        <w:t>API</w:t>
      </w:r>
    </w:p>
    <w:p w14:paraId="0D557112" w14:textId="0BD2D3FA" w:rsidR="003F01E8" w:rsidRDefault="003F01E8" w:rsidP="003F01E8">
      <w:pPr>
        <w:pStyle w:val="Vysvtlenpojmu"/>
      </w:pPr>
      <w:proofErr w:type="spellStart"/>
      <w:r>
        <w:t>Application</w:t>
      </w:r>
      <w:proofErr w:type="spellEnd"/>
      <w:r>
        <w:t xml:space="preserve"> </w:t>
      </w:r>
      <w:proofErr w:type="spellStart"/>
      <w:r>
        <w:t>Programming</w:t>
      </w:r>
      <w:proofErr w:type="spellEnd"/>
      <w:r>
        <w:t xml:space="preserve"> Interface – sbírka procedur, které může programátor využívat</w:t>
      </w:r>
      <w:r w:rsidR="00DA280A">
        <w:t>.</w:t>
      </w:r>
    </w:p>
    <w:p w14:paraId="5906B27F" w14:textId="03FA76BB" w:rsidR="003F01E8" w:rsidRDefault="00CF6CC0" w:rsidP="003F01E8">
      <w:pPr>
        <w:pStyle w:val="Pojem"/>
      </w:pPr>
      <w:r>
        <w:t>JSON</w:t>
      </w:r>
    </w:p>
    <w:p w14:paraId="41C25C14" w14:textId="1709FA09" w:rsidR="003F01E8" w:rsidRDefault="00CF6CC0" w:rsidP="00CF6CC0">
      <w:pPr>
        <w:pStyle w:val="Vysvtlenpojmu"/>
      </w:pPr>
      <w:r>
        <w:t xml:space="preserve">JavaScript </w:t>
      </w:r>
      <w:proofErr w:type="spellStart"/>
      <w:r>
        <w:t>Object</w:t>
      </w:r>
      <w:proofErr w:type="spellEnd"/>
      <w:r>
        <w:t xml:space="preserve"> </w:t>
      </w:r>
      <w:proofErr w:type="spellStart"/>
      <w:r>
        <w:t>Notation</w:t>
      </w:r>
      <w:proofErr w:type="spellEnd"/>
      <w:r>
        <w:t xml:space="preserve"> – formát zápisu dat odvozený z</w:t>
      </w:r>
      <w:r w:rsidR="00DA280A">
        <w:t> </w:t>
      </w:r>
      <w:proofErr w:type="spellStart"/>
      <w:r>
        <w:t>JavaScriptu</w:t>
      </w:r>
      <w:proofErr w:type="spellEnd"/>
      <w:r w:rsidR="00DA280A">
        <w:t>.</w:t>
      </w:r>
    </w:p>
    <w:p w14:paraId="1F9C1F33" w14:textId="4683A100" w:rsidR="00CF6CC0" w:rsidRDefault="00CF6CC0" w:rsidP="00CF6CC0">
      <w:pPr>
        <w:pStyle w:val="Pojem"/>
      </w:pPr>
      <w:r>
        <w:t>E-R</w:t>
      </w:r>
      <w:r w:rsidR="001C5ECD">
        <w:t xml:space="preserve"> model</w:t>
      </w:r>
    </w:p>
    <w:p w14:paraId="7B1A7548" w14:textId="1A4C4560" w:rsidR="00CF6CC0" w:rsidRDefault="001C5ECD" w:rsidP="001C5ECD">
      <w:pPr>
        <w:pStyle w:val="Vysvtlenpojmu"/>
      </w:pPr>
      <w:r>
        <w:t>Entity-</w:t>
      </w:r>
      <w:proofErr w:type="spellStart"/>
      <w:r>
        <w:t>Relationship</w:t>
      </w:r>
      <w:proofErr w:type="spellEnd"/>
      <w:r>
        <w:t xml:space="preserve"> model – model pro návrh vazeb mezi entitami v</w:t>
      </w:r>
      <w:r w:rsidR="00DA280A">
        <w:t> </w:t>
      </w:r>
      <w:r>
        <w:t>databázi</w:t>
      </w:r>
      <w:r w:rsidR="00DA280A">
        <w:t>.</w:t>
      </w:r>
    </w:p>
    <w:p w14:paraId="7F02BB3E" w14:textId="6580CF17" w:rsidR="00DA280A" w:rsidRDefault="00DA280A" w:rsidP="00DA280A">
      <w:pPr>
        <w:pStyle w:val="Pojem"/>
      </w:pPr>
      <w:proofErr w:type="spellStart"/>
      <w:r>
        <w:t>Frontend</w:t>
      </w:r>
      <w:proofErr w:type="spellEnd"/>
    </w:p>
    <w:p w14:paraId="1995924E" w14:textId="7B0E45D8" w:rsidR="00DA280A" w:rsidRDefault="00DA280A" w:rsidP="00DA280A">
      <w:pPr>
        <w:pStyle w:val="Vysvtlenpojmu"/>
      </w:pPr>
      <w:r>
        <w:t>Část aplikace, kterou vidí uživatel.</w:t>
      </w:r>
    </w:p>
    <w:p w14:paraId="6D9A7BBB" w14:textId="2BF313F1" w:rsidR="00DA280A" w:rsidRDefault="00DA280A" w:rsidP="00DA280A">
      <w:pPr>
        <w:pStyle w:val="Pojem"/>
      </w:pPr>
      <w:proofErr w:type="spellStart"/>
      <w:r>
        <w:t>Backend</w:t>
      </w:r>
      <w:proofErr w:type="spellEnd"/>
    </w:p>
    <w:p w14:paraId="2750C6F0" w14:textId="073E7C6C" w:rsidR="00DA280A" w:rsidRDefault="00DA280A" w:rsidP="00DA280A">
      <w:pPr>
        <w:pStyle w:val="Vysvtlenpojmu"/>
      </w:pPr>
      <w:r>
        <w:t>Část aplikace, která se stará o funkcionalitu.</w:t>
      </w:r>
    </w:p>
    <w:p w14:paraId="0337EE6A" w14:textId="42820228" w:rsidR="00DA280A" w:rsidRDefault="00DA280A" w:rsidP="00DA280A">
      <w:pPr>
        <w:pStyle w:val="Pojem"/>
      </w:pPr>
      <w:proofErr w:type="spellStart"/>
      <w:r>
        <w:t>Endpoint</w:t>
      </w:r>
      <w:proofErr w:type="spellEnd"/>
    </w:p>
    <w:p w14:paraId="109990BA" w14:textId="469FA778" w:rsidR="00DA280A" w:rsidRDefault="00DA280A" w:rsidP="00DA280A">
      <w:pPr>
        <w:pStyle w:val="Vysvtlenpojmu"/>
      </w:pPr>
      <w:r>
        <w:t>Koncový bod – adresa, na které se nachází API metoda.</w:t>
      </w:r>
    </w:p>
    <w:p w14:paraId="75E89017" w14:textId="4B6ACB03" w:rsidR="00DA280A" w:rsidRDefault="00DA280A" w:rsidP="00DA280A">
      <w:pPr>
        <w:pStyle w:val="Pojem"/>
      </w:pPr>
      <w:proofErr w:type="spellStart"/>
      <w:r>
        <w:t>React</w:t>
      </w:r>
      <w:proofErr w:type="spellEnd"/>
    </w:p>
    <w:p w14:paraId="21CA33CD" w14:textId="7F426BFB" w:rsidR="00DA280A" w:rsidRPr="00DA280A" w:rsidRDefault="000B3B85" w:rsidP="000B3B85">
      <w:pPr>
        <w:pStyle w:val="Vysvtlenpojmu"/>
      </w:pPr>
      <w:proofErr w:type="spellStart"/>
      <w:r>
        <w:t>JavaScriptová</w:t>
      </w:r>
      <w:proofErr w:type="spellEnd"/>
      <w:r>
        <w:t xml:space="preserve"> knihovna pro tvorbu webových aplikací.</w:t>
      </w:r>
    </w:p>
    <w:p w14:paraId="1BDD57DF" w14:textId="77777777" w:rsidR="00DA280A" w:rsidRPr="00DA280A" w:rsidRDefault="00DA280A" w:rsidP="00DA280A">
      <w:pPr>
        <w:pStyle w:val="Pojem"/>
      </w:pPr>
    </w:p>
    <w:p w14:paraId="0920AF9B" w14:textId="77777777" w:rsidR="00DA280A" w:rsidRPr="00DA280A" w:rsidRDefault="00DA280A" w:rsidP="00DA280A">
      <w:pPr>
        <w:pStyle w:val="Pojem"/>
        <w:ind w:left="0" w:firstLine="0"/>
      </w:pPr>
    </w:p>
    <w:p w14:paraId="1AEEE38E" w14:textId="77777777" w:rsidR="00440DE5" w:rsidRDefault="00440DE5" w:rsidP="00440DE5">
      <w:pPr>
        <w:pStyle w:val="Neslovannadpis"/>
      </w:pPr>
      <w:bookmarkStart w:id="94" w:name="_Toc86047605"/>
      <w:bookmarkStart w:id="95" w:name="_Toc86055212"/>
      <w:bookmarkStart w:id="96" w:name="_Toc97472631"/>
      <w:r>
        <w:lastRenderedPageBreak/>
        <w:t>Seznam obrázků</w:t>
      </w:r>
      <w:bookmarkEnd w:id="94"/>
      <w:bookmarkEnd w:id="95"/>
      <w:bookmarkEnd w:id="96"/>
    </w:p>
    <w:p w14:paraId="16142A4D" w14:textId="7F046AD4" w:rsidR="001C5ECD"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7474140" w:history="1">
        <w:r w:rsidR="001C5ECD" w:rsidRPr="002B2EEB">
          <w:rPr>
            <w:rStyle w:val="Hypertextovodkaz"/>
            <w:noProof/>
          </w:rPr>
          <w:t>Obrázek 1 Základní konfigurace knihovny tus v .NET 6</w:t>
        </w:r>
        <w:r w:rsidR="001C5ECD">
          <w:rPr>
            <w:noProof/>
            <w:webHidden/>
          </w:rPr>
          <w:tab/>
        </w:r>
        <w:r w:rsidR="001C5ECD">
          <w:rPr>
            <w:noProof/>
            <w:webHidden/>
          </w:rPr>
          <w:fldChar w:fldCharType="begin"/>
        </w:r>
        <w:r w:rsidR="001C5ECD">
          <w:rPr>
            <w:noProof/>
            <w:webHidden/>
          </w:rPr>
          <w:instrText xml:space="preserve"> PAGEREF _Toc97474140 \h </w:instrText>
        </w:r>
        <w:r w:rsidR="001C5ECD">
          <w:rPr>
            <w:noProof/>
            <w:webHidden/>
          </w:rPr>
        </w:r>
        <w:r w:rsidR="001C5ECD">
          <w:rPr>
            <w:noProof/>
            <w:webHidden/>
          </w:rPr>
          <w:fldChar w:fldCharType="separate"/>
        </w:r>
        <w:r w:rsidR="001C5ECD">
          <w:rPr>
            <w:noProof/>
            <w:webHidden/>
          </w:rPr>
          <w:t>6</w:t>
        </w:r>
        <w:r w:rsidR="001C5ECD">
          <w:rPr>
            <w:noProof/>
            <w:webHidden/>
          </w:rPr>
          <w:fldChar w:fldCharType="end"/>
        </w:r>
      </w:hyperlink>
    </w:p>
    <w:p w14:paraId="1EA78824" w14:textId="0DAEA0A1" w:rsidR="001C5ECD" w:rsidRDefault="00BA31D1">
      <w:pPr>
        <w:pStyle w:val="Seznamobrzk"/>
        <w:tabs>
          <w:tab w:val="right" w:leader="dot" w:pos="9062"/>
        </w:tabs>
        <w:rPr>
          <w:rFonts w:eastAsiaTheme="minorEastAsia"/>
          <w:noProof/>
          <w:sz w:val="22"/>
          <w:lang w:eastAsia="cs-CZ"/>
        </w:rPr>
      </w:pPr>
      <w:hyperlink w:anchor="_Toc97474141" w:history="1">
        <w:r w:rsidR="001C5ECD" w:rsidRPr="002B2EEB">
          <w:rPr>
            <w:rStyle w:val="Hypertextovodkaz"/>
            <w:noProof/>
          </w:rPr>
          <w:t>Obrázek 2 Datové modely NoSQL databází (2)</w:t>
        </w:r>
        <w:r w:rsidR="001C5ECD">
          <w:rPr>
            <w:noProof/>
            <w:webHidden/>
          </w:rPr>
          <w:tab/>
        </w:r>
        <w:r w:rsidR="001C5ECD">
          <w:rPr>
            <w:noProof/>
            <w:webHidden/>
          </w:rPr>
          <w:fldChar w:fldCharType="begin"/>
        </w:r>
        <w:r w:rsidR="001C5ECD">
          <w:rPr>
            <w:noProof/>
            <w:webHidden/>
          </w:rPr>
          <w:instrText xml:space="preserve"> PAGEREF _Toc97474141 \h </w:instrText>
        </w:r>
        <w:r w:rsidR="001C5ECD">
          <w:rPr>
            <w:noProof/>
            <w:webHidden/>
          </w:rPr>
        </w:r>
        <w:r w:rsidR="001C5ECD">
          <w:rPr>
            <w:noProof/>
            <w:webHidden/>
          </w:rPr>
          <w:fldChar w:fldCharType="separate"/>
        </w:r>
        <w:r w:rsidR="001C5ECD">
          <w:rPr>
            <w:noProof/>
            <w:webHidden/>
          </w:rPr>
          <w:t>7</w:t>
        </w:r>
        <w:r w:rsidR="001C5ECD">
          <w:rPr>
            <w:noProof/>
            <w:webHidden/>
          </w:rPr>
          <w:fldChar w:fldCharType="end"/>
        </w:r>
      </w:hyperlink>
    </w:p>
    <w:p w14:paraId="1C1EA173" w14:textId="4DB6DC89" w:rsidR="001C5ECD" w:rsidRDefault="00BA31D1">
      <w:pPr>
        <w:pStyle w:val="Seznamobrzk"/>
        <w:tabs>
          <w:tab w:val="right" w:leader="dot" w:pos="9062"/>
        </w:tabs>
        <w:rPr>
          <w:rFonts w:eastAsiaTheme="minorEastAsia"/>
          <w:noProof/>
          <w:sz w:val="22"/>
          <w:lang w:eastAsia="cs-CZ"/>
        </w:rPr>
      </w:pPr>
      <w:hyperlink w:anchor="_Toc97474142" w:history="1">
        <w:r w:rsidR="001C5ECD" w:rsidRPr="002B2EEB">
          <w:rPr>
            <w:rStyle w:val="Hypertextovodkaz"/>
            <w:noProof/>
          </w:rPr>
          <w:t>Obrázek 3 Tabulka nahraných souborů</w:t>
        </w:r>
        <w:r w:rsidR="001C5ECD">
          <w:rPr>
            <w:noProof/>
            <w:webHidden/>
          </w:rPr>
          <w:tab/>
        </w:r>
        <w:r w:rsidR="001C5ECD">
          <w:rPr>
            <w:noProof/>
            <w:webHidden/>
          </w:rPr>
          <w:fldChar w:fldCharType="begin"/>
        </w:r>
        <w:r w:rsidR="001C5ECD">
          <w:rPr>
            <w:noProof/>
            <w:webHidden/>
          </w:rPr>
          <w:instrText xml:space="preserve"> PAGEREF _Toc97474142 \h </w:instrText>
        </w:r>
        <w:r w:rsidR="001C5ECD">
          <w:rPr>
            <w:noProof/>
            <w:webHidden/>
          </w:rPr>
        </w:r>
        <w:r w:rsidR="001C5ECD">
          <w:rPr>
            <w:noProof/>
            <w:webHidden/>
          </w:rPr>
          <w:fldChar w:fldCharType="separate"/>
        </w:r>
        <w:r w:rsidR="001C5ECD">
          <w:rPr>
            <w:noProof/>
            <w:webHidden/>
          </w:rPr>
          <w:t>7</w:t>
        </w:r>
        <w:r w:rsidR="001C5ECD">
          <w:rPr>
            <w:noProof/>
            <w:webHidden/>
          </w:rPr>
          <w:fldChar w:fldCharType="end"/>
        </w:r>
      </w:hyperlink>
    </w:p>
    <w:p w14:paraId="5E24807B" w14:textId="38D7D483" w:rsidR="001C5ECD" w:rsidRDefault="00BA31D1">
      <w:pPr>
        <w:pStyle w:val="Seznamobrzk"/>
        <w:tabs>
          <w:tab w:val="right" w:leader="dot" w:pos="9062"/>
        </w:tabs>
        <w:rPr>
          <w:rFonts w:eastAsiaTheme="minorEastAsia"/>
          <w:noProof/>
          <w:sz w:val="22"/>
          <w:lang w:eastAsia="cs-CZ"/>
        </w:rPr>
      </w:pPr>
      <w:hyperlink w:anchor="_Toc97474143" w:history="1">
        <w:r w:rsidR="001C5ECD" w:rsidRPr="002B2EEB">
          <w:rPr>
            <w:rStyle w:val="Hypertextovodkaz"/>
            <w:noProof/>
          </w:rPr>
          <w:t>Obrázek 4 E-R model nové databáze</w:t>
        </w:r>
        <w:r w:rsidR="001C5ECD">
          <w:rPr>
            <w:noProof/>
            <w:webHidden/>
          </w:rPr>
          <w:tab/>
        </w:r>
        <w:r w:rsidR="001C5ECD">
          <w:rPr>
            <w:noProof/>
            <w:webHidden/>
          </w:rPr>
          <w:fldChar w:fldCharType="begin"/>
        </w:r>
        <w:r w:rsidR="001C5ECD">
          <w:rPr>
            <w:noProof/>
            <w:webHidden/>
          </w:rPr>
          <w:instrText xml:space="preserve"> PAGEREF _Toc97474143 \h </w:instrText>
        </w:r>
        <w:r w:rsidR="001C5ECD">
          <w:rPr>
            <w:noProof/>
            <w:webHidden/>
          </w:rPr>
        </w:r>
        <w:r w:rsidR="001C5ECD">
          <w:rPr>
            <w:noProof/>
            <w:webHidden/>
          </w:rPr>
          <w:fldChar w:fldCharType="separate"/>
        </w:r>
        <w:r w:rsidR="001C5ECD">
          <w:rPr>
            <w:noProof/>
            <w:webHidden/>
          </w:rPr>
          <w:t>8</w:t>
        </w:r>
        <w:r w:rsidR="001C5ECD">
          <w:rPr>
            <w:noProof/>
            <w:webHidden/>
          </w:rPr>
          <w:fldChar w:fldCharType="end"/>
        </w:r>
      </w:hyperlink>
    </w:p>
    <w:p w14:paraId="3961E85E" w14:textId="31BC716D" w:rsidR="001C5ECD" w:rsidRDefault="00BA31D1">
      <w:pPr>
        <w:pStyle w:val="Seznamobrzk"/>
        <w:tabs>
          <w:tab w:val="right" w:leader="dot" w:pos="9062"/>
        </w:tabs>
        <w:rPr>
          <w:rFonts w:eastAsiaTheme="minorEastAsia"/>
          <w:noProof/>
          <w:sz w:val="22"/>
          <w:lang w:eastAsia="cs-CZ"/>
        </w:rPr>
      </w:pPr>
      <w:hyperlink w:anchor="_Toc97474144" w:history="1">
        <w:r w:rsidR="001C5ECD" w:rsidRPr="002B2EEB">
          <w:rPr>
            <w:rStyle w:val="Hypertextovodkaz"/>
            <w:noProof/>
          </w:rPr>
          <w:t>Obrázek 5 CRUD (5)</w:t>
        </w:r>
        <w:r w:rsidR="001C5ECD">
          <w:rPr>
            <w:noProof/>
            <w:webHidden/>
          </w:rPr>
          <w:tab/>
        </w:r>
        <w:r w:rsidR="001C5ECD">
          <w:rPr>
            <w:noProof/>
            <w:webHidden/>
          </w:rPr>
          <w:fldChar w:fldCharType="begin"/>
        </w:r>
        <w:r w:rsidR="001C5ECD">
          <w:rPr>
            <w:noProof/>
            <w:webHidden/>
          </w:rPr>
          <w:instrText xml:space="preserve"> PAGEREF _Toc97474144 \h </w:instrText>
        </w:r>
        <w:r w:rsidR="001C5ECD">
          <w:rPr>
            <w:noProof/>
            <w:webHidden/>
          </w:rPr>
        </w:r>
        <w:r w:rsidR="001C5ECD">
          <w:rPr>
            <w:noProof/>
            <w:webHidden/>
          </w:rPr>
          <w:fldChar w:fldCharType="separate"/>
        </w:r>
        <w:r w:rsidR="001C5ECD">
          <w:rPr>
            <w:noProof/>
            <w:webHidden/>
          </w:rPr>
          <w:t>11</w:t>
        </w:r>
        <w:r w:rsidR="001C5ECD">
          <w:rPr>
            <w:noProof/>
            <w:webHidden/>
          </w:rPr>
          <w:fldChar w:fldCharType="end"/>
        </w:r>
      </w:hyperlink>
    </w:p>
    <w:p w14:paraId="7C1C3762" w14:textId="749FA172" w:rsidR="001C5ECD" w:rsidRDefault="00BA31D1">
      <w:pPr>
        <w:pStyle w:val="Seznamobrzk"/>
        <w:tabs>
          <w:tab w:val="right" w:leader="dot" w:pos="9062"/>
        </w:tabs>
        <w:rPr>
          <w:rFonts w:eastAsiaTheme="minorEastAsia"/>
          <w:noProof/>
          <w:sz w:val="22"/>
          <w:lang w:eastAsia="cs-CZ"/>
        </w:rPr>
      </w:pPr>
      <w:hyperlink w:anchor="_Toc97474145" w:history="1">
        <w:r w:rsidR="001C5ECD" w:rsidRPr="002B2EEB">
          <w:rPr>
            <w:rStyle w:val="Hypertextovodkaz"/>
            <w:noProof/>
          </w:rPr>
          <w:t>Obrázek 6 Příklad JsonPatchDocument</w:t>
        </w:r>
        <w:r w:rsidR="001C5ECD">
          <w:rPr>
            <w:noProof/>
            <w:webHidden/>
          </w:rPr>
          <w:tab/>
        </w:r>
        <w:r w:rsidR="001C5ECD">
          <w:rPr>
            <w:noProof/>
            <w:webHidden/>
          </w:rPr>
          <w:fldChar w:fldCharType="begin"/>
        </w:r>
        <w:r w:rsidR="001C5ECD">
          <w:rPr>
            <w:noProof/>
            <w:webHidden/>
          </w:rPr>
          <w:instrText xml:space="preserve"> PAGEREF _Toc97474145 \h </w:instrText>
        </w:r>
        <w:r w:rsidR="001C5ECD">
          <w:rPr>
            <w:noProof/>
            <w:webHidden/>
          </w:rPr>
        </w:r>
        <w:r w:rsidR="001C5ECD">
          <w:rPr>
            <w:noProof/>
            <w:webHidden/>
          </w:rPr>
          <w:fldChar w:fldCharType="separate"/>
        </w:r>
        <w:r w:rsidR="001C5ECD">
          <w:rPr>
            <w:noProof/>
            <w:webHidden/>
          </w:rPr>
          <w:t>13</w:t>
        </w:r>
        <w:r w:rsidR="001C5ECD">
          <w:rPr>
            <w:noProof/>
            <w:webHidden/>
          </w:rPr>
          <w:fldChar w:fldCharType="end"/>
        </w:r>
      </w:hyperlink>
    </w:p>
    <w:p w14:paraId="6185B79D" w14:textId="0037026C" w:rsidR="001C5ECD" w:rsidRDefault="00BA31D1">
      <w:pPr>
        <w:pStyle w:val="Seznamobrzk"/>
        <w:tabs>
          <w:tab w:val="right" w:leader="dot" w:pos="9062"/>
        </w:tabs>
        <w:rPr>
          <w:rFonts w:eastAsiaTheme="minorEastAsia"/>
          <w:noProof/>
          <w:sz w:val="22"/>
          <w:lang w:eastAsia="cs-CZ"/>
        </w:rPr>
      </w:pPr>
      <w:hyperlink w:anchor="_Toc97474146" w:history="1">
        <w:r w:rsidR="001C5ECD" w:rsidRPr="002B2EEB">
          <w:rPr>
            <w:rStyle w:val="Hypertextovodkaz"/>
            <w:noProof/>
          </w:rPr>
          <w:t>Obrázek 7 Konfigurace zabezpečení a práv</w:t>
        </w:r>
        <w:r w:rsidR="001C5ECD">
          <w:rPr>
            <w:noProof/>
            <w:webHidden/>
          </w:rPr>
          <w:tab/>
        </w:r>
        <w:r w:rsidR="001C5ECD">
          <w:rPr>
            <w:noProof/>
            <w:webHidden/>
          </w:rPr>
          <w:fldChar w:fldCharType="begin"/>
        </w:r>
        <w:r w:rsidR="001C5ECD">
          <w:rPr>
            <w:noProof/>
            <w:webHidden/>
          </w:rPr>
          <w:instrText xml:space="preserve"> PAGEREF _Toc97474146 \h </w:instrText>
        </w:r>
        <w:r w:rsidR="001C5ECD">
          <w:rPr>
            <w:noProof/>
            <w:webHidden/>
          </w:rPr>
        </w:r>
        <w:r w:rsidR="001C5ECD">
          <w:rPr>
            <w:noProof/>
            <w:webHidden/>
          </w:rPr>
          <w:fldChar w:fldCharType="separate"/>
        </w:r>
        <w:r w:rsidR="001C5ECD">
          <w:rPr>
            <w:noProof/>
            <w:webHidden/>
          </w:rPr>
          <w:t>22</w:t>
        </w:r>
        <w:r w:rsidR="001C5ECD">
          <w:rPr>
            <w:noProof/>
            <w:webHidden/>
          </w:rPr>
          <w:fldChar w:fldCharType="end"/>
        </w:r>
      </w:hyperlink>
    </w:p>
    <w:p w14:paraId="61E1FC8B" w14:textId="61444C51" w:rsidR="001C5ECD" w:rsidRDefault="00BA31D1">
      <w:pPr>
        <w:pStyle w:val="Seznamobrzk"/>
        <w:tabs>
          <w:tab w:val="right" w:leader="dot" w:pos="9062"/>
        </w:tabs>
        <w:rPr>
          <w:rFonts w:eastAsiaTheme="minorEastAsia"/>
          <w:noProof/>
          <w:sz w:val="22"/>
          <w:lang w:eastAsia="cs-CZ"/>
        </w:rPr>
      </w:pPr>
      <w:hyperlink w:anchor="_Toc97474147" w:history="1">
        <w:r w:rsidR="001C5ECD" w:rsidRPr="002B2EEB">
          <w:rPr>
            <w:rStyle w:val="Hypertextovodkaz"/>
            <w:noProof/>
          </w:rPr>
          <w:t>Obrázek 8 Atribut authorize pro zajištění přihlášeného uživatele</w:t>
        </w:r>
        <w:r w:rsidR="001C5ECD">
          <w:rPr>
            <w:noProof/>
            <w:webHidden/>
          </w:rPr>
          <w:tab/>
        </w:r>
        <w:r w:rsidR="001C5ECD">
          <w:rPr>
            <w:noProof/>
            <w:webHidden/>
          </w:rPr>
          <w:fldChar w:fldCharType="begin"/>
        </w:r>
        <w:r w:rsidR="001C5ECD">
          <w:rPr>
            <w:noProof/>
            <w:webHidden/>
          </w:rPr>
          <w:instrText xml:space="preserve"> PAGEREF _Toc97474147 \h </w:instrText>
        </w:r>
        <w:r w:rsidR="001C5ECD">
          <w:rPr>
            <w:noProof/>
            <w:webHidden/>
          </w:rPr>
        </w:r>
        <w:r w:rsidR="001C5ECD">
          <w:rPr>
            <w:noProof/>
            <w:webHidden/>
          </w:rPr>
          <w:fldChar w:fldCharType="separate"/>
        </w:r>
        <w:r w:rsidR="001C5ECD">
          <w:rPr>
            <w:noProof/>
            <w:webHidden/>
          </w:rPr>
          <w:t>22</w:t>
        </w:r>
        <w:r w:rsidR="001C5ECD">
          <w:rPr>
            <w:noProof/>
            <w:webHidden/>
          </w:rPr>
          <w:fldChar w:fldCharType="end"/>
        </w:r>
      </w:hyperlink>
    </w:p>
    <w:p w14:paraId="35A239A9" w14:textId="77F4C477" w:rsidR="001C5ECD" w:rsidRDefault="00BA31D1">
      <w:pPr>
        <w:pStyle w:val="Seznamobrzk"/>
        <w:tabs>
          <w:tab w:val="right" w:leader="dot" w:pos="9062"/>
        </w:tabs>
        <w:rPr>
          <w:rFonts w:eastAsiaTheme="minorEastAsia"/>
          <w:noProof/>
          <w:sz w:val="22"/>
          <w:lang w:eastAsia="cs-CZ"/>
        </w:rPr>
      </w:pPr>
      <w:hyperlink w:anchor="_Toc97474148" w:history="1">
        <w:r w:rsidR="001C5ECD" w:rsidRPr="002B2EEB">
          <w:rPr>
            <w:rStyle w:val="Hypertextovodkaz"/>
            <w:noProof/>
          </w:rPr>
          <w:t>Obrázek 9 Authorize s policy</w:t>
        </w:r>
        <w:r w:rsidR="001C5ECD">
          <w:rPr>
            <w:noProof/>
            <w:webHidden/>
          </w:rPr>
          <w:tab/>
        </w:r>
        <w:r w:rsidR="001C5ECD">
          <w:rPr>
            <w:noProof/>
            <w:webHidden/>
          </w:rPr>
          <w:fldChar w:fldCharType="begin"/>
        </w:r>
        <w:r w:rsidR="001C5ECD">
          <w:rPr>
            <w:noProof/>
            <w:webHidden/>
          </w:rPr>
          <w:instrText xml:space="preserve"> PAGEREF _Toc97474148 \h </w:instrText>
        </w:r>
        <w:r w:rsidR="001C5ECD">
          <w:rPr>
            <w:noProof/>
            <w:webHidden/>
          </w:rPr>
        </w:r>
        <w:r w:rsidR="001C5ECD">
          <w:rPr>
            <w:noProof/>
            <w:webHidden/>
          </w:rPr>
          <w:fldChar w:fldCharType="separate"/>
        </w:r>
        <w:r w:rsidR="001C5ECD">
          <w:rPr>
            <w:noProof/>
            <w:webHidden/>
          </w:rPr>
          <w:t>23</w:t>
        </w:r>
        <w:r w:rsidR="001C5ECD">
          <w:rPr>
            <w:noProof/>
            <w:webHidden/>
          </w:rPr>
          <w:fldChar w:fldCharType="end"/>
        </w:r>
      </w:hyperlink>
    </w:p>
    <w:p w14:paraId="2B8AE814" w14:textId="0726CEE8" w:rsidR="001C5ECD" w:rsidRDefault="00BA31D1">
      <w:pPr>
        <w:pStyle w:val="Seznamobrzk"/>
        <w:tabs>
          <w:tab w:val="right" w:leader="dot" w:pos="9062"/>
        </w:tabs>
        <w:rPr>
          <w:rFonts w:eastAsiaTheme="minorEastAsia"/>
          <w:noProof/>
          <w:sz w:val="22"/>
          <w:lang w:eastAsia="cs-CZ"/>
        </w:rPr>
      </w:pPr>
      <w:hyperlink w:anchor="_Toc97474149" w:history="1">
        <w:r w:rsidR="001C5ECD" w:rsidRPr="002B2EEB">
          <w:rPr>
            <w:rStyle w:val="Hypertextovodkaz"/>
            <w:noProof/>
          </w:rPr>
          <w:t>Obrázek 10 Konfigurace Swaggeru v C#</w:t>
        </w:r>
        <w:r w:rsidR="001C5ECD">
          <w:rPr>
            <w:noProof/>
            <w:webHidden/>
          </w:rPr>
          <w:tab/>
        </w:r>
        <w:r w:rsidR="001C5ECD">
          <w:rPr>
            <w:noProof/>
            <w:webHidden/>
          </w:rPr>
          <w:fldChar w:fldCharType="begin"/>
        </w:r>
        <w:r w:rsidR="001C5ECD">
          <w:rPr>
            <w:noProof/>
            <w:webHidden/>
          </w:rPr>
          <w:instrText xml:space="preserve"> PAGEREF _Toc97474149 \h </w:instrText>
        </w:r>
        <w:r w:rsidR="001C5ECD">
          <w:rPr>
            <w:noProof/>
            <w:webHidden/>
          </w:rPr>
        </w:r>
        <w:r w:rsidR="001C5ECD">
          <w:rPr>
            <w:noProof/>
            <w:webHidden/>
          </w:rPr>
          <w:fldChar w:fldCharType="separate"/>
        </w:r>
        <w:r w:rsidR="001C5ECD">
          <w:rPr>
            <w:noProof/>
            <w:webHidden/>
          </w:rPr>
          <w:t>24</w:t>
        </w:r>
        <w:r w:rsidR="001C5ECD">
          <w:rPr>
            <w:noProof/>
            <w:webHidden/>
          </w:rPr>
          <w:fldChar w:fldCharType="end"/>
        </w:r>
      </w:hyperlink>
    </w:p>
    <w:p w14:paraId="0AF61F63" w14:textId="5C746AD5" w:rsidR="001C5ECD" w:rsidRDefault="00BA31D1">
      <w:pPr>
        <w:pStyle w:val="Seznamobrzk"/>
        <w:tabs>
          <w:tab w:val="right" w:leader="dot" w:pos="9062"/>
        </w:tabs>
        <w:rPr>
          <w:rFonts w:eastAsiaTheme="minorEastAsia"/>
          <w:noProof/>
          <w:sz w:val="22"/>
          <w:lang w:eastAsia="cs-CZ"/>
        </w:rPr>
      </w:pPr>
      <w:hyperlink w:anchor="_Toc97474150" w:history="1">
        <w:r w:rsidR="001C5ECD" w:rsidRPr="002B2EEB">
          <w:rPr>
            <w:rStyle w:val="Hypertextovodkaz"/>
            <w:noProof/>
          </w:rPr>
          <w:t>Obrázek 11 Ukázka použití summary</w:t>
        </w:r>
        <w:r w:rsidR="001C5ECD">
          <w:rPr>
            <w:noProof/>
            <w:webHidden/>
          </w:rPr>
          <w:tab/>
        </w:r>
        <w:r w:rsidR="001C5ECD">
          <w:rPr>
            <w:noProof/>
            <w:webHidden/>
          </w:rPr>
          <w:fldChar w:fldCharType="begin"/>
        </w:r>
        <w:r w:rsidR="001C5ECD">
          <w:rPr>
            <w:noProof/>
            <w:webHidden/>
          </w:rPr>
          <w:instrText xml:space="preserve"> PAGEREF _Toc97474150 \h </w:instrText>
        </w:r>
        <w:r w:rsidR="001C5ECD">
          <w:rPr>
            <w:noProof/>
            <w:webHidden/>
          </w:rPr>
        </w:r>
        <w:r w:rsidR="001C5ECD">
          <w:rPr>
            <w:noProof/>
            <w:webHidden/>
          </w:rPr>
          <w:fldChar w:fldCharType="separate"/>
        </w:r>
        <w:r w:rsidR="001C5ECD">
          <w:rPr>
            <w:noProof/>
            <w:webHidden/>
          </w:rPr>
          <w:t>25</w:t>
        </w:r>
        <w:r w:rsidR="001C5ECD">
          <w:rPr>
            <w:noProof/>
            <w:webHidden/>
          </w:rPr>
          <w:fldChar w:fldCharType="end"/>
        </w:r>
      </w:hyperlink>
    </w:p>
    <w:p w14:paraId="1F1EBD75" w14:textId="7009B6DC" w:rsidR="001C5ECD" w:rsidRDefault="00BA31D1">
      <w:pPr>
        <w:pStyle w:val="Seznamobrzk"/>
        <w:tabs>
          <w:tab w:val="right" w:leader="dot" w:pos="9062"/>
        </w:tabs>
        <w:rPr>
          <w:rFonts w:eastAsiaTheme="minorEastAsia"/>
          <w:noProof/>
          <w:sz w:val="22"/>
          <w:lang w:eastAsia="cs-CZ"/>
        </w:rPr>
      </w:pPr>
      <w:hyperlink w:anchor="_Toc97474151" w:history="1">
        <w:r w:rsidR="001C5ECD" w:rsidRPr="002B2EEB">
          <w:rPr>
            <w:rStyle w:val="Hypertextovodkaz"/>
            <w:noProof/>
          </w:rPr>
          <w:t>Obrázek 12 Příklad metody ve Swaggeru</w:t>
        </w:r>
        <w:r w:rsidR="001C5ECD">
          <w:rPr>
            <w:noProof/>
            <w:webHidden/>
          </w:rPr>
          <w:tab/>
        </w:r>
        <w:r w:rsidR="001C5ECD">
          <w:rPr>
            <w:noProof/>
            <w:webHidden/>
          </w:rPr>
          <w:fldChar w:fldCharType="begin"/>
        </w:r>
        <w:r w:rsidR="001C5ECD">
          <w:rPr>
            <w:noProof/>
            <w:webHidden/>
          </w:rPr>
          <w:instrText xml:space="preserve"> PAGEREF _Toc97474151 \h </w:instrText>
        </w:r>
        <w:r w:rsidR="001C5ECD">
          <w:rPr>
            <w:noProof/>
            <w:webHidden/>
          </w:rPr>
        </w:r>
        <w:r w:rsidR="001C5ECD">
          <w:rPr>
            <w:noProof/>
            <w:webHidden/>
          </w:rPr>
          <w:fldChar w:fldCharType="separate"/>
        </w:r>
        <w:r w:rsidR="001C5ECD">
          <w:rPr>
            <w:noProof/>
            <w:webHidden/>
          </w:rPr>
          <w:t>25</w:t>
        </w:r>
        <w:r w:rsidR="001C5ECD">
          <w:rPr>
            <w:noProof/>
            <w:webHidden/>
          </w:rPr>
          <w:fldChar w:fldCharType="end"/>
        </w:r>
      </w:hyperlink>
    </w:p>
    <w:p w14:paraId="7956F696" w14:textId="04E662CE" w:rsidR="001C5ECD" w:rsidRDefault="00BA31D1">
      <w:pPr>
        <w:pStyle w:val="Seznamobrzk"/>
        <w:tabs>
          <w:tab w:val="right" w:leader="dot" w:pos="9062"/>
        </w:tabs>
        <w:rPr>
          <w:rFonts w:eastAsiaTheme="minorEastAsia"/>
          <w:noProof/>
          <w:sz w:val="22"/>
          <w:lang w:eastAsia="cs-CZ"/>
        </w:rPr>
      </w:pPr>
      <w:hyperlink w:anchor="_Toc97474152" w:history="1">
        <w:r w:rsidR="001C5ECD" w:rsidRPr="002B2EEB">
          <w:rPr>
            <w:rStyle w:val="Hypertextovodkaz"/>
            <w:noProof/>
          </w:rPr>
          <w:t>Obrázek 13 Metoda s parametry v URL</w:t>
        </w:r>
        <w:r w:rsidR="001C5ECD">
          <w:rPr>
            <w:noProof/>
            <w:webHidden/>
          </w:rPr>
          <w:tab/>
        </w:r>
        <w:r w:rsidR="001C5ECD">
          <w:rPr>
            <w:noProof/>
            <w:webHidden/>
          </w:rPr>
          <w:fldChar w:fldCharType="begin"/>
        </w:r>
        <w:r w:rsidR="001C5ECD">
          <w:rPr>
            <w:noProof/>
            <w:webHidden/>
          </w:rPr>
          <w:instrText xml:space="preserve"> PAGEREF _Toc97474152 \h </w:instrText>
        </w:r>
        <w:r w:rsidR="001C5ECD">
          <w:rPr>
            <w:noProof/>
            <w:webHidden/>
          </w:rPr>
        </w:r>
        <w:r w:rsidR="001C5ECD">
          <w:rPr>
            <w:noProof/>
            <w:webHidden/>
          </w:rPr>
          <w:fldChar w:fldCharType="separate"/>
        </w:r>
        <w:r w:rsidR="001C5ECD">
          <w:rPr>
            <w:noProof/>
            <w:webHidden/>
          </w:rPr>
          <w:t>26</w:t>
        </w:r>
        <w:r w:rsidR="001C5ECD">
          <w:rPr>
            <w:noProof/>
            <w:webHidden/>
          </w:rPr>
          <w:fldChar w:fldCharType="end"/>
        </w:r>
      </w:hyperlink>
    </w:p>
    <w:p w14:paraId="183EC477" w14:textId="309B8FA8" w:rsidR="001C5ECD" w:rsidRDefault="00BA31D1">
      <w:pPr>
        <w:pStyle w:val="Seznamobrzk"/>
        <w:tabs>
          <w:tab w:val="right" w:leader="dot" w:pos="9062"/>
        </w:tabs>
        <w:rPr>
          <w:rFonts w:eastAsiaTheme="minorEastAsia"/>
          <w:noProof/>
          <w:sz w:val="22"/>
          <w:lang w:eastAsia="cs-CZ"/>
        </w:rPr>
      </w:pPr>
      <w:hyperlink w:anchor="_Toc97474153" w:history="1">
        <w:r w:rsidR="001C5ECD" w:rsidRPr="002B2EEB">
          <w:rPr>
            <w:rStyle w:val="Hypertextovodkaz"/>
            <w:noProof/>
          </w:rPr>
          <w:t>Obrázek 14 Odpověď na požadavek</w:t>
        </w:r>
        <w:r w:rsidR="001C5ECD">
          <w:rPr>
            <w:noProof/>
            <w:webHidden/>
          </w:rPr>
          <w:tab/>
        </w:r>
        <w:r w:rsidR="001C5ECD">
          <w:rPr>
            <w:noProof/>
            <w:webHidden/>
          </w:rPr>
          <w:fldChar w:fldCharType="begin"/>
        </w:r>
        <w:r w:rsidR="001C5ECD">
          <w:rPr>
            <w:noProof/>
            <w:webHidden/>
          </w:rPr>
          <w:instrText xml:space="preserve"> PAGEREF _Toc97474153 \h </w:instrText>
        </w:r>
        <w:r w:rsidR="001C5ECD">
          <w:rPr>
            <w:noProof/>
            <w:webHidden/>
          </w:rPr>
        </w:r>
        <w:r w:rsidR="001C5ECD">
          <w:rPr>
            <w:noProof/>
            <w:webHidden/>
          </w:rPr>
          <w:fldChar w:fldCharType="separate"/>
        </w:r>
        <w:r w:rsidR="001C5ECD">
          <w:rPr>
            <w:noProof/>
            <w:webHidden/>
          </w:rPr>
          <w:t>27</w:t>
        </w:r>
        <w:r w:rsidR="001C5ECD">
          <w:rPr>
            <w:noProof/>
            <w:webHidden/>
          </w:rPr>
          <w:fldChar w:fldCharType="end"/>
        </w:r>
      </w:hyperlink>
    </w:p>
    <w:p w14:paraId="5634E587" w14:textId="3B03D954" w:rsidR="002570DC" w:rsidRDefault="00440DE5" w:rsidP="000468B6">
      <w:pPr>
        <w:ind w:firstLine="0"/>
      </w:pPr>
      <w:r>
        <w:fldChar w:fldCharType="end"/>
      </w:r>
      <w:bookmarkStart w:id="97" w:name="_Toc86047606"/>
    </w:p>
    <w:bookmarkStart w:id="98" w:name="_Toc86055213" w:displacedByCustomXml="next"/>
    <w:bookmarkStart w:id="99" w:name="_Toc9747263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6564FEC" w14:textId="77777777" w:rsidR="00440DE5" w:rsidRPr="00394D8A" w:rsidRDefault="002570DC" w:rsidP="00394D8A">
          <w:pPr>
            <w:pStyle w:val="Neslovannadpis"/>
          </w:pPr>
          <w:r w:rsidRPr="00394D8A">
            <w:t>Použité zdroje</w:t>
          </w:r>
          <w:bookmarkEnd w:id="97"/>
          <w:bookmarkEnd w:id="99"/>
          <w:bookmarkEnd w:id="98"/>
        </w:p>
        <w:p w14:paraId="4AD00BE0" w14:textId="77777777" w:rsidR="009620BA" w:rsidRDefault="00440DE5" w:rsidP="009620BA">
          <w:pPr>
            <w:pStyle w:val="Bibliografie"/>
            <w:rPr>
              <w:noProof/>
              <w:szCs w:val="24"/>
            </w:rPr>
          </w:pPr>
          <w:r>
            <w:fldChar w:fldCharType="begin"/>
          </w:r>
          <w:r>
            <w:instrText>BIBLIOGRAPHY</w:instrText>
          </w:r>
          <w:r>
            <w:fldChar w:fldCharType="separate"/>
          </w:r>
          <w:r w:rsidR="009620BA">
            <w:rPr>
              <w:noProof/>
            </w:rPr>
            <w:t xml:space="preserve">1. </w:t>
          </w:r>
          <w:r w:rsidR="009620BA">
            <w:rPr>
              <w:b/>
              <w:bCs/>
              <w:noProof/>
            </w:rPr>
            <w:t>Wikipedia foundation.</w:t>
          </w:r>
          <w:r w:rsidR="009620BA">
            <w:rPr>
              <w:noProof/>
            </w:rPr>
            <w:t xml:space="preserve"> Databáze. </w:t>
          </w:r>
          <w:r w:rsidR="009620BA">
            <w:rPr>
              <w:i/>
              <w:iCs/>
              <w:noProof/>
            </w:rPr>
            <w:t xml:space="preserve">Wikipedie Otevřená encyklopedie. </w:t>
          </w:r>
          <w:r w:rsidR="009620BA">
            <w:rPr>
              <w:noProof/>
            </w:rPr>
            <w:t>[Online] 1. Březen 2022. [Citace: 5. Březen 2022.] https://cs.wikipedia.org/wiki/Datab%C3%A1ze.</w:t>
          </w:r>
        </w:p>
        <w:p w14:paraId="2A64741B" w14:textId="77777777" w:rsidR="009620BA" w:rsidRDefault="009620BA" w:rsidP="009620BA">
          <w:pPr>
            <w:pStyle w:val="Bibliografie"/>
            <w:rPr>
              <w:noProof/>
            </w:rPr>
          </w:pPr>
          <w:r>
            <w:rPr>
              <w:noProof/>
            </w:rPr>
            <w:t xml:space="preserve">2. </w:t>
          </w:r>
          <w:r>
            <w:rPr>
              <w:b/>
              <w:bCs/>
              <w:noProof/>
            </w:rPr>
            <w:t>Cheung, Paul.</w:t>
          </w:r>
          <w:r>
            <w:rPr>
              <w:noProof/>
            </w:rPr>
            <w:t xml:space="preserve"> Relational vs. NoSQL data. </w:t>
          </w:r>
          <w:r>
            <w:rPr>
              <w:i/>
              <w:iCs/>
              <w:noProof/>
            </w:rPr>
            <w:t xml:space="preserve">Microsoft. </w:t>
          </w:r>
          <w:r>
            <w:rPr>
              <w:noProof/>
            </w:rPr>
            <w:t>[Online] 1. Březen 2022. [Citace: 5. Březen 2022.] https://docs.microsoft.com/en-us/dotnet/architecture/cloud-native/relational-vs-nosql-data.</w:t>
          </w:r>
        </w:p>
        <w:p w14:paraId="6AC70094" w14:textId="77777777" w:rsidR="009620BA" w:rsidRDefault="009620BA" w:rsidP="009620BA">
          <w:pPr>
            <w:pStyle w:val="Bibliografie"/>
            <w:rPr>
              <w:noProof/>
            </w:rPr>
          </w:pPr>
          <w:r>
            <w:rPr>
              <w:noProof/>
            </w:rPr>
            <w:t xml:space="preserve">3. </w:t>
          </w:r>
          <w:r>
            <w:rPr>
              <w:b/>
              <w:bCs/>
              <w:noProof/>
            </w:rPr>
            <w:t>Gillis, Alexander S.</w:t>
          </w:r>
          <w:r>
            <w:rPr>
              <w:noProof/>
            </w:rPr>
            <w:t xml:space="preserve"> REST API (RESTful API). </w:t>
          </w:r>
          <w:r>
            <w:rPr>
              <w:i/>
              <w:iCs/>
              <w:noProof/>
            </w:rPr>
            <w:t xml:space="preserve">TechTarget SearchApp Architecture. </w:t>
          </w:r>
          <w:r>
            <w:rPr>
              <w:noProof/>
            </w:rPr>
            <w:t>[Online] Září 2020. [Citace: 2. Březen 2022.] https://www.techtarget.com/searchapparchitecture/definition/RESTful-API.</w:t>
          </w:r>
        </w:p>
        <w:p w14:paraId="6F6E269F" w14:textId="77777777" w:rsidR="009620BA" w:rsidRDefault="009620BA" w:rsidP="009620BA">
          <w:pPr>
            <w:pStyle w:val="Bibliografie"/>
            <w:rPr>
              <w:noProof/>
            </w:rPr>
          </w:pPr>
          <w:r>
            <w:rPr>
              <w:noProof/>
            </w:rPr>
            <w:t xml:space="preserve">4. </w:t>
          </w:r>
          <w:r>
            <w:rPr>
              <w:b/>
              <w:bCs/>
              <w:noProof/>
            </w:rPr>
            <w:t>Malý, Martin.</w:t>
          </w:r>
          <w:r>
            <w:rPr>
              <w:noProof/>
            </w:rPr>
            <w:t xml:space="preserve"> REST: architektura pro webové API. </w:t>
          </w:r>
          <w:r>
            <w:rPr>
              <w:i/>
              <w:iCs/>
              <w:noProof/>
            </w:rPr>
            <w:t xml:space="preserve">zdroják.cz. </w:t>
          </w:r>
          <w:r>
            <w:rPr>
              <w:noProof/>
            </w:rPr>
            <w:t>[Online] 3. Srpen 2009. [Citace: 2. Březen 2022.] https://zdrojak.cz/clanky/rest-architektura-pro-webove-api/.</w:t>
          </w:r>
        </w:p>
        <w:p w14:paraId="6FCCA183" w14:textId="77777777" w:rsidR="009620BA" w:rsidRDefault="009620BA" w:rsidP="009620BA">
          <w:pPr>
            <w:pStyle w:val="Bibliografie"/>
            <w:rPr>
              <w:noProof/>
            </w:rPr>
          </w:pPr>
          <w:r>
            <w:rPr>
              <w:noProof/>
            </w:rPr>
            <w:t xml:space="preserve">5. </w:t>
          </w:r>
          <w:r>
            <w:rPr>
              <w:b/>
              <w:bCs/>
              <w:noProof/>
            </w:rPr>
            <w:t>Cirkovic, Uros.</w:t>
          </w:r>
          <w:r>
            <w:rPr>
              <w:noProof/>
            </w:rPr>
            <w:t xml:space="preserve"> MongoDB | CRUD Operations. </w:t>
          </w:r>
          <w:r>
            <w:rPr>
              <w:i/>
              <w:iCs/>
              <w:noProof/>
            </w:rPr>
            <w:t xml:space="preserve">GitHub. </w:t>
          </w:r>
          <w:r>
            <w:rPr>
              <w:noProof/>
            </w:rPr>
            <w:t>[Online] 19. Duben 2020. [Citace: 3. Březen 2022.] https://github.com/ross-u/MongoDB-CRUD-Introduction-Exercise/blob/master/README.md.</w:t>
          </w:r>
        </w:p>
        <w:p w14:paraId="185D1342" w14:textId="77777777" w:rsidR="009620BA" w:rsidRDefault="009620BA" w:rsidP="009620BA">
          <w:pPr>
            <w:pStyle w:val="Bibliografie"/>
            <w:rPr>
              <w:noProof/>
            </w:rPr>
          </w:pPr>
          <w:r>
            <w:rPr>
              <w:noProof/>
            </w:rPr>
            <w:t xml:space="preserve">6. </w:t>
          </w:r>
          <w:r>
            <w:rPr>
              <w:b/>
              <w:bCs/>
              <w:noProof/>
            </w:rPr>
            <w:t>MDN contributors.</w:t>
          </w:r>
          <w:r>
            <w:rPr>
              <w:noProof/>
            </w:rPr>
            <w:t xml:space="preserve"> HTTP request methods. </w:t>
          </w:r>
          <w:r>
            <w:rPr>
              <w:i/>
              <w:iCs/>
              <w:noProof/>
            </w:rPr>
            <w:t xml:space="preserve">MDN Web Docs. </w:t>
          </w:r>
          <w:r>
            <w:rPr>
              <w:noProof/>
            </w:rPr>
            <w:t>[Online] 3. Říjen 2021. [Citace: 4. Březen 2022.] https://developer.mozilla.org/en-US/docs/Web/HTTP/Methods.</w:t>
          </w:r>
        </w:p>
        <w:p w14:paraId="45B87769" w14:textId="77777777" w:rsidR="009620BA" w:rsidRDefault="009620BA" w:rsidP="009620BA">
          <w:pPr>
            <w:pStyle w:val="Bibliografie"/>
            <w:rPr>
              <w:noProof/>
            </w:rPr>
          </w:pPr>
          <w:r>
            <w:rPr>
              <w:noProof/>
            </w:rPr>
            <w:t xml:space="preserve">7. </w:t>
          </w:r>
          <w:r>
            <w:rPr>
              <w:b/>
              <w:bCs/>
              <w:noProof/>
            </w:rPr>
            <w:t>Wikipedia foundation.</w:t>
          </w:r>
          <w:r>
            <w:rPr>
              <w:noProof/>
            </w:rPr>
            <w:t xml:space="preserve"> Stavové kódy HTTP. </w:t>
          </w:r>
          <w:r>
            <w:rPr>
              <w:i/>
              <w:iCs/>
              <w:noProof/>
            </w:rPr>
            <w:t xml:space="preserve">Wikipedie Otevřená encyklopedie. </w:t>
          </w:r>
          <w:r>
            <w:rPr>
              <w:noProof/>
            </w:rPr>
            <w:t>[Online] 13. Listopad 2021. [Citace: 5. Březen 2022.] https://cs.wikipedia.org/wiki/Stavov%C3%A9_k%C3%B3dy_HTTP.</w:t>
          </w:r>
        </w:p>
        <w:p w14:paraId="50C9C5F8" w14:textId="77777777" w:rsidR="009620BA" w:rsidRDefault="009620BA" w:rsidP="009620BA">
          <w:pPr>
            <w:pStyle w:val="Bibliografie"/>
            <w:rPr>
              <w:noProof/>
            </w:rPr>
          </w:pPr>
          <w:r>
            <w:rPr>
              <w:noProof/>
            </w:rPr>
            <w:t xml:space="preserve">8. —. Swagger (software). </w:t>
          </w:r>
          <w:r>
            <w:rPr>
              <w:i/>
              <w:iCs/>
              <w:noProof/>
            </w:rPr>
            <w:t xml:space="preserve">Wikipedie otevřená encyklopedie. </w:t>
          </w:r>
          <w:r>
            <w:rPr>
              <w:noProof/>
            </w:rPr>
            <w:t>[Online] 16. Červenec 2021. [Citace: 26. Únor 2022.] https://cs.wikipedia.org/wiki/Swagger_(software).</w:t>
          </w:r>
        </w:p>
        <w:p w14:paraId="07A2B2AC" w14:textId="77777777" w:rsidR="00440DE5" w:rsidRDefault="00440DE5" w:rsidP="009620BA">
          <w:pPr>
            <w:ind w:firstLine="0"/>
            <w:sectPr w:rsidR="00440DE5" w:rsidSect="00566029">
              <w:footerReference w:type="default" r:id="rId27"/>
              <w:pgSz w:w="11906" w:h="16838"/>
              <w:pgMar w:top="1417" w:right="1417" w:bottom="1417" w:left="1417" w:header="708" w:footer="708" w:gutter="0"/>
              <w:pgNumType w:start="1"/>
              <w:cols w:space="708"/>
              <w:docGrid w:linePitch="360"/>
            </w:sectPr>
          </w:pPr>
          <w:r>
            <w:rPr>
              <w:b/>
              <w:bCs/>
            </w:rPr>
            <w:fldChar w:fldCharType="end"/>
          </w:r>
        </w:p>
      </w:sdtContent>
    </w:sdt>
    <w:p w14:paraId="07AD2443" w14:textId="77777777" w:rsidR="00440DE5" w:rsidRDefault="00440DE5" w:rsidP="00440DE5">
      <w:pPr>
        <w:pStyle w:val="Nadpisplohy"/>
      </w:pPr>
      <w:bookmarkStart w:id="100" w:name="_Toc86047607"/>
      <w:bookmarkStart w:id="101" w:name="_Toc86055214"/>
      <w:bookmarkStart w:id="102" w:name="_Toc97472633"/>
      <w:r>
        <w:lastRenderedPageBreak/>
        <w:t>Seznam přiložených souborů</w:t>
      </w:r>
      <w:bookmarkEnd w:id="100"/>
      <w:bookmarkEnd w:id="101"/>
      <w:bookmarkEnd w:id="102"/>
    </w:p>
    <w:p w14:paraId="1854E586" w14:textId="77777777" w:rsidR="00F846B4" w:rsidRDefault="00F846B4" w:rsidP="00394D8A">
      <w:r>
        <w:t>Na přiloženém datovém nosiči se nacházejí následující soubory a složky:</w:t>
      </w:r>
    </w:p>
    <w:p w14:paraId="0BF60E97" w14:textId="3B5722BF" w:rsidR="00F846B4" w:rsidRDefault="00EC0E63" w:rsidP="00394D8A">
      <w:pPr>
        <w:pStyle w:val="Odstavecseseznamem"/>
        <w:numPr>
          <w:ilvl w:val="0"/>
          <w:numId w:val="24"/>
        </w:numPr>
      </w:pPr>
      <w:r w:rsidRPr="00EC0E63">
        <w:rPr>
          <w:b/>
          <w:bCs/>
        </w:rPr>
        <w:t xml:space="preserve">MP2022-Daňková-Kateřina-REST-API-aplikace-Rentals.docx </w:t>
      </w:r>
      <w:r w:rsidR="00F846B4">
        <w:t>– editovatelná verze dokumentace maturitní práce</w:t>
      </w:r>
    </w:p>
    <w:p w14:paraId="799A6036" w14:textId="15153E37" w:rsidR="00DB614E" w:rsidRDefault="00EC0E63" w:rsidP="00394D8A">
      <w:pPr>
        <w:pStyle w:val="Odstavecseseznamem"/>
        <w:numPr>
          <w:ilvl w:val="0"/>
          <w:numId w:val="24"/>
        </w:numPr>
      </w:pPr>
      <w:r w:rsidRPr="00EC0E63">
        <w:rPr>
          <w:b/>
          <w:bCs/>
        </w:rPr>
        <w:t>MP2022-Daňková-Kateřina-REST-API-aplikace-Rentals</w:t>
      </w:r>
      <w:r w:rsidR="00F846B4" w:rsidRPr="00394D8A">
        <w:rPr>
          <w:b/>
          <w:bCs/>
        </w:rPr>
        <w:t>.pdf</w:t>
      </w:r>
      <w:r w:rsidR="00F846B4">
        <w:t xml:space="preserve"> – tisknutelná verze dokumentace maturitní práce</w:t>
      </w:r>
    </w:p>
    <w:p w14:paraId="27DBF373"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CB10D" w14:textId="77777777" w:rsidR="00BA31D1" w:rsidRDefault="00BA31D1" w:rsidP="00A758D8">
      <w:pPr>
        <w:spacing w:line="240" w:lineRule="auto"/>
      </w:pPr>
      <w:r>
        <w:separator/>
      </w:r>
    </w:p>
  </w:endnote>
  <w:endnote w:type="continuationSeparator" w:id="0">
    <w:p w14:paraId="2335C06B" w14:textId="77777777" w:rsidR="00BA31D1" w:rsidRDefault="00BA31D1"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altName w:val="Calibri"/>
    <w:panose1 w:val="020B0609020000020004"/>
    <w:charset w:val="EE"/>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4290" w14:textId="77777777" w:rsidR="00566029" w:rsidRDefault="00566029">
    <w:pPr>
      <w:pStyle w:val="Zpat"/>
      <w:jc w:val="right"/>
    </w:pPr>
  </w:p>
  <w:p w14:paraId="4BD5703E"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E363" w14:textId="77777777" w:rsidR="00EA593D" w:rsidRDefault="00EA593D">
    <w:pPr>
      <w:pStyle w:val="Zpat"/>
      <w:jc w:val="right"/>
    </w:pPr>
  </w:p>
  <w:p w14:paraId="07103F02"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6AB8750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16EF2E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4AE6" w14:textId="77777777" w:rsidR="00BA31D1" w:rsidRDefault="00BA31D1" w:rsidP="00A758D8">
      <w:pPr>
        <w:spacing w:line="240" w:lineRule="auto"/>
      </w:pPr>
      <w:r>
        <w:separator/>
      </w:r>
    </w:p>
  </w:footnote>
  <w:footnote w:type="continuationSeparator" w:id="0">
    <w:p w14:paraId="2C5A17DF" w14:textId="77777777" w:rsidR="00BA31D1" w:rsidRDefault="00BA31D1"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10C979E1F94930A40122F5FC661915"/>
      </w:placeholder>
      <w:dataBinding w:prefixMappings="xmlns:ns0='http://purl.org/dc/elements/1.1/' xmlns:ns1='http://schemas.openxmlformats.org/package/2006/metadata/core-properties' " w:xpath="/ns1:coreProperties[1]/ns0:title[1]" w:storeItemID="{6C3C8BC8-F283-45AE-878A-BAB7291924A1}"/>
      <w:text/>
    </w:sdtPr>
    <w:sdtEndPr/>
    <w:sdtContent>
      <w:p w14:paraId="6C15CAAF" w14:textId="5F07FC40" w:rsidR="00A758D8" w:rsidRPr="00A758D8" w:rsidRDefault="002659E5" w:rsidP="00A758D8">
        <w:pPr>
          <w:pStyle w:val="Zhlav"/>
        </w:pPr>
        <w:r>
          <w:t>REST API aplikace Rentals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A4B66"/>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57F14C5"/>
    <w:multiLevelType w:val="multilevel"/>
    <w:tmpl w:val="9AA2C062"/>
    <w:numStyleLink w:val="Seznamslovan"/>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C1B71B2"/>
    <w:multiLevelType w:val="multilevel"/>
    <w:tmpl w:val="3DE8382A"/>
    <w:numStyleLink w:val="Seznamodrkov"/>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2E31616"/>
    <w:multiLevelType w:val="multilevel"/>
    <w:tmpl w:val="3DE8382A"/>
    <w:numStyleLink w:val="Seznamodrkov"/>
  </w:abstractNum>
  <w:abstractNum w:abstractNumId="16" w15:restartNumberingAfterBreak="0">
    <w:nsid w:val="2A985686"/>
    <w:multiLevelType w:val="multilevel"/>
    <w:tmpl w:val="3DE8382A"/>
    <w:numStyleLink w:val="Seznamodrkov"/>
  </w:abstractNum>
  <w:abstractNum w:abstractNumId="17" w15:restartNumberingAfterBreak="0">
    <w:nsid w:val="2E6B075E"/>
    <w:multiLevelType w:val="multilevel"/>
    <w:tmpl w:val="9AA2C062"/>
    <w:numStyleLink w:val="Seznamslovan"/>
  </w:abstractNum>
  <w:abstractNum w:abstractNumId="18"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9" w15:restartNumberingAfterBreak="0">
    <w:nsid w:val="3022458A"/>
    <w:multiLevelType w:val="multilevel"/>
    <w:tmpl w:val="9AA2C062"/>
    <w:numStyleLink w:val="Seznamslovan"/>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2"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35566BE6"/>
    <w:multiLevelType w:val="multilevel"/>
    <w:tmpl w:val="3DE8382A"/>
    <w:numStyleLink w:val="Seznamodrkov"/>
  </w:abstractNum>
  <w:abstractNum w:abstractNumId="24" w15:restartNumberingAfterBreak="0">
    <w:nsid w:val="38276116"/>
    <w:multiLevelType w:val="multilevel"/>
    <w:tmpl w:val="3DE8382A"/>
    <w:numStyleLink w:val="Seznamodrkov"/>
  </w:abstractNum>
  <w:abstractNum w:abstractNumId="25" w15:restartNumberingAfterBreak="0">
    <w:nsid w:val="3E8369DE"/>
    <w:multiLevelType w:val="hybridMultilevel"/>
    <w:tmpl w:val="1DF212A4"/>
    <w:lvl w:ilvl="0" w:tplc="5BA06146">
      <w:start w:val="102"/>
      <w:numFmt w:val="bullet"/>
      <w:lvlText w:val="-"/>
      <w:lvlJc w:val="left"/>
      <w:pPr>
        <w:ind w:left="1211" w:hanging="360"/>
      </w:pPr>
      <w:rPr>
        <w:rFonts w:ascii="Cambria" w:eastAsiaTheme="minorHAnsi" w:hAnsi="Cambria" w:cstheme="minorBidi"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abstractNum w:abstractNumId="26"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7" w15:restartNumberingAfterBreak="0">
    <w:nsid w:val="42520F69"/>
    <w:multiLevelType w:val="multilevel"/>
    <w:tmpl w:val="FB88413A"/>
    <w:numStyleLink w:val="slovnnadpis"/>
  </w:abstractNum>
  <w:abstractNum w:abstractNumId="28" w15:restartNumberingAfterBreak="0">
    <w:nsid w:val="4BD6073E"/>
    <w:multiLevelType w:val="multilevel"/>
    <w:tmpl w:val="3DE8382A"/>
    <w:numStyleLink w:val="Seznamodrkov"/>
  </w:abstractNum>
  <w:abstractNum w:abstractNumId="29" w15:restartNumberingAfterBreak="0">
    <w:nsid w:val="51C83AE6"/>
    <w:multiLevelType w:val="multilevel"/>
    <w:tmpl w:val="3DE8382A"/>
    <w:numStyleLink w:val="Seznamodrkov"/>
  </w:abstractNum>
  <w:abstractNum w:abstractNumId="30" w15:restartNumberingAfterBreak="0">
    <w:nsid w:val="54C835F5"/>
    <w:multiLevelType w:val="hybridMultilevel"/>
    <w:tmpl w:val="4BAA2B1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CA16759"/>
    <w:multiLevelType w:val="multilevel"/>
    <w:tmpl w:val="3DE8382A"/>
    <w:numStyleLink w:val="Seznamodrkov"/>
  </w:abstractNum>
  <w:abstractNum w:abstractNumId="32" w15:restartNumberingAfterBreak="0">
    <w:nsid w:val="5E7C1466"/>
    <w:multiLevelType w:val="multilevel"/>
    <w:tmpl w:val="3DE8382A"/>
    <w:numStyleLink w:val="Seznamodrkov"/>
  </w:abstractNum>
  <w:abstractNum w:abstractNumId="33" w15:restartNumberingAfterBreak="0">
    <w:nsid w:val="607F3D55"/>
    <w:multiLevelType w:val="hybridMultilevel"/>
    <w:tmpl w:val="39222DF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766430"/>
    <w:multiLevelType w:val="multilevel"/>
    <w:tmpl w:val="3DE8382A"/>
    <w:numStyleLink w:val="Seznamodrkov"/>
  </w:abstractNum>
  <w:abstractNum w:abstractNumId="35" w15:restartNumberingAfterBreak="0">
    <w:nsid w:val="664F28B9"/>
    <w:multiLevelType w:val="multilevel"/>
    <w:tmpl w:val="3DE8382A"/>
    <w:numStyleLink w:val="Seznamodrkov"/>
  </w:abstractNum>
  <w:abstractNum w:abstractNumId="36" w15:restartNumberingAfterBreak="0">
    <w:nsid w:val="66D41DBF"/>
    <w:multiLevelType w:val="multilevel"/>
    <w:tmpl w:val="3DE8382A"/>
    <w:numStyleLink w:val="Seznamodrkov"/>
  </w:abstractNum>
  <w:abstractNum w:abstractNumId="37" w15:restartNumberingAfterBreak="0">
    <w:nsid w:val="78367483"/>
    <w:multiLevelType w:val="multilevel"/>
    <w:tmpl w:val="3DE8382A"/>
    <w:numStyleLink w:val="Seznamodrkov"/>
  </w:abstractNum>
  <w:num w:numId="1">
    <w:abstractNumId w:val="12"/>
  </w:num>
  <w:num w:numId="2">
    <w:abstractNumId w:val="21"/>
  </w:num>
  <w:num w:numId="3">
    <w:abstractNumId w:val="27"/>
    <w:lvlOverride w:ilvl="0">
      <w:lvl w:ilvl="0">
        <w:start w:val="1"/>
        <w:numFmt w:val="decimal"/>
        <w:pStyle w:val="Nadpis1"/>
        <w:lvlText w:val="%1"/>
        <w:lvlJc w:val="left"/>
        <w:pPr>
          <w:tabs>
            <w:tab w:val="num" w:pos="851"/>
          </w:tabs>
          <w:ind w:left="851" w:hanging="851"/>
        </w:pPr>
        <w:rPr>
          <w:rFonts w:hint="default"/>
        </w:rPr>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lvlOverride w:ilvl="3">
      <w:lvl w:ilvl="3">
        <w:start w:val="1"/>
        <w:numFmt w:val="decimal"/>
        <w:pStyle w:val="Nadpis4"/>
        <w:lvlText w:val="%1.%2.%3.%4"/>
        <w:lvlJc w:val="left"/>
        <w:pPr>
          <w:tabs>
            <w:tab w:val="num" w:pos="851"/>
          </w:tabs>
          <w:ind w:left="851" w:hanging="851"/>
        </w:pPr>
        <w:rPr>
          <w:rFonts w:hint="default"/>
        </w:rPr>
      </w:lvl>
    </w:lvlOverride>
    <w:lvlOverride w:ilvl="4">
      <w:lvl w:ilvl="4">
        <w:start w:val="1"/>
        <w:numFmt w:val="none"/>
        <w:pStyle w:val="Nadpis5"/>
        <w:lvlText w:val=""/>
        <w:lvlJc w:val="left"/>
        <w:pPr>
          <w:ind w:left="851" w:hanging="851"/>
        </w:pPr>
        <w:rPr>
          <w:rFonts w:hint="default"/>
        </w:rPr>
      </w:lvl>
    </w:lvlOverride>
    <w:lvlOverride w:ilvl="5">
      <w:lvl w:ilvl="5">
        <w:start w:val="1"/>
        <w:numFmt w:val="none"/>
        <w:pStyle w:val="Nadpis6"/>
        <w:lvlText w:val=""/>
        <w:lvlJc w:val="left"/>
        <w:pPr>
          <w:ind w:left="851" w:hanging="851"/>
        </w:pPr>
        <w:rPr>
          <w:rFonts w:hint="default"/>
        </w:rPr>
      </w:lvl>
    </w:lvlOverride>
    <w:lvlOverride w:ilvl="6">
      <w:lvl w:ilvl="6">
        <w:start w:val="1"/>
        <w:numFmt w:val="none"/>
        <w:pStyle w:val="Nadpis7"/>
        <w:lvlText w:val=""/>
        <w:lvlJc w:val="left"/>
        <w:pPr>
          <w:ind w:left="851" w:hanging="851"/>
        </w:pPr>
        <w:rPr>
          <w:rFonts w:hint="default"/>
        </w:rPr>
      </w:lvl>
    </w:lvlOverride>
    <w:lvlOverride w:ilvl="7">
      <w:lvl w:ilvl="7">
        <w:start w:val="1"/>
        <w:numFmt w:val="none"/>
        <w:pStyle w:val="Nadpis8"/>
        <w:lvlText w:val=""/>
        <w:lvlJc w:val="left"/>
        <w:pPr>
          <w:ind w:left="851" w:hanging="851"/>
        </w:pPr>
        <w:rPr>
          <w:rFonts w:hint="default"/>
        </w:rPr>
      </w:lvl>
    </w:lvlOverride>
    <w:lvlOverride w:ilvl="8">
      <w:lvl w:ilvl="8">
        <w:start w:val="1"/>
        <w:numFmt w:val="none"/>
        <w:pStyle w:val="Nadpis9"/>
        <w:lvlText w:val=""/>
        <w:lvlJc w:val="left"/>
        <w:pPr>
          <w:ind w:left="851" w:hanging="851"/>
        </w:pPr>
        <w:rPr>
          <w:rFonts w:hint="default"/>
        </w:rPr>
      </w:lvl>
    </w:lvlOverride>
  </w:num>
  <w:num w:numId="4">
    <w:abstractNumId w:val="18"/>
  </w:num>
  <w:num w:numId="5">
    <w:abstractNumId w:val="9"/>
  </w:num>
  <w:num w:numId="6">
    <w:abstractNumId w:val="7"/>
  </w:num>
  <w:num w:numId="7">
    <w:abstractNumId w:val="6"/>
  </w:num>
  <w:num w:numId="8">
    <w:abstractNumId w:val="5"/>
  </w:num>
  <w:num w:numId="9">
    <w:abstractNumId w:val="4"/>
  </w:num>
  <w:num w:numId="10">
    <w:abstractNumId w:val="26"/>
  </w:num>
  <w:num w:numId="11">
    <w:abstractNumId w:val="29"/>
  </w:num>
  <w:num w:numId="12">
    <w:abstractNumId w:val="17"/>
  </w:num>
  <w:num w:numId="13">
    <w:abstractNumId w:val="14"/>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7"/>
    <w:lvlOverride w:ilvl="0">
      <w:lvl w:ilvl="0">
        <w:start w:val="1"/>
        <w:numFmt w:val="decimal"/>
        <w:pStyle w:val="Nadpis1"/>
        <w:lvlText w:val="%1"/>
        <w:lvlJc w:val="left"/>
        <w:pPr>
          <w:tabs>
            <w:tab w:val="num" w:pos="851"/>
          </w:tabs>
          <w:ind w:left="851" w:hanging="851"/>
        </w:pPr>
        <w:rPr>
          <w:rFonts w:hint="default"/>
        </w:rPr>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lvlOverride w:ilvl="3">
      <w:lvl w:ilvl="3">
        <w:start w:val="1"/>
        <w:numFmt w:val="decimal"/>
        <w:pStyle w:val="Nadpis4"/>
        <w:lvlText w:val="%1.%2.%3.%4"/>
        <w:lvlJc w:val="left"/>
        <w:pPr>
          <w:tabs>
            <w:tab w:val="num" w:pos="851"/>
          </w:tabs>
          <w:ind w:left="851" w:hanging="851"/>
        </w:pPr>
        <w:rPr>
          <w:rFonts w:hint="default"/>
        </w:rPr>
      </w:lvl>
    </w:lvlOverride>
    <w:lvlOverride w:ilvl="4">
      <w:lvl w:ilvl="4">
        <w:start w:val="1"/>
        <w:numFmt w:val="none"/>
        <w:pStyle w:val="Nadpis5"/>
        <w:lvlText w:val=""/>
        <w:lvlJc w:val="left"/>
        <w:pPr>
          <w:ind w:left="851" w:hanging="851"/>
        </w:pPr>
        <w:rPr>
          <w:rFonts w:hint="default"/>
        </w:rPr>
      </w:lvl>
    </w:lvlOverride>
    <w:lvlOverride w:ilvl="5">
      <w:lvl w:ilvl="5">
        <w:start w:val="1"/>
        <w:numFmt w:val="none"/>
        <w:pStyle w:val="Nadpis6"/>
        <w:lvlText w:val=""/>
        <w:lvlJc w:val="left"/>
        <w:pPr>
          <w:ind w:left="851" w:hanging="851"/>
        </w:pPr>
        <w:rPr>
          <w:rFonts w:hint="default"/>
        </w:rPr>
      </w:lvl>
    </w:lvlOverride>
    <w:lvlOverride w:ilvl="6">
      <w:lvl w:ilvl="6">
        <w:start w:val="1"/>
        <w:numFmt w:val="none"/>
        <w:pStyle w:val="Nadpis7"/>
        <w:lvlText w:val=""/>
        <w:lvlJc w:val="left"/>
        <w:pPr>
          <w:ind w:left="851" w:hanging="851"/>
        </w:pPr>
        <w:rPr>
          <w:rFonts w:hint="default"/>
        </w:rPr>
      </w:lvl>
    </w:lvlOverride>
    <w:lvlOverride w:ilvl="7">
      <w:lvl w:ilvl="7">
        <w:start w:val="1"/>
        <w:numFmt w:val="none"/>
        <w:pStyle w:val="Nadpis8"/>
        <w:lvlText w:val=""/>
        <w:lvlJc w:val="left"/>
        <w:pPr>
          <w:ind w:left="851" w:hanging="851"/>
        </w:pPr>
        <w:rPr>
          <w:rFonts w:hint="default"/>
        </w:rPr>
      </w:lvl>
    </w:lvlOverride>
    <w:lvlOverride w:ilvl="8">
      <w:lvl w:ilvl="8">
        <w:start w:val="1"/>
        <w:numFmt w:val="none"/>
        <w:pStyle w:val="Nadpis9"/>
        <w:lvlText w:val=""/>
        <w:lvlJc w:val="left"/>
        <w:pPr>
          <w:ind w:left="851" w:hanging="851"/>
        </w:pPr>
        <w:rPr>
          <w:rFonts w:hint="default"/>
        </w:rPr>
      </w:lvl>
    </w:lvlOverride>
  </w:num>
  <w:num w:numId="22">
    <w:abstractNumId w:val="19"/>
  </w:num>
  <w:num w:numId="23">
    <w:abstractNumId w:val="24"/>
  </w:num>
  <w:num w:numId="24">
    <w:abstractNumId w:val="22"/>
  </w:num>
  <w:num w:numId="25">
    <w:abstractNumId w:val="30"/>
  </w:num>
  <w:num w:numId="26">
    <w:abstractNumId w:val="33"/>
  </w:num>
  <w:num w:numId="27">
    <w:abstractNumId w:val="34"/>
  </w:num>
  <w:num w:numId="28">
    <w:abstractNumId w:val="13"/>
  </w:num>
  <w:num w:numId="29">
    <w:abstractNumId w:val="10"/>
  </w:num>
  <w:num w:numId="30">
    <w:abstractNumId w:val="28"/>
  </w:num>
  <w:num w:numId="31">
    <w:abstractNumId w:val="15"/>
  </w:num>
  <w:num w:numId="32">
    <w:abstractNumId w:val="36"/>
  </w:num>
  <w:num w:numId="33">
    <w:abstractNumId w:val="16"/>
  </w:num>
  <w:num w:numId="34">
    <w:abstractNumId w:val="23"/>
  </w:num>
  <w:num w:numId="35">
    <w:abstractNumId w:val="32"/>
  </w:num>
  <w:num w:numId="36">
    <w:abstractNumId w:val="35"/>
  </w:num>
  <w:num w:numId="37">
    <w:abstractNumId w:val="25"/>
  </w:num>
  <w:num w:numId="38">
    <w:abstractNumId w:val="31"/>
  </w:num>
  <w:num w:numId="39">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BD"/>
    <w:rsid w:val="00012192"/>
    <w:rsid w:val="00014ACD"/>
    <w:rsid w:val="000316FC"/>
    <w:rsid w:val="0003523A"/>
    <w:rsid w:val="000468B6"/>
    <w:rsid w:val="000504B0"/>
    <w:rsid w:val="000631B5"/>
    <w:rsid w:val="00063CED"/>
    <w:rsid w:val="00065DEB"/>
    <w:rsid w:val="00073DF3"/>
    <w:rsid w:val="0008675A"/>
    <w:rsid w:val="00087EF3"/>
    <w:rsid w:val="000912A3"/>
    <w:rsid w:val="00094B68"/>
    <w:rsid w:val="000A3864"/>
    <w:rsid w:val="000A5977"/>
    <w:rsid w:val="000B3B85"/>
    <w:rsid w:val="000C0238"/>
    <w:rsid w:val="000C21F7"/>
    <w:rsid w:val="000C5FB8"/>
    <w:rsid w:val="000C7503"/>
    <w:rsid w:val="000D004E"/>
    <w:rsid w:val="000D5547"/>
    <w:rsid w:val="000E3A34"/>
    <w:rsid w:val="000F34C4"/>
    <w:rsid w:val="001001E8"/>
    <w:rsid w:val="00103811"/>
    <w:rsid w:val="001212B6"/>
    <w:rsid w:val="0013023F"/>
    <w:rsid w:val="00130FE5"/>
    <w:rsid w:val="0013391F"/>
    <w:rsid w:val="00154DC5"/>
    <w:rsid w:val="0016697E"/>
    <w:rsid w:val="00167ABD"/>
    <w:rsid w:val="00170CCD"/>
    <w:rsid w:val="00171204"/>
    <w:rsid w:val="00183B39"/>
    <w:rsid w:val="001858FB"/>
    <w:rsid w:val="001860A3"/>
    <w:rsid w:val="001A0C0C"/>
    <w:rsid w:val="001A3EBE"/>
    <w:rsid w:val="001B4108"/>
    <w:rsid w:val="001B5420"/>
    <w:rsid w:val="001B6227"/>
    <w:rsid w:val="001C2E5C"/>
    <w:rsid w:val="001C5ECD"/>
    <w:rsid w:val="001D2D6D"/>
    <w:rsid w:val="001D4A0E"/>
    <w:rsid w:val="001E3133"/>
    <w:rsid w:val="001E67F6"/>
    <w:rsid w:val="001F540B"/>
    <w:rsid w:val="002246B4"/>
    <w:rsid w:val="00225D69"/>
    <w:rsid w:val="0023432B"/>
    <w:rsid w:val="00236BCF"/>
    <w:rsid w:val="00236C4F"/>
    <w:rsid w:val="002570DC"/>
    <w:rsid w:val="00262AB3"/>
    <w:rsid w:val="002659E5"/>
    <w:rsid w:val="00290F64"/>
    <w:rsid w:val="0029462D"/>
    <w:rsid w:val="002A01DB"/>
    <w:rsid w:val="002A222C"/>
    <w:rsid w:val="002B315A"/>
    <w:rsid w:val="002C0FDB"/>
    <w:rsid w:val="002D3618"/>
    <w:rsid w:val="00301203"/>
    <w:rsid w:val="0030628A"/>
    <w:rsid w:val="00311BCE"/>
    <w:rsid w:val="003179B2"/>
    <w:rsid w:val="00323E92"/>
    <w:rsid w:val="00327C8F"/>
    <w:rsid w:val="003368F0"/>
    <w:rsid w:val="00341B93"/>
    <w:rsid w:val="00394D8A"/>
    <w:rsid w:val="003C161E"/>
    <w:rsid w:val="003D0BE4"/>
    <w:rsid w:val="003E2ED0"/>
    <w:rsid w:val="003F01E8"/>
    <w:rsid w:val="00402E71"/>
    <w:rsid w:val="00406DDD"/>
    <w:rsid w:val="00407216"/>
    <w:rsid w:val="00412D60"/>
    <w:rsid w:val="00424055"/>
    <w:rsid w:val="0042761A"/>
    <w:rsid w:val="00436195"/>
    <w:rsid w:val="00440DE5"/>
    <w:rsid w:val="00460D4A"/>
    <w:rsid w:val="00464ADD"/>
    <w:rsid w:val="0047185D"/>
    <w:rsid w:val="0047486D"/>
    <w:rsid w:val="0047745C"/>
    <w:rsid w:val="004849FE"/>
    <w:rsid w:val="00484CAF"/>
    <w:rsid w:val="00496321"/>
    <w:rsid w:val="004A4501"/>
    <w:rsid w:val="004A49BC"/>
    <w:rsid w:val="004B3E38"/>
    <w:rsid w:val="004B7AFD"/>
    <w:rsid w:val="004C3FAC"/>
    <w:rsid w:val="004D2004"/>
    <w:rsid w:val="004E7BC0"/>
    <w:rsid w:val="004F0C1B"/>
    <w:rsid w:val="00506CCA"/>
    <w:rsid w:val="00510C29"/>
    <w:rsid w:val="00511ACE"/>
    <w:rsid w:val="005250A9"/>
    <w:rsid w:val="00525566"/>
    <w:rsid w:val="00526E78"/>
    <w:rsid w:val="00530CAB"/>
    <w:rsid w:val="0055345D"/>
    <w:rsid w:val="005636B3"/>
    <w:rsid w:val="00565B56"/>
    <w:rsid w:val="00566029"/>
    <w:rsid w:val="00584945"/>
    <w:rsid w:val="005903D4"/>
    <w:rsid w:val="005927FA"/>
    <w:rsid w:val="005A33F4"/>
    <w:rsid w:val="005B3199"/>
    <w:rsid w:val="005B54DB"/>
    <w:rsid w:val="005B6998"/>
    <w:rsid w:val="005C46BD"/>
    <w:rsid w:val="005C535D"/>
    <w:rsid w:val="005D4711"/>
    <w:rsid w:val="005D4EB2"/>
    <w:rsid w:val="005E56A2"/>
    <w:rsid w:val="005E71AB"/>
    <w:rsid w:val="005F51F0"/>
    <w:rsid w:val="005F64A3"/>
    <w:rsid w:val="006034B9"/>
    <w:rsid w:val="00612B02"/>
    <w:rsid w:val="00616BE7"/>
    <w:rsid w:val="006236B3"/>
    <w:rsid w:val="00626A22"/>
    <w:rsid w:val="006354AD"/>
    <w:rsid w:val="00647F66"/>
    <w:rsid w:val="00654769"/>
    <w:rsid w:val="0066425A"/>
    <w:rsid w:val="006803EF"/>
    <w:rsid w:val="0068064C"/>
    <w:rsid w:val="00686DD3"/>
    <w:rsid w:val="00692F93"/>
    <w:rsid w:val="0069623C"/>
    <w:rsid w:val="006A0C19"/>
    <w:rsid w:val="006A3F31"/>
    <w:rsid w:val="006A4DBF"/>
    <w:rsid w:val="006B23A7"/>
    <w:rsid w:val="006D061C"/>
    <w:rsid w:val="006E2408"/>
    <w:rsid w:val="006F3E2A"/>
    <w:rsid w:val="006F508F"/>
    <w:rsid w:val="006F601D"/>
    <w:rsid w:val="0070253D"/>
    <w:rsid w:val="00703771"/>
    <w:rsid w:val="007267BA"/>
    <w:rsid w:val="00730978"/>
    <w:rsid w:val="00733212"/>
    <w:rsid w:val="00735248"/>
    <w:rsid w:val="00762D4D"/>
    <w:rsid w:val="0078395F"/>
    <w:rsid w:val="007B2A22"/>
    <w:rsid w:val="007B2AB6"/>
    <w:rsid w:val="007D1AAF"/>
    <w:rsid w:val="007D53A2"/>
    <w:rsid w:val="007D7694"/>
    <w:rsid w:val="007E37B6"/>
    <w:rsid w:val="007E7576"/>
    <w:rsid w:val="00815F57"/>
    <w:rsid w:val="0082135B"/>
    <w:rsid w:val="008372A0"/>
    <w:rsid w:val="008475FF"/>
    <w:rsid w:val="0085285C"/>
    <w:rsid w:val="00852CEB"/>
    <w:rsid w:val="00860B28"/>
    <w:rsid w:val="00862362"/>
    <w:rsid w:val="008637A5"/>
    <w:rsid w:val="008768B0"/>
    <w:rsid w:val="00877CFF"/>
    <w:rsid w:val="00882BB5"/>
    <w:rsid w:val="00891D6C"/>
    <w:rsid w:val="008B142A"/>
    <w:rsid w:val="008B5EF9"/>
    <w:rsid w:val="008C7716"/>
    <w:rsid w:val="008C793E"/>
    <w:rsid w:val="008D74C8"/>
    <w:rsid w:val="008D7707"/>
    <w:rsid w:val="008E78BD"/>
    <w:rsid w:val="008F44D1"/>
    <w:rsid w:val="00900A4D"/>
    <w:rsid w:val="00905467"/>
    <w:rsid w:val="0091592E"/>
    <w:rsid w:val="00932FF9"/>
    <w:rsid w:val="00935FF1"/>
    <w:rsid w:val="009448A3"/>
    <w:rsid w:val="009620BA"/>
    <w:rsid w:val="0096322D"/>
    <w:rsid w:val="00972B68"/>
    <w:rsid w:val="009767D3"/>
    <w:rsid w:val="00982681"/>
    <w:rsid w:val="00983342"/>
    <w:rsid w:val="00993654"/>
    <w:rsid w:val="009C4190"/>
    <w:rsid w:val="009C41A9"/>
    <w:rsid w:val="009E175F"/>
    <w:rsid w:val="00A15ADF"/>
    <w:rsid w:val="00A2223A"/>
    <w:rsid w:val="00A3565B"/>
    <w:rsid w:val="00A415A3"/>
    <w:rsid w:val="00A51DE8"/>
    <w:rsid w:val="00A56E9C"/>
    <w:rsid w:val="00A651FD"/>
    <w:rsid w:val="00A70B3D"/>
    <w:rsid w:val="00A73C57"/>
    <w:rsid w:val="00A758D8"/>
    <w:rsid w:val="00A76C10"/>
    <w:rsid w:val="00AA1CAB"/>
    <w:rsid w:val="00AB1421"/>
    <w:rsid w:val="00AD7EF3"/>
    <w:rsid w:val="00AE1FC1"/>
    <w:rsid w:val="00AF33EE"/>
    <w:rsid w:val="00AF484F"/>
    <w:rsid w:val="00B06BFF"/>
    <w:rsid w:val="00B13EAE"/>
    <w:rsid w:val="00B17222"/>
    <w:rsid w:val="00B4604C"/>
    <w:rsid w:val="00B55924"/>
    <w:rsid w:val="00B55BD3"/>
    <w:rsid w:val="00B6164F"/>
    <w:rsid w:val="00B6796F"/>
    <w:rsid w:val="00B82D4D"/>
    <w:rsid w:val="00B83C97"/>
    <w:rsid w:val="00B8451C"/>
    <w:rsid w:val="00B9192E"/>
    <w:rsid w:val="00B930EF"/>
    <w:rsid w:val="00B94D55"/>
    <w:rsid w:val="00BA31D1"/>
    <w:rsid w:val="00BA3558"/>
    <w:rsid w:val="00BA365E"/>
    <w:rsid w:val="00BB4927"/>
    <w:rsid w:val="00BC67B0"/>
    <w:rsid w:val="00BD7F6F"/>
    <w:rsid w:val="00BE799C"/>
    <w:rsid w:val="00BF4C3B"/>
    <w:rsid w:val="00BF4EDE"/>
    <w:rsid w:val="00BF5392"/>
    <w:rsid w:val="00C11A83"/>
    <w:rsid w:val="00C16C8B"/>
    <w:rsid w:val="00C43B6B"/>
    <w:rsid w:val="00C478F8"/>
    <w:rsid w:val="00C523FF"/>
    <w:rsid w:val="00C52532"/>
    <w:rsid w:val="00C57068"/>
    <w:rsid w:val="00C60AED"/>
    <w:rsid w:val="00C621C4"/>
    <w:rsid w:val="00C72271"/>
    <w:rsid w:val="00C963E4"/>
    <w:rsid w:val="00CA404C"/>
    <w:rsid w:val="00CA7BA8"/>
    <w:rsid w:val="00CB4226"/>
    <w:rsid w:val="00CC175B"/>
    <w:rsid w:val="00CC5042"/>
    <w:rsid w:val="00CD08D7"/>
    <w:rsid w:val="00CD2764"/>
    <w:rsid w:val="00CF1546"/>
    <w:rsid w:val="00CF6CC0"/>
    <w:rsid w:val="00D05CC6"/>
    <w:rsid w:val="00D06100"/>
    <w:rsid w:val="00D30F23"/>
    <w:rsid w:val="00D32C8E"/>
    <w:rsid w:val="00D4315D"/>
    <w:rsid w:val="00D62976"/>
    <w:rsid w:val="00D646F2"/>
    <w:rsid w:val="00D6731F"/>
    <w:rsid w:val="00D72054"/>
    <w:rsid w:val="00D81156"/>
    <w:rsid w:val="00D90286"/>
    <w:rsid w:val="00DA280A"/>
    <w:rsid w:val="00DB614E"/>
    <w:rsid w:val="00DC1B16"/>
    <w:rsid w:val="00DC20CF"/>
    <w:rsid w:val="00DC6AB8"/>
    <w:rsid w:val="00DD23AB"/>
    <w:rsid w:val="00DD7203"/>
    <w:rsid w:val="00DE1B05"/>
    <w:rsid w:val="00DE7B73"/>
    <w:rsid w:val="00DF27BA"/>
    <w:rsid w:val="00DF299F"/>
    <w:rsid w:val="00E03357"/>
    <w:rsid w:val="00E05667"/>
    <w:rsid w:val="00E05756"/>
    <w:rsid w:val="00E17F44"/>
    <w:rsid w:val="00E36D72"/>
    <w:rsid w:val="00E50344"/>
    <w:rsid w:val="00E5675F"/>
    <w:rsid w:val="00E77367"/>
    <w:rsid w:val="00E9375D"/>
    <w:rsid w:val="00EA593D"/>
    <w:rsid w:val="00EA74B7"/>
    <w:rsid w:val="00EC0E63"/>
    <w:rsid w:val="00EC39C3"/>
    <w:rsid w:val="00ED3C14"/>
    <w:rsid w:val="00ED5236"/>
    <w:rsid w:val="00EE0AFD"/>
    <w:rsid w:val="00EE5EB3"/>
    <w:rsid w:val="00F07DC8"/>
    <w:rsid w:val="00F11B16"/>
    <w:rsid w:val="00F13209"/>
    <w:rsid w:val="00F17E61"/>
    <w:rsid w:val="00F21BC2"/>
    <w:rsid w:val="00F304C0"/>
    <w:rsid w:val="00F31F87"/>
    <w:rsid w:val="00F47259"/>
    <w:rsid w:val="00F5249B"/>
    <w:rsid w:val="00F56E38"/>
    <w:rsid w:val="00F60F66"/>
    <w:rsid w:val="00F70B91"/>
    <w:rsid w:val="00F846B4"/>
    <w:rsid w:val="00F9133C"/>
    <w:rsid w:val="00F95320"/>
    <w:rsid w:val="00F96D91"/>
    <w:rsid w:val="00FC48E1"/>
    <w:rsid w:val="00FD014A"/>
    <w:rsid w:val="00FE1D8A"/>
    <w:rsid w:val="00FE4F1D"/>
    <w:rsid w:val="00FE7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0257"/>
  <w15:chartTrackingRefBased/>
  <w15:docId w15:val="{F6A1A468-04A8-478C-B1AE-EFE6AC27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4CA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Normlnweb">
    <w:name w:val="Normal (Web)"/>
    <w:basedOn w:val="Normln"/>
    <w:uiPriority w:val="99"/>
    <w:semiHidden/>
    <w:unhideWhenUsed/>
    <w:rsid w:val="00C523FF"/>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character" w:customStyle="1" w:styleId="mw-headline">
    <w:name w:val="mw-headline"/>
    <w:basedOn w:val="Standardnpsmoodstavce"/>
    <w:rsid w:val="00C523FF"/>
  </w:style>
  <w:style w:type="character" w:styleId="Nevyeenzmnka">
    <w:name w:val="Unresolved Mention"/>
    <w:basedOn w:val="Standardnpsmoodstavce"/>
    <w:uiPriority w:val="99"/>
    <w:semiHidden/>
    <w:unhideWhenUsed/>
    <w:rsid w:val="005A33F4"/>
    <w:rPr>
      <w:color w:val="605E5C"/>
      <w:shd w:val="clear" w:color="auto" w:fill="E1DFDD"/>
    </w:rPr>
  </w:style>
  <w:style w:type="character" w:styleId="Sledovanodkaz">
    <w:name w:val="FollowedHyperlink"/>
    <w:basedOn w:val="Standardnpsmoodstavce"/>
    <w:uiPriority w:val="99"/>
    <w:semiHidden/>
    <w:unhideWhenUsed/>
    <w:rsid w:val="009833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910">
      <w:bodyDiv w:val="1"/>
      <w:marLeft w:val="0"/>
      <w:marRight w:val="0"/>
      <w:marTop w:val="0"/>
      <w:marBottom w:val="0"/>
      <w:divBdr>
        <w:top w:val="none" w:sz="0" w:space="0" w:color="auto"/>
        <w:left w:val="none" w:sz="0" w:space="0" w:color="auto"/>
        <w:bottom w:val="none" w:sz="0" w:space="0" w:color="auto"/>
        <w:right w:val="none" w:sz="0" w:space="0" w:color="auto"/>
      </w:divBdr>
    </w:div>
    <w:div w:id="42294404">
      <w:bodyDiv w:val="1"/>
      <w:marLeft w:val="0"/>
      <w:marRight w:val="0"/>
      <w:marTop w:val="0"/>
      <w:marBottom w:val="0"/>
      <w:divBdr>
        <w:top w:val="none" w:sz="0" w:space="0" w:color="auto"/>
        <w:left w:val="none" w:sz="0" w:space="0" w:color="auto"/>
        <w:bottom w:val="none" w:sz="0" w:space="0" w:color="auto"/>
        <w:right w:val="none" w:sz="0" w:space="0" w:color="auto"/>
      </w:divBdr>
    </w:div>
    <w:div w:id="123424200">
      <w:bodyDiv w:val="1"/>
      <w:marLeft w:val="0"/>
      <w:marRight w:val="0"/>
      <w:marTop w:val="0"/>
      <w:marBottom w:val="0"/>
      <w:divBdr>
        <w:top w:val="none" w:sz="0" w:space="0" w:color="auto"/>
        <w:left w:val="none" w:sz="0" w:space="0" w:color="auto"/>
        <w:bottom w:val="none" w:sz="0" w:space="0" w:color="auto"/>
        <w:right w:val="none" w:sz="0" w:space="0" w:color="auto"/>
      </w:divBdr>
    </w:div>
    <w:div w:id="137379846">
      <w:bodyDiv w:val="1"/>
      <w:marLeft w:val="0"/>
      <w:marRight w:val="0"/>
      <w:marTop w:val="0"/>
      <w:marBottom w:val="0"/>
      <w:divBdr>
        <w:top w:val="none" w:sz="0" w:space="0" w:color="auto"/>
        <w:left w:val="none" w:sz="0" w:space="0" w:color="auto"/>
        <w:bottom w:val="none" w:sz="0" w:space="0" w:color="auto"/>
        <w:right w:val="none" w:sz="0" w:space="0" w:color="auto"/>
      </w:divBdr>
    </w:div>
    <w:div w:id="147283394">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00896885">
      <w:bodyDiv w:val="1"/>
      <w:marLeft w:val="0"/>
      <w:marRight w:val="0"/>
      <w:marTop w:val="0"/>
      <w:marBottom w:val="0"/>
      <w:divBdr>
        <w:top w:val="none" w:sz="0" w:space="0" w:color="auto"/>
        <w:left w:val="none" w:sz="0" w:space="0" w:color="auto"/>
        <w:bottom w:val="none" w:sz="0" w:space="0" w:color="auto"/>
        <w:right w:val="none" w:sz="0" w:space="0" w:color="auto"/>
      </w:divBdr>
    </w:div>
    <w:div w:id="213585087">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1839063">
      <w:bodyDiv w:val="1"/>
      <w:marLeft w:val="0"/>
      <w:marRight w:val="0"/>
      <w:marTop w:val="0"/>
      <w:marBottom w:val="0"/>
      <w:divBdr>
        <w:top w:val="none" w:sz="0" w:space="0" w:color="auto"/>
        <w:left w:val="none" w:sz="0" w:space="0" w:color="auto"/>
        <w:bottom w:val="none" w:sz="0" w:space="0" w:color="auto"/>
        <w:right w:val="none" w:sz="0" w:space="0" w:color="auto"/>
      </w:divBdr>
    </w:div>
    <w:div w:id="261256329">
      <w:bodyDiv w:val="1"/>
      <w:marLeft w:val="0"/>
      <w:marRight w:val="0"/>
      <w:marTop w:val="0"/>
      <w:marBottom w:val="0"/>
      <w:divBdr>
        <w:top w:val="none" w:sz="0" w:space="0" w:color="auto"/>
        <w:left w:val="none" w:sz="0" w:space="0" w:color="auto"/>
        <w:bottom w:val="none" w:sz="0" w:space="0" w:color="auto"/>
        <w:right w:val="none" w:sz="0" w:space="0" w:color="auto"/>
      </w:divBdr>
    </w:div>
    <w:div w:id="305624513">
      <w:bodyDiv w:val="1"/>
      <w:marLeft w:val="0"/>
      <w:marRight w:val="0"/>
      <w:marTop w:val="0"/>
      <w:marBottom w:val="0"/>
      <w:divBdr>
        <w:top w:val="none" w:sz="0" w:space="0" w:color="auto"/>
        <w:left w:val="none" w:sz="0" w:space="0" w:color="auto"/>
        <w:bottom w:val="none" w:sz="0" w:space="0" w:color="auto"/>
        <w:right w:val="none" w:sz="0" w:space="0" w:color="auto"/>
      </w:divBdr>
    </w:div>
    <w:div w:id="318315646">
      <w:bodyDiv w:val="1"/>
      <w:marLeft w:val="0"/>
      <w:marRight w:val="0"/>
      <w:marTop w:val="0"/>
      <w:marBottom w:val="0"/>
      <w:divBdr>
        <w:top w:val="none" w:sz="0" w:space="0" w:color="auto"/>
        <w:left w:val="none" w:sz="0" w:space="0" w:color="auto"/>
        <w:bottom w:val="none" w:sz="0" w:space="0" w:color="auto"/>
        <w:right w:val="none" w:sz="0" w:space="0" w:color="auto"/>
      </w:divBdr>
    </w:div>
    <w:div w:id="328942983">
      <w:bodyDiv w:val="1"/>
      <w:marLeft w:val="0"/>
      <w:marRight w:val="0"/>
      <w:marTop w:val="0"/>
      <w:marBottom w:val="0"/>
      <w:divBdr>
        <w:top w:val="none" w:sz="0" w:space="0" w:color="auto"/>
        <w:left w:val="none" w:sz="0" w:space="0" w:color="auto"/>
        <w:bottom w:val="none" w:sz="0" w:space="0" w:color="auto"/>
        <w:right w:val="none" w:sz="0" w:space="0" w:color="auto"/>
      </w:divBdr>
    </w:div>
    <w:div w:id="347409863">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056010">
      <w:bodyDiv w:val="1"/>
      <w:marLeft w:val="0"/>
      <w:marRight w:val="0"/>
      <w:marTop w:val="0"/>
      <w:marBottom w:val="0"/>
      <w:divBdr>
        <w:top w:val="none" w:sz="0" w:space="0" w:color="auto"/>
        <w:left w:val="none" w:sz="0" w:space="0" w:color="auto"/>
        <w:bottom w:val="none" w:sz="0" w:space="0" w:color="auto"/>
        <w:right w:val="none" w:sz="0" w:space="0" w:color="auto"/>
      </w:divBdr>
    </w:div>
    <w:div w:id="418448086">
      <w:bodyDiv w:val="1"/>
      <w:marLeft w:val="0"/>
      <w:marRight w:val="0"/>
      <w:marTop w:val="0"/>
      <w:marBottom w:val="0"/>
      <w:divBdr>
        <w:top w:val="none" w:sz="0" w:space="0" w:color="auto"/>
        <w:left w:val="none" w:sz="0" w:space="0" w:color="auto"/>
        <w:bottom w:val="none" w:sz="0" w:space="0" w:color="auto"/>
        <w:right w:val="none" w:sz="0" w:space="0" w:color="auto"/>
      </w:divBdr>
    </w:div>
    <w:div w:id="437675956">
      <w:bodyDiv w:val="1"/>
      <w:marLeft w:val="0"/>
      <w:marRight w:val="0"/>
      <w:marTop w:val="0"/>
      <w:marBottom w:val="0"/>
      <w:divBdr>
        <w:top w:val="none" w:sz="0" w:space="0" w:color="auto"/>
        <w:left w:val="none" w:sz="0" w:space="0" w:color="auto"/>
        <w:bottom w:val="none" w:sz="0" w:space="0" w:color="auto"/>
        <w:right w:val="none" w:sz="0" w:space="0" w:color="auto"/>
      </w:divBdr>
    </w:div>
    <w:div w:id="440074538">
      <w:bodyDiv w:val="1"/>
      <w:marLeft w:val="0"/>
      <w:marRight w:val="0"/>
      <w:marTop w:val="0"/>
      <w:marBottom w:val="0"/>
      <w:divBdr>
        <w:top w:val="none" w:sz="0" w:space="0" w:color="auto"/>
        <w:left w:val="none" w:sz="0" w:space="0" w:color="auto"/>
        <w:bottom w:val="none" w:sz="0" w:space="0" w:color="auto"/>
        <w:right w:val="none" w:sz="0" w:space="0" w:color="auto"/>
      </w:divBdr>
    </w:div>
    <w:div w:id="482744035">
      <w:bodyDiv w:val="1"/>
      <w:marLeft w:val="0"/>
      <w:marRight w:val="0"/>
      <w:marTop w:val="0"/>
      <w:marBottom w:val="0"/>
      <w:divBdr>
        <w:top w:val="none" w:sz="0" w:space="0" w:color="auto"/>
        <w:left w:val="none" w:sz="0" w:space="0" w:color="auto"/>
        <w:bottom w:val="none" w:sz="0" w:space="0" w:color="auto"/>
        <w:right w:val="none" w:sz="0" w:space="0" w:color="auto"/>
      </w:divBdr>
    </w:div>
    <w:div w:id="492992702">
      <w:bodyDiv w:val="1"/>
      <w:marLeft w:val="0"/>
      <w:marRight w:val="0"/>
      <w:marTop w:val="0"/>
      <w:marBottom w:val="0"/>
      <w:divBdr>
        <w:top w:val="none" w:sz="0" w:space="0" w:color="auto"/>
        <w:left w:val="none" w:sz="0" w:space="0" w:color="auto"/>
        <w:bottom w:val="none" w:sz="0" w:space="0" w:color="auto"/>
        <w:right w:val="none" w:sz="0" w:space="0" w:color="auto"/>
      </w:divBdr>
    </w:div>
    <w:div w:id="513033230">
      <w:bodyDiv w:val="1"/>
      <w:marLeft w:val="0"/>
      <w:marRight w:val="0"/>
      <w:marTop w:val="0"/>
      <w:marBottom w:val="0"/>
      <w:divBdr>
        <w:top w:val="none" w:sz="0" w:space="0" w:color="auto"/>
        <w:left w:val="none" w:sz="0" w:space="0" w:color="auto"/>
        <w:bottom w:val="none" w:sz="0" w:space="0" w:color="auto"/>
        <w:right w:val="none" w:sz="0" w:space="0" w:color="auto"/>
      </w:divBdr>
    </w:div>
    <w:div w:id="588776730">
      <w:bodyDiv w:val="1"/>
      <w:marLeft w:val="0"/>
      <w:marRight w:val="0"/>
      <w:marTop w:val="0"/>
      <w:marBottom w:val="0"/>
      <w:divBdr>
        <w:top w:val="none" w:sz="0" w:space="0" w:color="auto"/>
        <w:left w:val="none" w:sz="0" w:space="0" w:color="auto"/>
        <w:bottom w:val="none" w:sz="0" w:space="0" w:color="auto"/>
        <w:right w:val="none" w:sz="0" w:space="0" w:color="auto"/>
      </w:divBdr>
    </w:div>
    <w:div w:id="606158584">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5215647">
      <w:bodyDiv w:val="1"/>
      <w:marLeft w:val="0"/>
      <w:marRight w:val="0"/>
      <w:marTop w:val="0"/>
      <w:marBottom w:val="0"/>
      <w:divBdr>
        <w:top w:val="none" w:sz="0" w:space="0" w:color="auto"/>
        <w:left w:val="none" w:sz="0" w:space="0" w:color="auto"/>
        <w:bottom w:val="none" w:sz="0" w:space="0" w:color="auto"/>
        <w:right w:val="none" w:sz="0" w:space="0" w:color="auto"/>
      </w:divBdr>
    </w:div>
    <w:div w:id="691078864">
      <w:bodyDiv w:val="1"/>
      <w:marLeft w:val="0"/>
      <w:marRight w:val="0"/>
      <w:marTop w:val="0"/>
      <w:marBottom w:val="0"/>
      <w:divBdr>
        <w:top w:val="none" w:sz="0" w:space="0" w:color="auto"/>
        <w:left w:val="none" w:sz="0" w:space="0" w:color="auto"/>
        <w:bottom w:val="none" w:sz="0" w:space="0" w:color="auto"/>
        <w:right w:val="none" w:sz="0" w:space="0" w:color="auto"/>
      </w:divBdr>
    </w:div>
    <w:div w:id="69889687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9769216">
      <w:bodyDiv w:val="1"/>
      <w:marLeft w:val="0"/>
      <w:marRight w:val="0"/>
      <w:marTop w:val="0"/>
      <w:marBottom w:val="0"/>
      <w:divBdr>
        <w:top w:val="none" w:sz="0" w:space="0" w:color="auto"/>
        <w:left w:val="none" w:sz="0" w:space="0" w:color="auto"/>
        <w:bottom w:val="none" w:sz="0" w:space="0" w:color="auto"/>
        <w:right w:val="none" w:sz="0" w:space="0" w:color="auto"/>
      </w:divBdr>
    </w:div>
    <w:div w:id="719129586">
      <w:bodyDiv w:val="1"/>
      <w:marLeft w:val="0"/>
      <w:marRight w:val="0"/>
      <w:marTop w:val="0"/>
      <w:marBottom w:val="0"/>
      <w:divBdr>
        <w:top w:val="none" w:sz="0" w:space="0" w:color="auto"/>
        <w:left w:val="none" w:sz="0" w:space="0" w:color="auto"/>
        <w:bottom w:val="none" w:sz="0" w:space="0" w:color="auto"/>
        <w:right w:val="none" w:sz="0" w:space="0" w:color="auto"/>
      </w:divBdr>
    </w:div>
    <w:div w:id="749080731">
      <w:bodyDiv w:val="1"/>
      <w:marLeft w:val="0"/>
      <w:marRight w:val="0"/>
      <w:marTop w:val="0"/>
      <w:marBottom w:val="0"/>
      <w:divBdr>
        <w:top w:val="none" w:sz="0" w:space="0" w:color="auto"/>
        <w:left w:val="none" w:sz="0" w:space="0" w:color="auto"/>
        <w:bottom w:val="none" w:sz="0" w:space="0" w:color="auto"/>
        <w:right w:val="none" w:sz="0" w:space="0" w:color="auto"/>
      </w:divBdr>
    </w:div>
    <w:div w:id="76207242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11095061">
      <w:bodyDiv w:val="1"/>
      <w:marLeft w:val="0"/>
      <w:marRight w:val="0"/>
      <w:marTop w:val="0"/>
      <w:marBottom w:val="0"/>
      <w:divBdr>
        <w:top w:val="none" w:sz="0" w:space="0" w:color="auto"/>
        <w:left w:val="none" w:sz="0" w:space="0" w:color="auto"/>
        <w:bottom w:val="none" w:sz="0" w:space="0" w:color="auto"/>
        <w:right w:val="none" w:sz="0" w:space="0" w:color="auto"/>
      </w:divBdr>
    </w:div>
    <w:div w:id="818376977">
      <w:bodyDiv w:val="1"/>
      <w:marLeft w:val="0"/>
      <w:marRight w:val="0"/>
      <w:marTop w:val="0"/>
      <w:marBottom w:val="0"/>
      <w:divBdr>
        <w:top w:val="none" w:sz="0" w:space="0" w:color="auto"/>
        <w:left w:val="none" w:sz="0" w:space="0" w:color="auto"/>
        <w:bottom w:val="none" w:sz="0" w:space="0" w:color="auto"/>
        <w:right w:val="none" w:sz="0" w:space="0" w:color="auto"/>
      </w:divBdr>
    </w:div>
    <w:div w:id="829559384">
      <w:bodyDiv w:val="1"/>
      <w:marLeft w:val="0"/>
      <w:marRight w:val="0"/>
      <w:marTop w:val="0"/>
      <w:marBottom w:val="0"/>
      <w:divBdr>
        <w:top w:val="none" w:sz="0" w:space="0" w:color="auto"/>
        <w:left w:val="none" w:sz="0" w:space="0" w:color="auto"/>
        <w:bottom w:val="none" w:sz="0" w:space="0" w:color="auto"/>
        <w:right w:val="none" w:sz="0" w:space="0" w:color="auto"/>
      </w:divBdr>
    </w:div>
    <w:div w:id="833036844">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86528697">
      <w:bodyDiv w:val="1"/>
      <w:marLeft w:val="0"/>
      <w:marRight w:val="0"/>
      <w:marTop w:val="0"/>
      <w:marBottom w:val="0"/>
      <w:divBdr>
        <w:top w:val="none" w:sz="0" w:space="0" w:color="auto"/>
        <w:left w:val="none" w:sz="0" w:space="0" w:color="auto"/>
        <w:bottom w:val="none" w:sz="0" w:space="0" w:color="auto"/>
        <w:right w:val="none" w:sz="0" w:space="0" w:color="auto"/>
      </w:divBdr>
    </w:div>
    <w:div w:id="893662064">
      <w:bodyDiv w:val="1"/>
      <w:marLeft w:val="0"/>
      <w:marRight w:val="0"/>
      <w:marTop w:val="0"/>
      <w:marBottom w:val="0"/>
      <w:divBdr>
        <w:top w:val="none" w:sz="0" w:space="0" w:color="auto"/>
        <w:left w:val="none" w:sz="0" w:space="0" w:color="auto"/>
        <w:bottom w:val="none" w:sz="0" w:space="0" w:color="auto"/>
        <w:right w:val="none" w:sz="0" w:space="0" w:color="auto"/>
      </w:divBdr>
    </w:div>
    <w:div w:id="896403694">
      <w:bodyDiv w:val="1"/>
      <w:marLeft w:val="0"/>
      <w:marRight w:val="0"/>
      <w:marTop w:val="0"/>
      <w:marBottom w:val="0"/>
      <w:divBdr>
        <w:top w:val="none" w:sz="0" w:space="0" w:color="auto"/>
        <w:left w:val="none" w:sz="0" w:space="0" w:color="auto"/>
        <w:bottom w:val="none" w:sz="0" w:space="0" w:color="auto"/>
        <w:right w:val="none" w:sz="0" w:space="0" w:color="auto"/>
      </w:divBdr>
    </w:div>
    <w:div w:id="901215645">
      <w:bodyDiv w:val="1"/>
      <w:marLeft w:val="0"/>
      <w:marRight w:val="0"/>
      <w:marTop w:val="0"/>
      <w:marBottom w:val="0"/>
      <w:divBdr>
        <w:top w:val="none" w:sz="0" w:space="0" w:color="auto"/>
        <w:left w:val="none" w:sz="0" w:space="0" w:color="auto"/>
        <w:bottom w:val="none" w:sz="0" w:space="0" w:color="auto"/>
        <w:right w:val="none" w:sz="0" w:space="0" w:color="auto"/>
      </w:divBdr>
    </w:div>
    <w:div w:id="922108126">
      <w:bodyDiv w:val="1"/>
      <w:marLeft w:val="0"/>
      <w:marRight w:val="0"/>
      <w:marTop w:val="0"/>
      <w:marBottom w:val="0"/>
      <w:divBdr>
        <w:top w:val="none" w:sz="0" w:space="0" w:color="auto"/>
        <w:left w:val="none" w:sz="0" w:space="0" w:color="auto"/>
        <w:bottom w:val="none" w:sz="0" w:space="0" w:color="auto"/>
        <w:right w:val="none" w:sz="0" w:space="0" w:color="auto"/>
      </w:divBdr>
    </w:div>
    <w:div w:id="937982363">
      <w:bodyDiv w:val="1"/>
      <w:marLeft w:val="0"/>
      <w:marRight w:val="0"/>
      <w:marTop w:val="0"/>
      <w:marBottom w:val="0"/>
      <w:divBdr>
        <w:top w:val="none" w:sz="0" w:space="0" w:color="auto"/>
        <w:left w:val="none" w:sz="0" w:space="0" w:color="auto"/>
        <w:bottom w:val="none" w:sz="0" w:space="0" w:color="auto"/>
        <w:right w:val="none" w:sz="0" w:space="0" w:color="auto"/>
      </w:divBdr>
    </w:div>
    <w:div w:id="949124127">
      <w:bodyDiv w:val="1"/>
      <w:marLeft w:val="0"/>
      <w:marRight w:val="0"/>
      <w:marTop w:val="0"/>
      <w:marBottom w:val="0"/>
      <w:divBdr>
        <w:top w:val="none" w:sz="0" w:space="0" w:color="auto"/>
        <w:left w:val="none" w:sz="0" w:space="0" w:color="auto"/>
        <w:bottom w:val="none" w:sz="0" w:space="0" w:color="auto"/>
        <w:right w:val="none" w:sz="0" w:space="0" w:color="auto"/>
      </w:divBdr>
    </w:div>
    <w:div w:id="953513727">
      <w:bodyDiv w:val="1"/>
      <w:marLeft w:val="0"/>
      <w:marRight w:val="0"/>
      <w:marTop w:val="0"/>
      <w:marBottom w:val="0"/>
      <w:divBdr>
        <w:top w:val="none" w:sz="0" w:space="0" w:color="auto"/>
        <w:left w:val="none" w:sz="0" w:space="0" w:color="auto"/>
        <w:bottom w:val="none" w:sz="0" w:space="0" w:color="auto"/>
        <w:right w:val="none" w:sz="0" w:space="0" w:color="auto"/>
      </w:divBdr>
    </w:div>
    <w:div w:id="967012827">
      <w:bodyDiv w:val="1"/>
      <w:marLeft w:val="0"/>
      <w:marRight w:val="0"/>
      <w:marTop w:val="0"/>
      <w:marBottom w:val="0"/>
      <w:divBdr>
        <w:top w:val="none" w:sz="0" w:space="0" w:color="auto"/>
        <w:left w:val="none" w:sz="0" w:space="0" w:color="auto"/>
        <w:bottom w:val="none" w:sz="0" w:space="0" w:color="auto"/>
        <w:right w:val="none" w:sz="0" w:space="0" w:color="auto"/>
      </w:divBdr>
    </w:div>
    <w:div w:id="985940169">
      <w:bodyDiv w:val="1"/>
      <w:marLeft w:val="0"/>
      <w:marRight w:val="0"/>
      <w:marTop w:val="0"/>
      <w:marBottom w:val="0"/>
      <w:divBdr>
        <w:top w:val="none" w:sz="0" w:space="0" w:color="auto"/>
        <w:left w:val="none" w:sz="0" w:space="0" w:color="auto"/>
        <w:bottom w:val="none" w:sz="0" w:space="0" w:color="auto"/>
        <w:right w:val="none" w:sz="0" w:space="0" w:color="auto"/>
      </w:divBdr>
    </w:div>
    <w:div w:id="994332364">
      <w:bodyDiv w:val="1"/>
      <w:marLeft w:val="0"/>
      <w:marRight w:val="0"/>
      <w:marTop w:val="0"/>
      <w:marBottom w:val="0"/>
      <w:divBdr>
        <w:top w:val="none" w:sz="0" w:space="0" w:color="auto"/>
        <w:left w:val="none" w:sz="0" w:space="0" w:color="auto"/>
        <w:bottom w:val="none" w:sz="0" w:space="0" w:color="auto"/>
        <w:right w:val="none" w:sz="0" w:space="0" w:color="auto"/>
      </w:divBdr>
    </w:div>
    <w:div w:id="1038773590">
      <w:bodyDiv w:val="1"/>
      <w:marLeft w:val="0"/>
      <w:marRight w:val="0"/>
      <w:marTop w:val="0"/>
      <w:marBottom w:val="0"/>
      <w:divBdr>
        <w:top w:val="none" w:sz="0" w:space="0" w:color="auto"/>
        <w:left w:val="none" w:sz="0" w:space="0" w:color="auto"/>
        <w:bottom w:val="none" w:sz="0" w:space="0" w:color="auto"/>
        <w:right w:val="none" w:sz="0" w:space="0" w:color="auto"/>
      </w:divBdr>
    </w:div>
    <w:div w:id="1058751043">
      <w:bodyDiv w:val="1"/>
      <w:marLeft w:val="0"/>
      <w:marRight w:val="0"/>
      <w:marTop w:val="0"/>
      <w:marBottom w:val="0"/>
      <w:divBdr>
        <w:top w:val="none" w:sz="0" w:space="0" w:color="auto"/>
        <w:left w:val="none" w:sz="0" w:space="0" w:color="auto"/>
        <w:bottom w:val="none" w:sz="0" w:space="0" w:color="auto"/>
        <w:right w:val="none" w:sz="0" w:space="0" w:color="auto"/>
      </w:divBdr>
    </w:div>
    <w:div w:id="1085686859">
      <w:bodyDiv w:val="1"/>
      <w:marLeft w:val="0"/>
      <w:marRight w:val="0"/>
      <w:marTop w:val="0"/>
      <w:marBottom w:val="0"/>
      <w:divBdr>
        <w:top w:val="none" w:sz="0" w:space="0" w:color="auto"/>
        <w:left w:val="none" w:sz="0" w:space="0" w:color="auto"/>
        <w:bottom w:val="none" w:sz="0" w:space="0" w:color="auto"/>
        <w:right w:val="none" w:sz="0" w:space="0" w:color="auto"/>
      </w:divBdr>
    </w:div>
    <w:div w:id="1093822052">
      <w:bodyDiv w:val="1"/>
      <w:marLeft w:val="0"/>
      <w:marRight w:val="0"/>
      <w:marTop w:val="0"/>
      <w:marBottom w:val="0"/>
      <w:divBdr>
        <w:top w:val="none" w:sz="0" w:space="0" w:color="auto"/>
        <w:left w:val="none" w:sz="0" w:space="0" w:color="auto"/>
        <w:bottom w:val="none" w:sz="0" w:space="0" w:color="auto"/>
        <w:right w:val="none" w:sz="0" w:space="0" w:color="auto"/>
      </w:divBdr>
    </w:div>
    <w:div w:id="1132095410">
      <w:bodyDiv w:val="1"/>
      <w:marLeft w:val="0"/>
      <w:marRight w:val="0"/>
      <w:marTop w:val="0"/>
      <w:marBottom w:val="0"/>
      <w:divBdr>
        <w:top w:val="none" w:sz="0" w:space="0" w:color="auto"/>
        <w:left w:val="none" w:sz="0" w:space="0" w:color="auto"/>
        <w:bottom w:val="none" w:sz="0" w:space="0" w:color="auto"/>
        <w:right w:val="none" w:sz="0" w:space="0" w:color="auto"/>
      </w:divBdr>
    </w:div>
    <w:div w:id="1253464735">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02227218">
      <w:bodyDiv w:val="1"/>
      <w:marLeft w:val="0"/>
      <w:marRight w:val="0"/>
      <w:marTop w:val="0"/>
      <w:marBottom w:val="0"/>
      <w:divBdr>
        <w:top w:val="none" w:sz="0" w:space="0" w:color="auto"/>
        <w:left w:val="none" w:sz="0" w:space="0" w:color="auto"/>
        <w:bottom w:val="none" w:sz="0" w:space="0" w:color="auto"/>
        <w:right w:val="none" w:sz="0" w:space="0" w:color="auto"/>
      </w:divBdr>
    </w:div>
    <w:div w:id="1314286843">
      <w:bodyDiv w:val="1"/>
      <w:marLeft w:val="0"/>
      <w:marRight w:val="0"/>
      <w:marTop w:val="0"/>
      <w:marBottom w:val="0"/>
      <w:divBdr>
        <w:top w:val="none" w:sz="0" w:space="0" w:color="auto"/>
        <w:left w:val="none" w:sz="0" w:space="0" w:color="auto"/>
        <w:bottom w:val="none" w:sz="0" w:space="0" w:color="auto"/>
        <w:right w:val="none" w:sz="0" w:space="0" w:color="auto"/>
      </w:divBdr>
    </w:div>
    <w:div w:id="1316370650">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4210974">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08380198">
      <w:bodyDiv w:val="1"/>
      <w:marLeft w:val="0"/>
      <w:marRight w:val="0"/>
      <w:marTop w:val="0"/>
      <w:marBottom w:val="0"/>
      <w:divBdr>
        <w:top w:val="none" w:sz="0" w:space="0" w:color="auto"/>
        <w:left w:val="none" w:sz="0" w:space="0" w:color="auto"/>
        <w:bottom w:val="none" w:sz="0" w:space="0" w:color="auto"/>
        <w:right w:val="none" w:sz="0" w:space="0" w:color="auto"/>
      </w:divBdr>
    </w:div>
    <w:div w:id="1412003014">
      <w:bodyDiv w:val="1"/>
      <w:marLeft w:val="0"/>
      <w:marRight w:val="0"/>
      <w:marTop w:val="0"/>
      <w:marBottom w:val="0"/>
      <w:divBdr>
        <w:top w:val="none" w:sz="0" w:space="0" w:color="auto"/>
        <w:left w:val="none" w:sz="0" w:space="0" w:color="auto"/>
        <w:bottom w:val="none" w:sz="0" w:space="0" w:color="auto"/>
        <w:right w:val="none" w:sz="0" w:space="0" w:color="auto"/>
      </w:divBdr>
    </w:div>
    <w:div w:id="1450079067">
      <w:bodyDiv w:val="1"/>
      <w:marLeft w:val="0"/>
      <w:marRight w:val="0"/>
      <w:marTop w:val="0"/>
      <w:marBottom w:val="0"/>
      <w:divBdr>
        <w:top w:val="none" w:sz="0" w:space="0" w:color="auto"/>
        <w:left w:val="none" w:sz="0" w:space="0" w:color="auto"/>
        <w:bottom w:val="none" w:sz="0" w:space="0" w:color="auto"/>
        <w:right w:val="none" w:sz="0" w:space="0" w:color="auto"/>
      </w:divBdr>
    </w:div>
    <w:div w:id="1473401404">
      <w:bodyDiv w:val="1"/>
      <w:marLeft w:val="0"/>
      <w:marRight w:val="0"/>
      <w:marTop w:val="0"/>
      <w:marBottom w:val="0"/>
      <w:divBdr>
        <w:top w:val="none" w:sz="0" w:space="0" w:color="auto"/>
        <w:left w:val="none" w:sz="0" w:space="0" w:color="auto"/>
        <w:bottom w:val="none" w:sz="0" w:space="0" w:color="auto"/>
        <w:right w:val="none" w:sz="0" w:space="0" w:color="auto"/>
      </w:divBdr>
    </w:div>
    <w:div w:id="1473599545">
      <w:bodyDiv w:val="1"/>
      <w:marLeft w:val="0"/>
      <w:marRight w:val="0"/>
      <w:marTop w:val="0"/>
      <w:marBottom w:val="0"/>
      <w:divBdr>
        <w:top w:val="none" w:sz="0" w:space="0" w:color="auto"/>
        <w:left w:val="none" w:sz="0" w:space="0" w:color="auto"/>
        <w:bottom w:val="none" w:sz="0" w:space="0" w:color="auto"/>
        <w:right w:val="none" w:sz="0" w:space="0" w:color="auto"/>
      </w:divBdr>
    </w:div>
    <w:div w:id="147876236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27525244">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0847371">
      <w:bodyDiv w:val="1"/>
      <w:marLeft w:val="0"/>
      <w:marRight w:val="0"/>
      <w:marTop w:val="0"/>
      <w:marBottom w:val="0"/>
      <w:divBdr>
        <w:top w:val="none" w:sz="0" w:space="0" w:color="auto"/>
        <w:left w:val="none" w:sz="0" w:space="0" w:color="auto"/>
        <w:bottom w:val="none" w:sz="0" w:space="0" w:color="auto"/>
        <w:right w:val="none" w:sz="0" w:space="0" w:color="auto"/>
      </w:divBdr>
    </w:div>
    <w:div w:id="1591354174">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06838737">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01778507">
      <w:bodyDiv w:val="1"/>
      <w:marLeft w:val="0"/>
      <w:marRight w:val="0"/>
      <w:marTop w:val="0"/>
      <w:marBottom w:val="0"/>
      <w:divBdr>
        <w:top w:val="none" w:sz="0" w:space="0" w:color="auto"/>
        <w:left w:val="none" w:sz="0" w:space="0" w:color="auto"/>
        <w:bottom w:val="none" w:sz="0" w:space="0" w:color="auto"/>
        <w:right w:val="none" w:sz="0" w:space="0" w:color="auto"/>
      </w:divBdr>
    </w:div>
    <w:div w:id="1714501209">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6847242">
      <w:bodyDiv w:val="1"/>
      <w:marLeft w:val="0"/>
      <w:marRight w:val="0"/>
      <w:marTop w:val="0"/>
      <w:marBottom w:val="0"/>
      <w:divBdr>
        <w:top w:val="none" w:sz="0" w:space="0" w:color="auto"/>
        <w:left w:val="none" w:sz="0" w:space="0" w:color="auto"/>
        <w:bottom w:val="none" w:sz="0" w:space="0" w:color="auto"/>
        <w:right w:val="none" w:sz="0" w:space="0" w:color="auto"/>
      </w:divBdr>
    </w:div>
    <w:div w:id="1844395248">
      <w:bodyDiv w:val="1"/>
      <w:marLeft w:val="0"/>
      <w:marRight w:val="0"/>
      <w:marTop w:val="0"/>
      <w:marBottom w:val="0"/>
      <w:divBdr>
        <w:top w:val="none" w:sz="0" w:space="0" w:color="auto"/>
        <w:left w:val="none" w:sz="0" w:space="0" w:color="auto"/>
        <w:bottom w:val="none" w:sz="0" w:space="0" w:color="auto"/>
        <w:right w:val="none" w:sz="0" w:space="0" w:color="auto"/>
      </w:divBdr>
    </w:div>
    <w:div w:id="1851800393">
      <w:bodyDiv w:val="1"/>
      <w:marLeft w:val="0"/>
      <w:marRight w:val="0"/>
      <w:marTop w:val="0"/>
      <w:marBottom w:val="0"/>
      <w:divBdr>
        <w:top w:val="none" w:sz="0" w:space="0" w:color="auto"/>
        <w:left w:val="none" w:sz="0" w:space="0" w:color="auto"/>
        <w:bottom w:val="none" w:sz="0" w:space="0" w:color="auto"/>
        <w:right w:val="none" w:sz="0" w:space="0" w:color="auto"/>
      </w:divBdr>
    </w:div>
    <w:div w:id="1860657171">
      <w:bodyDiv w:val="1"/>
      <w:marLeft w:val="0"/>
      <w:marRight w:val="0"/>
      <w:marTop w:val="0"/>
      <w:marBottom w:val="0"/>
      <w:divBdr>
        <w:top w:val="none" w:sz="0" w:space="0" w:color="auto"/>
        <w:left w:val="none" w:sz="0" w:space="0" w:color="auto"/>
        <w:bottom w:val="none" w:sz="0" w:space="0" w:color="auto"/>
        <w:right w:val="none" w:sz="0" w:space="0" w:color="auto"/>
      </w:divBdr>
    </w:div>
    <w:div w:id="1876504688">
      <w:bodyDiv w:val="1"/>
      <w:marLeft w:val="0"/>
      <w:marRight w:val="0"/>
      <w:marTop w:val="0"/>
      <w:marBottom w:val="0"/>
      <w:divBdr>
        <w:top w:val="none" w:sz="0" w:space="0" w:color="auto"/>
        <w:left w:val="none" w:sz="0" w:space="0" w:color="auto"/>
        <w:bottom w:val="none" w:sz="0" w:space="0" w:color="auto"/>
        <w:right w:val="none" w:sz="0" w:space="0" w:color="auto"/>
      </w:divBdr>
    </w:div>
    <w:div w:id="1884973868">
      <w:bodyDiv w:val="1"/>
      <w:marLeft w:val="0"/>
      <w:marRight w:val="0"/>
      <w:marTop w:val="0"/>
      <w:marBottom w:val="0"/>
      <w:divBdr>
        <w:top w:val="none" w:sz="0" w:space="0" w:color="auto"/>
        <w:left w:val="none" w:sz="0" w:space="0" w:color="auto"/>
        <w:bottom w:val="none" w:sz="0" w:space="0" w:color="auto"/>
        <w:right w:val="none" w:sz="0" w:space="0" w:color="auto"/>
      </w:divBdr>
    </w:div>
    <w:div w:id="1885479237">
      <w:bodyDiv w:val="1"/>
      <w:marLeft w:val="0"/>
      <w:marRight w:val="0"/>
      <w:marTop w:val="0"/>
      <w:marBottom w:val="0"/>
      <w:divBdr>
        <w:top w:val="none" w:sz="0" w:space="0" w:color="auto"/>
        <w:left w:val="none" w:sz="0" w:space="0" w:color="auto"/>
        <w:bottom w:val="none" w:sz="0" w:space="0" w:color="auto"/>
        <w:right w:val="none" w:sz="0" w:space="0" w:color="auto"/>
      </w:divBdr>
    </w:div>
    <w:div w:id="1885679134">
      <w:bodyDiv w:val="1"/>
      <w:marLeft w:val="0"/>
      <w:marRight w:val="0"/>
      <w:marTop w:val="0"/>
      <w:marBottom w:val="0"/>
      <w:divBdr>
        <w:top w:val="none" w:sz="0" w:space="0" w:color="auto"/>
        <w:left w:val="none" w:sz="0" w:space="0" w:color="auto"/>
        <w:bottom w:val="none" w:sz="0" w:space="0" w:color="auto"/>
        <w:right w:val="none" w:sz="0" w:space="0" w:color="auto"/>
      </w:divBdr>
    </w:div>
    <w:div w:id="1889755866">
      <w:bodyDiv w:val="1"/>
      <w:marLeft w:val="0"/>
      <w:marRight w:val="0"/>
      <w:marTop w:val="0"/>
      <w:marBottom w:val="0"/>
      <w:divBdr>
        <w:top w:val="none" w:sz="0" w:space="0" w:color="auto"/>
        <w:left w:val="none" w:sz="0" w:space="0" w:color="auto"/>
        <w:bottom w:val="none" w:sz="0" w:space="0" w:color="auto"/>
        <w:right w:val="none" w:sz="0" w:space="0" w:color="auto"/>
      </w:divBdr>
    </w:div>
    <w:div w:id="1894849534">
      <w:bodyDiv w:val="1"/>
      <w:marLeft w:val="0"/>
      <w:marRight w:val="0"/>
      <w:marTop w:val="0"/>
      <w:marBottom w:val="0"/>
      <w:divBdr>
        <w:top w:val="none" w:sz="0" w:space="0" w:color="auto"/>
        <w:left w:val="none" w:sz="0" w:space="0" w:color="auto"/>
        <w:bottom w:val="none" w:sz="0" w:space="0" w:color="auto"/>
        <w:right w:val="none" w:sz="0" w:space="0" w:color="auto"/>
      </w:divBdr>
    </w:div>
    <w:div w:id="1903902479">
      <w:bodyDiv w:val="1"/>
      <w:marLeft w:val="0"/>
      <w:marRight w:val="0"/>
      <w:marTop w:val="0"/>
      <w:marBottom w:val="0"/>
      <w:divBdr>
        <w:top w:val="none" w:sz="0" w:space="0" w:color="auto"/>
        <w:left w:val="none" w:sz="0" w:space="0" w:color="auto"/>
        <w:bottom w:val="none" w:sz="0" w:space="0" w:color="auto"/>
        <w:right w:val="none" w:sz="0" w:space="0" w:color="auto"/>
      </w:divBdr>
    </w:div>
    <w:div w:id="1915819663">
      <w:bodyDiv w:val="1"/>
      <w:marLeft w:val="0"/>
      <w:marRight w:val="0"/>
      <w:marTop w:val="0"/>
      <w:marBottom w:val="0"/>
      <w:divBdr>
        <w:top w:val="none" w:sz="0" w:space="0" w:color="auto"/>
        <w:left w:val="none" w:sz="0" w:space="0" w:color="auto"/>
        <w:bottom w:val="none" w:sz="0" w:space="0" w:color="auto"/>
        <w:right w:val="none" w:sz="0" w:space="0" w:color="auto"/>
      </w:divBdr>
    </w:div>
    <w:div w:id="1916431393">
      <w:bodyDiv w:val="1"/>
      <w:marLeft w:val="0"/>
      <w:marRight w:val="0"/>
      <w:marTop w:val="0"/>
      <w:marBottom w:val="0"/>
      <w:divBdr>
        <w:top w:val="none" w:sz="0" w:space="0" w:color="auto"/>
        <w:left w:val="none" w:sz="0" w:space="0" w:color="auto"/>
        <w:bottom w:val="none" w:sz="0" w:space="0" w:color="auto"/>
        <w:right w:val="none" w:sz="0" w:space="0" w:color="auto"/>
      </w:divBdr>
    </w:div>
    <w:div w:id="192540933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78677339">
      <w:bodyDiv w:val="1"/>
      <w:marLeft w:val="0"/>
      <w:marRight w:val="0"/>
      <w:marTop w:val="0"/>
      <w:marBottom w:val="0"/>
      <w:divBdr>
        <w:top w:val="none" w:sz="0" w:space="0" w:color="auto"/>
        <w:left w:val="none" w:sz="0" w:space="0" w:color="auto"/>
        <w:bottom w:val="none" w:sz="0" w:space="0" w:color="auto"/>
        <w:right w:val="none" w:sz="0" w:space="0" w:color="auto"/>
      </w:divBdr>
    </w:div>
    <w:div w:id="1978678383">
      <w:bodyDiv w:val="1"/>
      <w:marLeft w:val="0"/>
      <w:marRight w:val="0"/>
      <w:marTop w:val="0"/>
      <w:marBottom w:val="0"/>
      <w:divBdr>
        <w:top w:val="none" w:sz="0" w:space="0" w:color="auto"/>
        <w:left w:val="none" w:sz="0" w:space="0" w:color="auto"/>
        <w:bottom w:val="none" w:sz="0" w:space="0" w:color="auto"/>
        <w:right w:val="none" w:sz="0" w:space="0" w:color="auto"/>
      </w:divBdr>
    </w:div>
    <w:div w:id="2047950842">
      <w:bodyDiv w:val="1"/>
      <w:marLeft w:val="0"/>
      <w:marRight w:val="0"/>
      <w:marTop w:val="0"/>
      <w:marBottom w:val="0"/>
      <w:divBdr>
        <w:top w:val="none" w:sz="0" w:space="0" w:color="auto"/>
        <w:left w:val="none" w:sz="0" w:space="0" w:color="auto"/>
        <w:bottom w:val="none" w:sz="0" w:space="0" w:color="auto"/>
        <w:right w:val="none" w:sz="0" w:space="0" w:color="auto"/>
      </w:divBdr>
    </w:div>
    <w:div w:id="20652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D3A42304BA46BA9C798EA0CF5E918D"/>
        <w:category>
          <w:name w:val="Obecné"/>
          <w:gallery w:val="placeholder"/>
        </w:category>
        <w:types>
          <w:type w:val="bbPlcHdr"/>
        </w:types>
        <w:behaviors>
          <w:behavior w:val="content"/>
        </w:behaviors>
        <w:guid w:val="{E19B89A3-9E77-4898-BEB5-F25DE91111FE}"/>
      </w:docPartPr>
      <w:docPartBody>
        <w:p w:rsidR="00441140" w:rsidRDefault="00947677">
          <w:pPr>
            <w:pStyle w:val="89D3A42304BA46BA9C798EA0CF5E918D"/>
          </w:pPr>
          <w:r w:rsidRPr="00DC335D">
            <w:rPr>
              <w:rStyle w:val="Zstupntext"/>
            </w:rPr>
            <w:t>[Autor]</w:t>
          </w:r>
        </w:p>
      </w:docPartBody>
    </w:docPart>
    <w:docPart>
      <w:docPartPr>
        <w:name w:val="2310C979E1F94930A40122F5FC661915"/>
        <w:category>
          <w:name w:val="Obecné"/>
          <w:gallery w:val="placeholder"/>
        </w:category>
        <w:types>
          <w:type w:val="bbPlcHdr"/>
        </w:types>
        <w:behaviors>
          <w:behavior w:val="content"/>
        </w:behaviors>
        <w:guid w:val="{05978433-9DA1-4447-93C9-3F50E6A937F1}"/>
      </w:docPartPr>
      <w:docPartBody>
        <w:p w:rsidR="00441140" w:rsidRDefault="00947677">
          <w:pPr>
            <w:pStyle w:val="2310C979E1F94930A40122F5FC661915"/>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altName w:val="Calibri"/>
    <w:panose1 w:val="020B0609020000020004"/>
    <w:charset w:val="EE"/>
    <w:family w:val="modern"/>
    <w:pitch w:val="fixed"/>
    <w:sig w:usb0="A1002AFF" w:usb1="4000F9FB" w:usb2="00040000"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77"/>
    <w:rsid w:val="00155AC7"/>
    <w:rsid w:val="001D11FC"/>
    <w:rsid w:val="002E28EB"/>
    <w:rsid w:val="0032780E"/>
    <w:rsid w:val="003E7BCB"/>
    <w:rsid w:val="00441140"/>
    <w:rsid w:val="00454E4F"/>
    <w:rsid w:val="0051093F"/>
    <w:rsid w:val="00533729"/>
    <w:rsid w:val="00572737"/>
    <w:rsid w:val="005D5FE0"/>
    <w:rsid w:val="00676698"/>
    <w:rsid w:val="006B3E2D"/>
    <w:rsid w:val="006F6621"/>
    <w:rsid w:val="00754AB5"/>
    <w:rsid w:val="00770304"/>
    <w:rsid w:val="007B0BCC"/>
    <w:rsid w:val="00811C43"/>
    <w:rsid w:val="00913274"/>
    <w:rsid w:val="00947677"/>
    <w:rsid w:val="0095171D"/>
    <w:rsid w:val="009E29B5"/>
    <w:rsid w:val="00A859C6"/>
    <w:rsid w:val="00CB6AD4"/>
    <w:rsid w:val="00CE6883"/>
    <w:rsid w:val="00D577B0"/>
    <w:rsid w:val="00D87CF2"/>
    <w:rsid w:val="00E14BE9"/>
    <w:rsid w:val="00E92D6A"/>
    <w:rsid w:val="00F42CCE"/>
    <w:rsid w:val="00F956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89D3A42304BA46BA9C798EA0CF5E918D">
    <w:name w:val="89D3A42304BA46BA9C798EA0CF5E918D"/>
  </w:style>
  <w:style w:type="paragraph" w:customStyle="1" w:styleId="2310C979E1F94930A40122F5FC661915">
    <w:name w:val="2310C979E1F94930A40122F5FC661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Gil20</b:Tag>
    <b:SourceType>InternetSite</b:SourceType>
    <b:Guid>{AEBBCEC2-021C-410A-B160-654F75D5C982}</b:Guid>
    <b:Title>REST API (RESTful API)</b:Title>
    <b:InternetSiteTitle>TechTarget SearchApp Architecture</b:InternetSiteTitle>
    <b:Year>2020</b:Year>
    <b:Month>Září</b:Month>
    <b:YearAccessed>2022</b:YearAccessed>
    <b:MonthAccessed>Březen</b:MonthAccessed>
    <b:DayAccessed>2</b:DayAccessed>
    <b:URL>https://www.techtarget.com/searchapparchitecture/definition/RESTful-API</b:URL>
    <b:Author>
      <b:Author>
        <b:NameList>
          <b:Person>
            <b:Last>Gillis</b:Last>
            <b:Middle>S.</b:Middle>
            <b:First>Alexander</b:First>
          </b:Person>
        </b:NameList>
      </b:Author>
    </b:Author>
    <b:RefOrder>3</b:RefOrder>
  </b:Source>
  <b:Source>
    <b:Tag>Mal09</b:Tag>
    <b:SourceType>InternetSite</b:SourceType>
    <b:Guid>{A7EB8DBF-7078-4ACA-B7E2-525F09FEFCAE}</b:Guid>
    <b:Title>REST: architektura pro webové API</b:Title>
    <b:InternetSiteTitle>zdroják.cz</b:InternetSiteTitle>
    <b:Year>2009</b:Year>
    <b:Month>Srpen</b:Month>
    <b:Day>3</b:Day>
    <b:YearAccessed>2022</b:YearAccessed>
    <b:MonthAccessed>Březen</b:MonthAccessed>
    <b:DayAccessed>2</b:DayAccessed>
    <b:URL>https://zdrojak.cz/clanky/rest-architektura-pro-webove-api/</b:URL>
    <b:Author>
      <b:Author>
        <b:NameList>
          <b:Person>
            <b:Last>Malý</b:Last>
            <b:First>Martin</b:First>
          </b:Person>
        </b:NameList>
      </b:Author>
    </b:Author>
    <b:RefOrder>4</b:RefOrder>
  </b:Source>
  <b:Source>
    <b:Tag>MDN21</b:Tag>
    <b:SourceType>InternetSite</b:SourceType>
    <b:Guid>{47DC368D-4B41-41B4-946F-DF1C7365E1C5}</b:Guid>
    <b:Author>
      <b:Author>
        <b:Corporate>MDN contributors</b:Corporate>
      </b:Author>
    </b:Author>
    <b:Title>HTTP request methods</b:Title>
    <b:InternetSiteTitle>MDN Web Docs</b:InternetSiteTitle>
    <b:Year>2021</b:Year>
    <b:Month>Říjen</b:Month>
    <b:Day>3</b:Day>
    <b:YearAccessed>2022</b:YearAccessed>
    <b:MonthAccessed>Březen</b:MonthAccessed>
    <b:DayAccessed>4</b:DayAccessed>
    <b:URL>https://developer.mozilla.org/en-US/docs/Web/HTTP/Methods</b:URL>
    <b:RefOrder>6</b:RefOrder>
  </b:Source>
  <b:Source>
    <b:Tag>Cir20</b:Tag>
    <b:SourceType>InternetSite</b:SourceType>
    <b:Guid>{B6C9FA82-4482-4C02-ACEE-68F57ACCEB4E}</b:Guid>
    <b:Title>MongoDB | CRUD Operations</b:Title>
    <b:InternetSiteTitle>GitHub</b:InternetSiteTitle>
    <b:Year>2020</b:Year>
    <b:Month>Duben</b:Month>
    <b:Day>19</b:Day>
    <b:YearAccessed>2022</b:YearAccessed>
    <b:MonthAccessed>Březen</b:MonthAccessed>
    <b:DayAccessed>3</b:DayAccessed>
    <b:URL>https://github.com/ross-u/MongoDB-CRUD-Introduction-Exercise/blob/master/README.md</b:URL>
    <b:Author>
      <b:Author>
        <b:NameList>
          <b:Person>
            <b:Last>Cirkovic</b:Last>
            <b:First>Uros</b:First>
          </b:Person>
        </b:NameList>
      </b:Author>
    </b:Author>
    <b:RefOrder>5</b:RefOrder>
  </b:Source>
  <b:Source>
    <b:Tag>Wik211</b:Tag>
    <b:SourceType>InternetSite</b:SourceType>
    <b:Guid>{0D0147C1-C28D-4929-A587-052FEE0D14E9}</b:Guid>
    <b:Author>
      <b:Author>
        <b:Corporate>Wikipedia foundation</b:Corporate>
      </b:Author>
    </b:Author>
    <b:Title>Stavové kódy HTTP</b:Title>
    <b:InternetSiteTitle>Wikipedie Otevřená encyklopedie</b:InternetSiteTitle>
    <b:Year>2021</b:Year>
    <b:Month>Listopad</b:Month>
    <b:Day>13</b:Day>
    <b:YearAccessed>2022</b:YearAccessed>
    <b:MonthAccessed>Březen</b:MonthAccessed>
    <b:DayAccessed>5</b:DayAccessed>
    <b:URL>https://cs.wikipedia.org/wiki/Stavov%C3%A9_k%C3%B3dy_HTTP</b:URL>
    <b:RefOrder>7</b:RefOrder>
  </b:Source>
  <b:Source>
    <b:Tag>Wik22</b:Tag>
    <b:SourceType>InternetSite</b:SourceType>
    <b:Guid>{7C223941-E557-45C1-A5C5-BE8E98AF5350}</b:Guid>
    <b:Author>
      <b:Author>
        <b:Corporate>Wikipedia foundation</b:Corporate>
      </b:Author>
    </b:Author>
    <b:Title>Databáze</b:Title>
    <b:InternetSiteTitle>Wikipedie Otevřená encyklopedie</b:InternetSiteTitle>
    <b:Year>2022</b:Year>
    <b:Month>Březen</b:Month>
    <b:Day>1</b:Day>
    <b:YearAccessed>2022</b:YearAccessed>
    <b:MonthAccessed>Březen</b:MonthAccessed>
    <b:DayAccessed>5</b:DayAccessed>
    <b:URL>https://cs.wikipedia.org/wiki/Datab%C3%A1ze</b:URL>
    <b:RefOrder>1</b:RefOrder>
  </b:Source>
  <b:Source>
    <b:Tag>Che22</b:Tag>
    <b:SourceType>InternetSite</b:SourceType>
    <b:Guid>{BABFB853-25C8-468A-8D87-ECE580F5CAF3}</b:Guid>
    <b:Title>Relational vs. NoSQL data</b:Title>
    <b:InternetSiteTitle>Microsoft</b:InternetSiteTitle>
    <b:Year>2022</b:Year>
    <b:Month>Březen</b:Month>
    <b:Day>1</b:Day>
    <b:YearAccessed>2022</b:YearAccessed>
    <b:MonthAccessed>Březen</b:MonthAccessed>
    <b:DayAccessed>5</b:DayAccessed>
    <b:URL>https://docs.microsoft.com/en-us/dotnet/architecture/cloud-native/relational-vs-nosql-data</b:URL>
    <b:Author>
      <b:Author>
        <b:NameList>
          <b:Person>
            <b:Last>Cheung</b:Last>
            <b:First>Paul</b:First>
          </b:Person>
        </b:NameList>
      </b:Author>
    </b:Author>
    <b:RefOrder>2</b:RefOrder>
  </b:Source>
  <b:Source>
    <b:Tag>Wik21</b:Tag>
    <b:SourceType>InternetSite</b:SourceType>
    <b:Guid>{B86386FB-766F-4888-9CC0-BC8EA6CE3738}</b:Guid>
    <b:Title>Swagger (software)</b:Title>
    <b:Year>2021</b:Year>
    <b:Author>
      <b:Author>
        <b:Corporate>Wikipedia foundation</b:Corporate>
      </b:Author>
    </b:Author>
    <b:InternetSiteTitle>Wikipedie otevřená encyklopedie</b:InternetSiteTitle>
    <b:Month>Červenec</b:Month>
    <b:Day>16</b:Day>
    <b:YearAccessed>2022</b:YearAccessed>
    <b:MonthAccessed>Únor</b:MonthAccessed>
    <b:DayAccessed>26</b:DayAccessed>
    <b:URL>https://cs.wikipedia.org/wiki/Swagger_(software)</b:URL>
    <b:RefOrder>8</b:RefOrder>
  </b:Source>
</b:Sources>
</file>

<file path=customXml/itemProps1.xml><?xml version="1.0" encoding="utf-8"?>
<ds:datastoreItem xmlns:ds="http://schemas.openxmlformats.org/officeDocument/2006/customXml" ds:itemID="{605076B9-F551-4331-ABE2-C8DD929A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679</TotalTime>
  <Pages>34</Pages>
  <Words>5614</Words>
  <Characters>33124</Characters>
  <Application>Microsoft Office Word</Application>
  <DocSecurity>0</DocSecurity>
  <Lines>276</Lines>
  <Paragraphs>77</Paragraphs>
  <ScaleCrop>false</ScaleCrop>
  <HeadingPairs>
    <vt:vector size="2" baseType="variant">
      <vt:variant>
        <vt:lpstr>Název</vt:lpstr>
      </vt:variant>
      <vt:variant>
        <vt:i4>1</vt:i4>
      </vt:variant>
    </vt:vector>
  </HeadingPairs>
  <TitlesOfParts>
    <vt:vector size="1" baseType="lpstr">
      <vt:lpstr>REST API aplikace Rentals</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 aplikace Rentals</dc:title>
  <dc:subject/>
  <dc:creator>Kateřina Daňková</dc:creator>
  <cp:keywords/>
  <dc:description/>
  <cp:lastModifiedBy>Kateřina Daňková</cp:lastModifiedBy>
  <cp:revision>45</cp:revision>
  <cp:lastPrinted>2022-02-11T08:04:00Z</cp:lastPrinted>
  <dcterms:created xsi:type="dcterms:W3CDTF">2022-02-27T21:06:00Z</dcterms:created>
  <dcterms:modified xsi:type="dcterms:W3CDTF">2022-03-06T15:05:00Z</dcterms:modified>
</cp:coreProperties>
</file>